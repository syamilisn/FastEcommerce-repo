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323A" w14:textId="77777777" w:rsidR="00B43569" w:rsidRPr="00B43569" w:rsidRDefault="00B43569" w:rsidP="00B43569">
      <w:pPr>
        <w:spacing w:after="0"/>
        <w:jc w:val="center"/>
        <w:rPr>
          <w:rFonts w:ascii="Times New Roman" w:eastAsia="Times New Roman" w:hAnsi="Times New Roman" w:cs="Times New Roman"/>
          <w:b/>
          <w:bCs/>
          <w:color w:val="C45911" w:themeColor="accent2" w:themeShade="BF"/>
          <w:sz w:val="36"/>
          <w:szCs w:val="36"/>
        </w:rPr>
      </w:pPr>
      <w:r w:rsidRPr="00B43569">
        <w:rPr>
          <w:rFonts w:ascii="Times New Roman" w:eastAsia="Times New Roman" w:hAnsi="Times New Roman" w:cs="Times New Roman"/>
          <w:b/>
          <w:bCs/>
          <w:color w:val="C45911" w:themeColor="accent2" w:themeShade="BF"/>
          <w:sz w:val="36"/>
          <w:szCs w:val="36"/>
        </w:rPr>
        <w:t>VISVESVARAYA TECHNOLOGICAL UNIVERSITY</w:t>
      </w:r>
    </w:p>
    <w:p w14:paraId="7AAE9270" w14:textId="77777777" w:rsidR="00B43569" w:rsidRPr="00B43569" w:rsidRDefault="00B43569" w:rsidP="00B43569">
      <w:pPr>
        <w:spacing w:after="0"/>
        <w:jc w:val="center"/>
        <w:rPr>
          <w:b/>
          <w:bCs/>
          <w:color w:val="F4B083" w:themeColor="accent2" w:themeTint="99"/>
          <w:sz w:val="24"/>
          <w:szCs w:val="24"/>
        </w:rPr>
      </w:pPr>
      <w:r w:rsidRPr="00B43569">
        <w:rPr>
          <w:rFonts w:ascii="Times New Roman" w:eastAsia="Times New Roman" w:hAnsi="Times New Roman" w:cs="Times New Roman"/>
          <w:b/>
          <w:bCs/>
          <w:color w:val="F4B083" w:themeColor="accent2" w:themeTint="99"/>
          <w:sz w:val="24"/>
          <w:szCs w:val="24"/>
        </w:rPr>
        <w:t>“JNANA SANGAMA”, BELAGAVI – 590018.</w:t>
      </w:r>
    </w:p>
    <w:p w14:paraId="1634DBCF" w14:textId="77777777" w:rsidR="00B43569" w:rsidRDefault="00B43569" w:rsidP="00B43569">
      <w:pPr>
        <w:spacing w:after="0"/>
        <w:ind w:left="-254"/>
        <w:jc w:val="center"/>
      </w:pPr>
      <w:r>
        <w:rPr>
          <w:rFonts w:ascii="Times New Roman" w:eastAsia="Times New Roman" w:hAnsi="Times New Roman" w:cs="Times New Roman"/>
          <w:noProof/>
          <w:color w:val="833C0B" w:themeColor="accent2" w:themeShade="80"/>
          <w:sz w:val="28"/>
          <w:szCs w:val="28"/>
          <w:lang w:val="en-US"/>
        </w:rPr>
        <w:drawing>
          <wp:inline distT="0" distB="0" distL="0" distR="0" wp14:anchorId="06CDB7B2" wp14:editId="1D0CDF30">
            <wp:extent cx="1396365" cy="1396365"/>
            <wp:effectExtent l="0" t="0" r="0" b="0"/>
            <wp:docPr id="3" name="Picture 3" descr="A circular object with a person's face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ircular object with a person's face on it&#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6365" cy="1396365"/>
                    </a:xfrm>
                    <a:prstGeom prst="rect">
                      <a:avLst/>
                    </a:prstGeom>
                    <a:noFill/>
                  </pic:spPr>
                </pic:pic>
              </a:graphicData>
            </a:graphic>
          </wp:inline>
        </w:drawing>
      </w:r>
    </w:p>
    <w:p w14:paraId="04E15744" w14:textId="77777777" w:rsidR="00B43569" w:rsidRDefault="00B43569" w:rsidP="00B43569">
      <w:pPr>
        <w:spacing w:after="0"/>
        <w:ind w:left="-254"/>
        <w:jc w:val="center"/>
      </w:pPr>
    </w:p>
    <w:p w14:paraId="53DD6E9E" w14:textId="1225D06B" w:rsidR="00B43569" w:rsidRPr="00D57DE2" w:rsidRDefault="005E5460" w:rsidP="00B43569">
      <w:pPr>
        <w:spacing w:after="0"/>
        <w:ind w:left="-254"/>
        <w:jc w:val="center"/>
      </w:pPr>
      <w:r>
        <w:rPr>
          <w:rFonts w:ascii="Times New Roman" w:eastAsia="Times New Roman" w:hAnsi="Times New Roman" w:cs="Times New Roman"/>
          <w:b/>
          <w:bCs/>
          <w:sz w:val="28"/>
        </w:rPr>
        <w:t>INTERNSHIP</w:t>
      </w:r>
      <w:r w:rsidR="00B43569" w:rsidRPr="00664A36">
        <w:rPr>
          <w:rFonts w:ascii="Times New Roman" w:eastAsia="Times New Roman" w:hAnsi="Times New Roman" w:cs="Times New Roman"/>
          <w:b/>
          <w:bCs/>
          <w:sz w:val="28"/>
        </w:rPr>
        <w:t xml:space="preserve"> REPORT</w:t>
      </w:r>
      <w:r w:rsidR="00B43569">
        <w:t xml:space="preserve"> </w:t>
      </w:r>
      <w:r w:rsidR="00B43569" w:rsidRPr="00664A36">
        <w:rPr>
          <w:rFonts w:ascii="Times New Roman" w:eastAsia="Times New Roman" w:hAnsi="Times New Roman" w:cs="Times New Roman"/>
          <w:b/>
          <w:bCs/>
          <w:sz w:val="28"/>
        </w:rPr>
        <w:t>ON</w:t>
      </w:r>
    </w:p>
    <w:p w14:paraId="70E995F6" w14:textId="117C10D2" w:rsidR="00B43569" w:rsidRPr="00E57EB5" w:rsidRDefault="00B43569" w:rsidP="00B43569">
      <w:pPr>
        <w:pStyle w:val="Heading1"/>
        <w:ind w:left="0"/>
        <w:jc w:val="center"/>
        <w:rPr>
          <w:b/>
          <w:bCs/>
          <w:color w:val="C00000"/>
        </w:rPr>
      </w:pPr>
      <w:r w:rsidRPr="00E57EB5">
        <w:rPr>
          <w:b/>
          <w:bCs/>
          <w:color w:val="C00000"/>
        </w:rPr>
        <w:t>“</w:t>
      </w:r>
      <w:r w:rsidR="005E5460">
        <w:rPr>
          <w:b/>
          <w:bCs/>
          <w:color w:val="C00000"/>
        </w:rPr>
        <w:t>E-COMMERCE WEB DEVELOPMENT</w:t>
      </w:r>
      <w:r w:rsidR="00DB66DF">
        <w:rPr>
          <w:b/>
          <w:bCs/>
          <w:color w:val="C00000"/>
        </w:rPr>
        <w:t xml:space="preserve"> USING DJANGO</w:t>
      </w:r>
      <w:r w:rsidRPr="00E57EB5">
        <w:rPr>
          <w:b/>
          <w:bCs/>
          <w:color w:val="C00000"/>
        </w:rPr>
        <w:t>”</w:t>
      </w:r>
    </w:p>
    <w:p w14:paraId="4C2AF427" w14:textId="77777777" w:rsidR="00B43569" w:rsidRPr="00E57EB5" w:rsidRDefault="00B43569" w:rsidP="00B43569">
      <w:pPr>
        <w:pStyle w:val="Heading1"/>
        <w:ind w:left="0"/>
        <w:jc w:val="center"/>
        <w:rPr>
          <w:b/>
          <w:bCs/>
          <w:color w:val="000000" w:themeColor="text1"/>
          <w:sz w:val="24"/>
          <w:szCs w:val="24"/>
        </w:rPr>
      </w:pPr>
      <w:r w:rsidRPr="00E57EB5">
        <w:rPr>
          <w:color w:val="000000" w:themeColor="text1"/>
          <w:sz w:val="24"/>
          <w:szCs w:val="24"/>
        </w:rPr>
        <w:t>SUBMITTED IN PARTIAL FULFILLMENT FOR THE REQUIREMENT OF</w:t>
      </w:r>
    </w:p>
    <w:p w14:paraId="26E56AB0" w14:textId="77777777" w:rsidR="00B43569" w:rsidRPr="00E57EB5" w:rsidRDefault="00B43569" w:rsidP="00B43569">
      <w:pPr>
        <w:spacing w:after="22"/>
        <w:ind w:right="2"/>
        <w:jc w:val="center"/>
        <w:rPr>
          <w:b/>
          <w:bCs/>
          <w:color w:val="2E74B5" w:themeColor="accent5" w:themeShade="BF"/>
        </w:rPr>
      </w:pPr>
      <w:r w:rsidRPr="00E57EB5">
        <w:rPr>
          <w:rFonts w:ascii="Times New Roman" w:eastAsia="Times New Roman" w:hAnsi="Times New Roman" w:cs="Times New Roman"/>
          <w:b/>
          <w:bCs/>
          <w:color w:val="2E74B5" w:themeColor="accent5" w:themeShade="BF"/>
          <w:sz w:val="28"/>
        </w:rPr>
        <w:t>BACHELOR OF ENGINEERING</w:t>
      </w:r>
    </w:p>
    <w:p w14:paraId="4A3AB8B4" w14:textId="77777777" w:rsidR="00B43569" w:rsidRPr="00E57EB5" w:rsidRDefault="00B43569" w:rsidP="00B43569">
      <w:pPr>
        <w:spacing w:after="22"/>
        <w:jc w:val="center"/>
        <w:rPr>
          <w:b/>
          <w:bCs/>
          <w:color w:val="2E74B5" w:themeColor="accent5" w:themeShade="BF"/>
        </w:rPr>
      </w:pPr>
      <w:r w:rsidRPr="00E57EB5">
        <w:rPr>
          <w:rFonts w:ascii="Times New Roman" w:eastAsia="Times New Roman" w:hAnsi="Times New Roman" w:cs="Times New Roman"/>
          <w:b/>
          <w:bCs/>
          <w:color w:val="2E74B5" w:themeColor="accent5" w:themeShade="BF"/>
          <w:sz w:val="28"/>
        </w:rPr>
        <w:t>IN</w:t>
      </w:r>
    </w:p>
    <w:p w14:paraId="49CCB844" w14:textId="77777777" w:rsidR="00B43569" w:rsidRPr="00E57EB5" w:rsidRDefault="00B43569" w:rsidP="00B43569">
      <w:pPr>
        <w:spacing w:after="22"/>
        <w:jc w:val="center"/>
        <w:rPr>
          <w:b/>
          <w:bCs/>
          <w:color w:val="2E74B5" w:themeColor="accent5" w:themeShade="BF"/>
        </w:rPr>
      </w:pPr>
      <w:r w:rsidRPr="00E57EB5">
        <w:rPr>
          <w:rFonts w:ascii="Times New Roman" w:eastAsia="Times New Roman" w:hAnsi="Times New Roman" w:cs="Times New Roman"/>
          <w:b/>
          <w:bCs/>
          <w:color w:val="2E74B5" w:themeColor="accent5" w:themeShade="BF"/>
          <w:sz w:val="28"/>
        </w:rPr>
        <w:t>COMPUTER SCIENCE AND ENGINEERING</w:t>
      </w:r>
    </w:p>
    <w:p w14:paraId="4DC5F19A" w14:textId="77777777" w:rsidR="00B43569" w:rsidRDefault="00B43569" w:rsidP="00B43569">
      <w:pPr>
        <w:spacing w:after="22"/>
        <w:jc w:val="center"/>
        <w:rPr>
          <w:color w:val="ED7D31" w:themeColor="accent2"/>
        </w:rPr>
      </w:pPr>
      <w:r w:rsidRPr="00951290">
        <w:rPr>
          <w:rFonts w:ascii="Times New Roman" w:eastAsia="Times New Roman" w:hAnsi="Times New Roman" w:cs="Times New Roman"/>
          <w:b/>
          <w:bCs/>
          <w:sz w:val="26"/>
        </w:rPr>
        <w:t>SUBMITTED BY</w:t>
      </w:r>
    </w:p>
    <w:p w14:paraId="3DD2862D" w14:textId="77777777" w:rsidR="00B43569" w:rsidRDefault="00B43569" w:rsidP="00B43569">
      <w:pPr>
        <w:spacing w:after="22"/>
        <w:rPr>
          <w:color w:val="ED7D31" w:themeColor="accent2"/>
        </w:rPr>
      </w:pPr>
    </w:p>
    <w:p w14:paraId="4DB14BE2" w14:textId="1C8C3DCB" w:rsidR="00B43569" w:rsidRPr="00526322" w:rsidRDefault="005E5460" w:rsidP="005E5460">
      <w:pPr>
        <w:spacing w:after="22"/>
        <w:jc w:val="center"/>
        <w:rPr>
          <w:color w:val="ED7D31" w:themeColor="accent2"/>
        </w:rPr>
      </w:pPr>
      <w:r w:rsidRPr="00951290">
        <w:rPr>
          <w:rFonts w:ascii="Times New Roman" w:hAnsi="Times New Roman" w:cs="Times New Roman"/>
          <w:b/>
          <w:bCs/>
          <w:sz w:val="26"/>
          <w:szCs w:val="26"/>
        </w:rPr>
        <w:t>S</w:t>
      </w:r>
      <w:r>
        <w:rPr>
          <w:rFonts w:ascii="Times New Roman" w:hAnsi="Times New Roman" w:cs="Times New Roman"/>
          <w:b/>
          <w:bCs/>
          <w:sz w:val="26"/>
          <w:szCs w:val="26"/>
        </w:rPr>
        <w:t xml:space="preserve">YAMILI S N </w:t>
      </w:r>
      <w:r w:rsidRPr="00951290">
        <w:rPr>
          <w:rFonts w:ascii="Times New Roman" w:hAnsi="Times New Roman" w:cs="Times New Roman"/>
          <w:b/>
          <w:bCs/>
          <w:sz w:val="26"/>
          <w:szCs w:val="26"/>
        </w:rPr>
        <w:t>(1AH18CS</w:t>
      </w:r>
      <w:r>
        <w:rPr>
          <w:rFonts w:ascii="Times New Roman" w:hAnsi="Times New Roman" w:cs="Times New Roman"/>
          <w:b/>
          <w:bCs/>
          <w:sz w:val="26"/>
          <w:szCs w:val="26"/>
        </w:rPr>
        <w:t>101</w:t>
      </w:r>
      <w:r w:rsidRPr="00951290">
        <w:rPr>
          <w:rFonts w:ascii="Times New Roman" w:hAnsi="Times New Roman" w:cs="Times New Roman"/>
          <w:b/>
          <w:bCs/>
          <w:sz w:val="26"/>
          <w:szCs w:val="26"/>
        </w:rPr>
        <w:t>)</w:t>
      </w:r>
    </w:p>
    <w:p w14:paraId="25B8F6DE" w14:textId="77777777" w:rsidR="00B43569" w:rsidRPr="00951290" w:rsidRDefault="00B43569" w:rsidP="00B43569">
      <w:pPr>
        <w:spacing w:after="0"/>
        <w:ind w:left="2194"/>
        <w:rPr>
          <w:rFonts w:ascii="Times New Roman" w:hAnsi="Times New Roman" w:cs="Times New Roman"/>
          <w:b/>
          <w:bCs/>
          <w:sz w:val="26"/>
          <w:szCs w:val="26"/>
        </w:rPr>
      </w:pPr>
    </w:p>
    <w:p w14:paraId="43E36D5A" w14:textId="77777777" w:rsidR="00B43569" w:rsidRPr="00C52A1E" w:rsidRDefault="00B43569" w:rsidP="00B43569">
      <w:pPr>
        <w:tabs>
          <w:tab w:val="center" w:pos="4512"/>
          <w:tab w:val="left" w:pos="7404"/>
        </w:tabs>
        <w:spacing w:after="49"/>
        <w:ind w:right="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Pr="00C52A1E">
        <w:rPr>
          <w:rFonts w:ascii="Times New Roman" w:eastAsia="Times New Roman" w:hAnsi="Times New Roman" w:cs="Times New Roman"/>
          <w:b/>
          <w:bCs/>
          <w:sz w:val="24"/>
          <w:szCs w:val="24"/>
        </w:rPr>
        <w:t>UNDER THE GUIDANCE OF</w:t>
      </w:r>
      <w:r>
        <w:rPr>
          <w:rFonts w:ascii="Times New Roman" w:eastAsia="Times New Roman" w:hAnsi="Times New Roman" w:cs="Times New Roman"/>
          <w:b/>
          <w:bCs/>
          <w:sz w:val="24"/>
          <w:szCs w:val="24"/>
        </w:rPr>
        <w:tab/>
      </w:r>
    </w:p>
    <w:p w14:paraId="06E6F336" w14:textId="77777777" w:rsidR="00B43569" w:rsidRPr="00951290" w:rsidRDefault="00B43569" w:rsidP="00B43569">
      <w:pPr>
        <w:spacing w:after="49"/>
        <w:ind w:right="1"/>
        <w:jc w:val="center"/>
        <w:rPr>
          <w:rFonts w:ascii="Times New Roman" w:eastAsia="Times New Roman" w:hAnsi="Times New Roman" w:cs="Times New Roman"/>
          <w:b/>
          <w:bCs/>
          <w:sz w:val="26"/>
          <w:szCs w:val="26"/>
        </w:rPr>
      </w:pPr>
      <w:r w:rsidRPr="00951290">
        <w:rPr>
          <w:rFonts w:ascii="Times New Roman" w:eastAsia="Times New Roman" w:hAnsi="Times New Roman" w:cs="Times New Roman"/>
          <w:b/>
          <w:bCs/>
          <w:sz w:val="26"/>
          <w:szCs w:val="26"/>
        </w:rPr>
        <w:t>Ms</w:t>
      </w:r>
      <w:r>
        <w:rPr>
          <w:rFonts w:ascii="Times New Roman" w:eastAsia="Times New Roman" w:hAnsi="Times New Roman" w:cs="Times New Roman"/>
          <w:b/>
          <w:bCs/>
          <w:sz w:val="26"/>
          <w:szCs w:val="26"/>
        </w:rPr>
        <w:t>.</w:t>
      </w:r>
      <w:r w:rsidRPr="00951290">
        <w:rPr>
          <w:rFonts w:ascii="Times New Roman" w:eastAsia="Times New Roman" w:hAnsi="Times New Roman" w:cs="Times New Roman"/>
          <w:b/>
          <w:bCs/>
          <w:sz w:val="26"/>
          <w:szCs w:val="26"/>
        </w:rPr>
        <w:t xml:space="preserve"> L</w:t>
      </w:r>
      <w:r>
        <w:rPr>
          <w:rFonts w:ascii="Times New Roman" w:eastAsia="Times New Roman" w:hAnsi="Times New Roman" w:cs="Times New Roman"/>
          <w:b/>
          <w:bCs/>
          <w:sz w:val="26"/>
          <w:szCs w:val="26"/>
        </w:rPr>
        <w:t>AKSHMI PRIYA</w:t>
      </w:r>
      <w:r w:rsidRPr="00951290">
        <w:rPr>
          <w:rFonts w:ascii="Times New Roman" w:eastAsia="Times New Roman" w:hAnsi="Times New Roman" w:cs="Times New Roman"/>
          <w:b/>
          <w:bCs/>
          <w:sz w:val="26"/>
          <w:szCs w:val="26"/>
        </w:rPr>
        <w:t xml:space="preserve"> P</w:t>
      </w:r>
    </w:p>
    <w:p w14:paraId="650D061A" w14:textId="77777777" w:rsidR="00B43569" w:rsidRPr="00C52A1E" w:rsidRDefault="00B43569" w:rsidP="00B43569">
      <w:pPr>
        <w:spacing w:after="49"/>
        <w:ind w:right="1"/>
        <w:jc w:val="center"/>
        <w:rPr>
          <w:rFonts w:ascii="Times New Roman" w:eastAsia="Times New Roman" w:hAnsi="Times New Roman" w:cs="Times New Roman"/>
          <w:b/>
          <w:bCs/>
          <w:sz w:val="24"/>
          <w:szCs w:val="24"/>
        </w:rPr>
      </w:pPr>
      <w:r w:rsidRPr="00C52A1E">
        <w:rPr>
          <w:rFonts w:ascii="Times New Roman" w:eastAsia="Times New Roman" w:hAnsi="Times New Roman" w:cs="Times New Roman"/>
          <w:b/>
          <w:bCs/>
          <w:sz w:val="24"/>
          <w:szCs w:val="24"/>
        </w:rPr>
        <w:t>Assistant Professor, CSE Department, ACSCE</w:t>
      </w:r>
      <w:r>
        <w:rPr>
          <w:rFonts w:ascii="Times New Roman" w:eastAsia="Times New Roman" w:hAnsi="Times New Roman" w:cs="Times New Roman"/>
          <w:b/>
          <w:bCs/>
          <w:sz w:val="24"/>
          <w:szCs w:val="24"/>
        </w:rPr>
        <w:t>.</w:t>
      </w:r>
    </w:p>
    <w:p w14:paraId="3FB00915" w14:textId="77777777" w:rsidR="00B43569" w:rsidRDefault="00B43569" w:rsidP="00B43569">
      <w:pPr>
        <w:spacing w:after="49"/>
        <w:ind w:left="269" w:right="1"/>
        <w:jc w:val="center"/>
        <w:rPr>
          <w:rFonts w:ascii="Times New Roman" w:eastAsia="Times New Roman" w:hAnsi="Times New Roman" w:cs="Times New Roman"/>
          <w:sz w:val="24"/>
          <w:szCs w:val="24"/>
        </w:rPr>
      </w:pPr>
    </w:p>
    <w:p w14:paraId="5F594B36" w14:textId="77777777" w:rsidR="00B43569" w:rsidRDefault="00B43569" w:rsidP="00B43569">
      <w:pPr>
        <w:spacing w:after="49"/>
        <w:ind w:left="269" w:right="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en-US"/>
        </w:rPr>
        <w:drawing>
          <wp:inline distT="0" distB="0" distL="0" distR="0" wp14:anchorId="11DAFEC5" wp14:editId="196C863D">
            <wp:extent cx="1435100" cy="1435100"/>
            <wp:effectExtent l="0" t="0" r="0" b="0"/>
            <wp:docPr id="2"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5100" cy="1435100"/>
                    </a:xfrm>
                    <a:prstGeom prst="rect">
                      <a:avLst/>
                    </a:prstGeom>
                    <a:noFill/>
                  </pic:spPr>
                </pic:pic>
              </a:graphicData>
            </a:graphic>
          </wp:inline>
        </w:drawing>
      </w:r>
    </w:p>
    <w:p w14:paraId="7FA7359F" w14:textId="77777777" w:rsidR="00B43569" w:rsidRPr="00B43569" w:rsidRDefault="00B43569" w:rsidP="00B43569">
      <w:pPr>
        <w:spacing w:after="49"/>
        <w:ind w:right="1"/>
        <w:jc w:val="center"/>
        <w:rPr>
          <w:rFonts w:ascii="Times New Roman" w:eastAsia="Times New Roman" w:hAnsi="Times New Roman" w:cs="Times New Roman"/>
          <w:b/>
          <w:bCs/>
          <w:color w:val="C45911" w:themeColor="accent2" w:themeShade="BF"/>
          <w:sz w:val="28"/>
          <w:szCs w:val="28"/>
        </w:rPr>
      </w:pPr>
      <w:r w:rsidRPr="00B43569">
        <w:rPr>
          <w:rFonts w:ascii="Times New Roman" w:eastAsia="Times New Roman" w:hAnsi="Times New Roman" w:cs="Times New Roman"/>
          <w:b/>
          <w:bCs/>
          <w:color w:val="C45911" w:themeColor="accent2" w:themeShade="BF"/>
          <w:sz w:val="28"/>
          <w:szCs w:val="28"/>
        </w:rPr>
        <w:t>DEPARTMENT OF COMPUTER SCIENCE AND ENGINEERING</w:t>
      </w:r>
    </w:p>
    <w:p w14:paraId="4CC12140" w14:textId="77777777" w:rsidR="00B43569" w:rsidRPr="00B43569" w:rsidRDefault="00B43569" w:rsidP="00B43569">
      <w:pPr>
        <w:pStyle w:val="Heading2"/>
        <w:ind w:right="4"/>
        <w:jc w:val="center"/>
        <w:rPr>
          <w:rFonts w:ascii="Times New Roman" w:hAnsi="Times New Roman" w:cs="Times New Roman"/>
          <w:b/>
          <w:bCs/>
          <w:color w:val="C45911" w:themeColor="accent2" w:themeShade="BF"/>
          <w:sz w:val="36"/>
          <w:szCs w:val="36"/>
          <w:u w:color="000000"/>
        </w:rPr>
      </w:pPr>
      <w:r w:rsidRPr="00B43569">
        <w:rPr>
          <w:rFonts w:ascii="Times New Roman" w:hAnsi="Times New Roman" w:cs="Times New Roman"/>
          <w:b/>
          <w:bCs/>
          <w:color w:val="C45911" w:themeColor="accent2" w:themeShade="BF"/>
          <w:sz w:val="36"/>
          <w:szCs w:val="36"/>
          <w:u w:color="000000"/>
        </w:rPr>
        <w:t>ACS COLLEGE OF ENGINEERING</w:t>
      </w:r>
    </w:p>
    <w:p w14:paraId="28258445" w14:textId="77777777" w:rsidR="00B43569" w:rsidRPr="00B43569" w:rsidRDefault="00B43569" w:rsidP="00B43569">
      <w:pPr>
        <w:pStyle w:val="Heading2"/>
        <w:ind w:right="4"/>
        <w:jc w:val="center"/>
        <w:rPr>
          <w:rFonts w:ascii="Times New Roman" w:hAnsi="Times New Roman" w:cs="Times New Roman"/>
          <w:b/>
          <w:bCs/>
          <w:color w:val="C45911" w:themeColor="accent2" w:themeShade="BF"/>
          <w:sz w:val="24"/>
          <w:szCs w:val="24"/>
        </w:rPr>
      </w:pPr>
      <w:r w:rsidRPr="00B43569">
        <w:rPr>
          <w:rFonts w:ascii="Times New Roman" w:eastAsia="Times New Roman" w:hAnsi="Times New Roman" w:cs="Times New Roman"/>
          <w:b/>
          <w:bCs/>
          <w:color w:val="C45911" w:themeColor="accent2" w:themeShade="BF"/>
          <w:sz w:val="24"/>
          <w:szCs w:val="24"/>
        </w:rPr>
        <w:t>KAMBIPURA, MYSORE ROAD, BENGALURU – 560074.</w:t>
      </w:r>
    </w:p>
    <w:p w14:paraId="425013BF" w14:textId="77777777" w:rsidR="00B43569" w:rsidRPr="00B43569" w:rsidRDefault="00B43569" w:rsidP="00B43569">
      <w:pPr>
        <w:spacing w:after="49"/>
        <w:jc w:val="center"/>
        <w:rPr>
          <w:rFonts w:ascii="Times New Roman" w:eastAsia="Times New Roman" w:hAnsi="Times New Roman" w:cs="Times New Roman"/>
          <w:b/>
          <w:bCs/>
          <w:color w:val="C45911" w:themeColor="accent2" w:themeShade="BF"/>
          <w:sz w:val="24"/>
          <w:szCs w:val="24"/>
        </w:rPr>
      </w:pPr>
      <w:r w:rsidRPr="00B43569">
        <w:rPr>
          <w:rFonts w:ascii="Times New Roman" w:eastAsia="Times New Roman" w:hAnsi="Times New Roman" w:cs="Times New Roman"/>
          <w:b/>
          <w:bCs/>
          <w:color w:val="C45911" w:themeColor="accent2" w:themeShade="BF"/>
          <w:sz w:val="24"/>
          <w:szCs w:val="24"/>
        </w:rPr>
        <w:t>2021-2022</w:t>
      </w:r>
    </w:p>
    <w:p w14:paraId="15126792" w14:textId="77777777" w:rsidR="00F3373D" w:rsidRPr="00D313EB" w:rsidRDefault="00F3373D" w:rsidP="00D313EB">
      <w:pPr>
        <w:spacing w:line="360" w:lineRule="auto"/>
        <w:rPr>
          <w:rFonts w:ascii="Times New Roman" w:hAnsi="Times New Roman" w:cs="Times New Roman"/>
          <w:sz w:val="28"/>
          <w:szCs w:val="28"/>
        </w:rPr>
      </w:pPr>
      <w:r w:rsidRPr="00D313EB">
        <w:rPr>
          <w:rFonts w:ascii="Times New Roman" w:hAnsi="Times New Roman" w:cs="Times New Roman"/>
          <w:sz w:val="28"/>
          <w:szCs w:val="28"/>
        </w:rPr>
        <w:br w:type="page"/>
      </w:r>
    </w:p>
    <w:p w14:paraId="7E1C1611" w14:textId="77777777" w:rsidR="00B43569" w:rsidRPr="00F066E8" w:rsidRDefault="00B43569" w:rsidP="00B43569">
      <w:pPr>
        <w:spacing w:after="101"/>
        <w:jc w:val="center"/>
        <w:rPr>
          <w:rFonts w:ascii="Times New Roman" w:hAnsi="Times New Roman" w:cs="Times New Roman"/>
          <w:b/>
          <w:bCs/>
          <w:color w:val="FF0000"/>
          <w:sz w:val="36"/>
          <w:szCs w:val="36"/>
        </w:rPr>
      </w:pPr>
      <w:r w:rsidRPr="00F066E8">
        <w:rPr>
          <w:rFonts w:ascii="Times New Roman" w:hAnsi="Times New Roman" w:cs="Times New Roman"/>
          <w:b/>
          <w:bCs/>
          <w:color w:val="000000" w:themeColor="text1"/>
          <w:sz w:val="36"/>
          <w:szCs w:val="36"/>
        </w:rPr>
        <w:lastRenderedPageBreak/>
        <w:t>ACS COLLEGE OF ENGINEERING</w:t>
      </w:r>
    </w:p>
    <w:p w14:paraId="168775B3" w14:textId="77777777" w:rsidR="00B43569" w:rsidRPr="00AB1C09" w:rsidRDefault="00B43569" w:rsidP="00B43569">
      <w:pPr>
        <w:spacing w:after="101"/>
        <w:jc w:val="center"/>
        <w:rPr>
          <w:rFonts w:ascii="Times New Roman" w:eastAsia="Times New Roman" w:hAnsi="Times New Roman" w:cs="Times New Roman"/>
          <w:b/>
          <w:bCs/>
          <w:color w:val="F79646"/>
          <w:sz w:val="28"/>
          <w:szCs w:val="28"/>
        </w:rPr>
      </w:pPr>
      <w:r w:rsidRPr="00A640B5">
        <w:rPr>
          <w:rFonts w:ascii="Times New Roman" w:eastAsia="Times New Roman" w:hAnsi="Times New Roman" w:cs="Times New Roman"/>
          <w:b/>
          <w:bCs/>
          <w:sz w:val="24"/>
          <w:szCs w:val="24"/>
        </w:rPr>
        <w:t>KAMBIPURA, MYSORE ROAD,</w:t>
      </w:r>
      <w:r>
        <w:rPr>
          <w:rFonts w:ascii="Times New Roman" w:eastAsia="Times New Roman" w:hAnsi="Times New Roman" w:cs="Times New Roman"/>
          <w:b/>
          <w:bCs/>
          <w:sz w:val="24"/>
          <w:szCs w:val="24"/>
        </w:rPr>
        <w:t xml:space="preserve"> </w:t>
      </w:r>
      <w:r w:rsidRPr="00A640B5">
        <w:rPr>
          <w:rFonts w:ascii="Times New Roman" w:eastAsia="Times New Roman" w:hAnsi="Times New Roman" w:cs="Times New Roman"/>
          <w:b/>
          <w:bCs/>
          <w:sz w:val="24"/>
          <w:szCs w:val="24"/>
        </w:rPr>
        <w:t>BENGALURU – 560074</w:t>
      </w:r>
      <w:r>
        <w:rPr>
          <w:rFonts w:ascii="Times New Roman" w:eastAsia="Times New Roman" w:hAnsi="Times New Roman" w:cs="Times New Roman"/>
          <w:b/>
          <w:bCs/>
          <w:sz w:val="24"/>
          <w:szCs w:val="24"/>
        </w:rPr>
        <w:t>.</w:t>
      </w:r>
    </w:p>
    <w:p w14:paraId="65BB20AD" w14:textId="77777777" w:rsidR="00B43569" w:rsidRDefault="00B43569" w:rsidP="00B43569">
      <w:pPr>
        <w:spacing w:after="85"/>
        <w:jc w:val="center"/>
        <w:rPr>
          <w:rFonts w:ascii="Times New Roman" w:eastAsia="Times New Roman" w:hAnsi="Times New Roman" w:cs="Times New Roman"/>
          <w:color w:val="FF0000"/>
          <w:sz w:val="32"/>
        </w:rPr>
      </w:pPr>
      <w:r>
        <w:rPr>
          <w:rFonts w:ascii="Times New Roman" w:eastAsia="Times New Roman" w:hAnsi="Times New Roman" w:cs="Times New Roman"/>
          <w:noProof/>
          <w:color w:val="000000"/>
          <w:sz w:val="24"/>
          <w:szCs w:val="24"/>
          <w:lang w:val="en-US"/>
        </w:rPr>
        <w:drawing>
          <wp:inline distT="0" distB="0" distL="0" distR="0" wp14:anchorId="73668E40" wp14:editId="406C2104">
            <wp:extent cx="792843" cy="792843"/>
            <wp:effectExtent l="0" t="0" r="7620" b="7620"/>
            <wp:docPr id="4" name="Picture 4"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2418" cy="802418"/>
                    </a:xfrm>
                    <a:prstGeom prst="rect">
                      <a:avLst/>
                    </a:prstGeom>
                    <a:noFill/>
                  </pic:spPr>
                </pic:pic>
              </a:graphicData>
            </a:graphic>
          </wp:inline>
        </w:drawing>
      </w:r>
    </w:p>
    <w:p w14:paraId="56E18615" w14:textId="77777777" w:rsidR="00B43569" w:rsidRPr="00B43569" w:rsidRDefault="00B43569" w:rsidP="00B43569">
      <w:pPr>
        <w:spacing w:after="85"/>
        <w:ind w:left="345"/>
        <w:jc w:val="center"/>
        <w:rPr>
          <w:color w:val="C45911" w:themeColor="accent2" w:themeShade="BF"/>
        </w:rPr>
      </w:pPr>
      <w:r w:rsidRPr="00B43569">
        <w:rPr>
          <w:rFonts w:ascii="Times New Roman" w:eastAsia="Times New Roman" w:hAnsi="Times New Roman" w:cs="Times New Roman"/>
          <w:b/>
          <w:bCs/>
          <w:color w:val="C45911" w:themeColor="accent2" w:themeShade="BF"/>
          <w:sz w:val="28"/>
          <w:szCs w:val="28"/>
        </w:rPr>
        <w:t>DEPARTMENT OF COMPUTER SCIENCE AND ENGINEERING</w:t>
      </w:r>
    </w:p>
    <w:p w14:paraId="24E1A96C" w14:textId="77777777" w:rsidR="00B43569" w:rsidRPr="00A640B5" w:rsidRDefault="00B43569" w:rsidP="00B43569">
      <w:pPr>
        <w:pStyle w:val="Heading2"/>
        <w:jc w:val="center"/>
        <w:rPr>
          <w:rFonts w:ascii="Times New Roman" w:hAnsi="Times New Roman" w:cs="Times New Roman"/>
          <w:b/>
          <w:bCs/>
          <w:color w:val="000000" w:themeColor="text1"/>
          <w:sz w:val="32"/>
          <w:szCs w:val="32"/>
          <w:u w:val="single"/>
        </w:rPr>
      </w:pPr>
      <w:r w:rsidRPr="00A640B5">
        <w:rPr>
          <w:rFonts w:ascii="Times New Roman" w:hAnsi="Times New Roman" w:cs="Times New Roman"/>
          <w:b/>
          <w:bCs/>
          <w:color w:val="000000" w:themeColor="text1"/>
          <w:sz w:val="32"/>
          <w:szCs w:val="32"/>
          <w:u w:val="single"/>
        </w:rPr>
        <w:t>CERTIFICATE</w:t>
      </w:r>
    </w:p>
    <w:p w14:paraId="002D6D41" w14:textId="77777777" w:rsidR="00B43569" w:rsidRPr="008A20BB" w:rsidRDefault="00B43569" w:rsidP="00B43569">
      <w:pPr>
        <w:spacing w:after="155" w:line="360" w:lineRule="auto"/>
        <w:rPr>
          <w:sz w:val="24"/>
          <w:szCs w:val="24"/>
        </w:rPr>
      </w:pPr>
    </w:p>
    <w:p w14:paraId="69C501FF" w14:textId="428E0240" w:rsidR="00B43569" w:rsidRDefault="00B43569" w:rsidP="00B43569">
      <w:pPr>
        <w:spacing w:after="155" w:line="360" w:lineRule="auto"/>
        <w:jc w:val="both"/>
        <w:rPr>
          <w:rFonts w:ascii="Times New Roman" w:eastAsia="Times New Roman" w:hAnsi="Times New Roman" w:cs="Times New Roman"/>
          <w:sz w:val="24"/>
          <w:szCs w:val="24"/>
        </w:rPr>
      </w:pPr>
      <w:r w:rsidRPr="008A20BB">
        <w:rPr>
          <w:rFonts w:ascii="Times New Roman" w:eastAsia="Times New Roman" w:hAnsi="Times New Roman" w:cs="Times New Roman"/>
          <w:sz w:val="24"/>
          <w:szCs w:val="24"/>
        </w:rPr>
        <w:t xml:space="preserve">This is to certify that the </w:t>
      </w:r>
      <w:r w:rsidR="00ED3F62">
        <w:rPr>
          <w:rFonts w:ascii="Times New Roman" w:eastAsia="Times New Roman" w:hAnsi="Times New Roman" w:cs="Times New Roman"/>
          <w:sz w:val="24"/>
          <w:szCs w:val="24"/>
        </w:rPr>
        <w:t>internship</w:t>
      </w:r>
      <w:r w:rsidRPr="008A20BB">
        <w:rPr>
          <w:rFonts w:ascii="Times New Roman" w:eastAsia="Times New Roman" w:hAnsi="Times New Roman" w:cs="Times New Roman"/>
          <w:sz w:val="24"/>
          <w:szCs w:val="24"/>
        </w:rPr>
        <w:t xml:space="preserve"> entitled</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b/>
          <w:bCs/>
          <w:color w:val="002060"/>
          <w:sz w:val="24"/>
          <w:szCs w:val="24"/>
        </w:rPr>
        <w:t>“</w:t>
      </w:r>
      <w:r w:rsidR="00ED3F62" w:rsidRPr="00ED3F62">
        <w:rPr>
          <w:rFonts w:ascii="Times New Roman" w:eastAsia="Times New Roman" w:hAnsi="Times New Roman" w:cs="Times New Roman"/>
          <w:b/>
          <w:bCs/>
          <w:color w:val="002060"/>
          <w:sz w:val="24"/>
          <w:szCs w:val="24"/>
        </w:rPr>
        <w:t xml:space="preserve">E-COMMERCE WEB DEVELOPMENT </w:t>
      </w:r>
      <w:r w:rsidR="00DB66DF">
        <w:rPr>
          <w:rFonts w:ascii="Times New Roman" w:eastAsia="Times New Roman" w:hAnsi="Times New Roman" w:cs="Times New Roman"/>
          <w:b/>
          <w:bCs/>
          <w:color w:val="002060"/>
          <w:sz w:val="24"/>
          <w:szCs w:val="24"/>
        </w:rPr>
        <w:t>USING DJANGO</w:t>
      </w:r>
      <w:r w:rsidRPr="008A20BB">
        <w:rPr>
          <w:rFonts w:ascii="Times New Roman" w:eastAsia="Times New Roman" w:hAnsi="Times New Roman" w:cs="Times New Roman"/>
          <w:b/>
          <w:bCs/>
          <w:color w:val="002060"/>
          <w:sz w:val="24"/>
          <w:szCs w:val="24"/>
        </w:rPr>
        <w:t>”</w:t>
      </w:r>
      <w:r>
        <w:rPr>
          <w:rFonts w:ascii="Times New Roman" w:eastAsia="Times New Roman" w:hAnsi="Times New Roman" w:cs="Times New Roman"/>
          <w:b/>
          <w:bCs/>
          <w:color w:val="002060"/>
          <w:sz w:val="24"/>
          <w:szCs w:val="24"/>
        </w:rPr>
        <w:t xml:space="preserve"> </w:t>
      </w:r>
      <w:r w:rsidRPr="008A20BB">
        <w:rPr>
          <w:rFonts w:ascii="Times New Roman" w:eastAsia="Times New Roman" w:hAnsi="Times New Roman" w:cs="Times New Roman"/>
          <w:sz w:val="24"/>
          <w:szCs w:val="24"/>
        </w:rPr>
        <w:t>carried out by,</w:t>
      </w:r>
      <w:r>
        <w:rPr>
          <w:rFonts w:ascii="Times New Roman" w:eastAsia="Times New Roman" w:hAnsi="Times New Roman" w:cs="Times New Roman"/>
          <w:sz w:val="24"/>
          <w:szCs w:val="24"/>
        </w:rPr>
        <w:t xml:space="preserve"> </w:t>
      </w:r>
      <w:r w:rsidRPr="008A20BB">
        <w:rPr>
          <w:rFonts w:ascii="Times New Roman" w:hAnsi="Times New Roman" w:cs="Times New Roman"/>
          <w:b/>
          <w:bCs/>
          <w:sz w:val="24"/>
          <w:szCs w:val="24"/>
        </w:rPr>
        <w:t>SYAMILI S N (1AH18CS101</w:t>
      </w:r>
      <w:r w:rsidR="00ED3F62">
        <w:rPr>
          <w:rFonts w:ascii="Times New Roman" w:hAnsi="Times New Roman" w:cs="Times New Roman"/>
          <w:b/>
          <w:bCs/>
          <w:sz w:val="24"/>
          <w:szCs w:val="24"/>
        </w:rPr>
        <w:t xml:space="preserve">), </w:t>
      </w:r>
      <w:r w:rsidRPr="008A20BB">
        <w:rPr>
          <w:rFonts w:ascii="Times New Roman" w:eastAsia="Times New Roman" w:hAnsi="Times New Roman" w:cs="Times New Roman"/>
          <w:sz w:val="24"/>
          <w:szCs w:val="24"/>
        </w:rPr>
        <w:t xml:space="preserve">bonafide student </w:t>
      </w:r>
      <w:r w:rsidR="00862F46">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b/>
          <w:bCs/>
          <w:sz w:val="24"/>
          <w:szCs w:val="24"/>
        </w:rPr>
        <w:t>ACS COLLEGE OF ENGINEERING, BENGALURU</w:t>
      </w:r>
      <w:r w:rsidR="00862F46">
        <w:rPr>
          <w:rFonts w:ascii="Times New Roman" w:eastAsia="Times New Roman" w:hAnsi="Times New Roman" w:cs="Times New Roman"/>
          <w:b/>
          <w:bCs/>
          <w:sz w:val="24"/>
          <w:szCs w:val="24"/>
        </w:rPr>
        <w:t>,</w:t>
      </w:r>
      <w:r w:rsidRPr="008A20BB">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sz w:val="24"/>
          <w:szCs w:val="24"/>
        </w:rPr>
        <w:t>partial fulfilment for the award of</w:t>
      </w:r>
      <w:r w:rsidR="00E33A2C">
        <w:rPr>
          <w:rFonts w:ascii="Times New Roman" w:eastAsia="Times New Roman" w:hAnsi="Times New Roman" w:cs="Times New Roman"/>
          <w:sz w:val="24"/>
          <w:szCs w:val="24"/>
        </w:rPr>
        <w:t xml:space="preserve"> degree in </w:t>
      </w:r>
      <w:r w:rsidRPr="008A20BB">
        <w:rPr>
          <w:rFonts w:ascii="Times New Roman" w:eastAsia="Times New Roman" w:hAnsi="Times New Roman" w:cs="Times New Roman"/>
          <w:b/>
          <w:bCs/>
          <w:color w:val="C00000"/>
          <w:sz w:val="24"/>
          <w:szCs w:val="24"/>
        </w:rPr>
        <w:t>BACHELOR</w:t>
      </w:r>
      <w:r>
        <w:rPr>
          <w:rFonts w:ascii="Times New Roman" w:eastAsia="Times New Roman" w:hAnsi="Times New Roman" w:cs="Times New Roman"/>
          <w:b/>
          <w:bCs/>
          <w:color w:val="C00000"/>
          <w:sz w:val="24"/>
          <w:szCs w:val="24"/>
        </w:rPr>
        <w:t xml:space="preserve"> </w:t>
      </w:r>
      <w:r w:rsidRPr="008A20BB">
        <w:rPr>
          <w:rFonts w:ascii="Times New Roman" w:eastAsia="Times New Roman" w:hAnsi="Times New Roman" w:cs="Times New Roman"/>
          <w:b/>
          <w:bCs/>
          <w:color w:val="C00000"/>
          <w:sz w:val="24"/>
          <w:szCs w:val="24"/>
        </w:rPr>
        <w:t>OF COMPUTER SCIENCE AND</w:t>
      </w:r>
      <w:r>
        <w:rPr>
          <w:rFonts w:ascii="Times New Roman" w:eastAsia="Times New Roman" w:hAnsi="Times New Roman" w:cs="Times New Roman"/>
          <w:b/>
          <w:bCs/>
          <w:color w:val="C00000"/>
          <w:sz w:val="24"/>
          <w:szCs w:val="24"/>
        </w:rPr>
        <w:t xml:space="preserve"> </w:t>
      </w:r>
      <w:r w:rsidRPr="008A20BB">
        <w:rPr>
          <w:rFonts w:ascii="Times New Roman" w:eastAsia="Times New Roman" w:hAnsi="Times New Roman" w:cs="Times New Roman"/>
          <w:b/>
          <w:bCs/>
          <w:color w:val="C00000"/>
          <w:sz w:val="24"/>
          <w:szCs w:val="24"/>
        </w:rPr>
        <w:t>ENGINEERING</w:t>
      </w:r>
      <w:r w:rsidR="00E33A2C">
        <w:rPr>
          <w:rFonts w:ascii="Times New Roman" w:eastAsia="Times New Roman" w:hAnsi="Times New Roman" w:cs="Times New Roman"/>
          <w:b/>
          <w:bCs/>
          <w:color w:val="C00000"/>
          <w:sz w:val="24"/>
          <w:szCs w:val="24"/>
        </w:rPr>
        <w:t>,</w:t>
      </w:r>
      <w:r w:rsidRPr="008A20BB">
        <w:rPr>
          <w:rFonts w:ascii="Times New Roman" w:eastAsia="Times New Roman" w:hAnsi="Times New Roman" w:cs="Times New Roman"/>
          <w:sz w:val="24"/>
          <w:szCs w:val="24"/>
        </w:rPr>
        <w:t xml:space="preserve"> </w:t>
      </w:r>
      <w:r w:rsidRPr="008A20BB">
        <w:rPr>
          <w:rFonts w:ascii="Times New Roman" w:eastAsia="Times New Roman" w:hAnsi="Times New Roman" w:cs="Times New Roman"/>
          <w:b/>
          <w:bCs/>
          <w:sz w:val="24"/>
          <w:szCs w:val="24"/>
        </w:rPr>
        <w:t>Visvesvaraya Technological University, Belagavi</w:t>
      </w:r>
      <w:r w:rsidRPr="008A20BB">
        <w:rPr>
          <w:rFonts w:ascii="Times New Roman" w:eastAsia="Times New Roman" w:hAnsi="Times New Roman" w:cs="Times New Roman"/>
          <w:sz w:val="24"/>
          <w:szCs w:val="24"/>
        </w:rPr>
        <w:t xml:space="preserve"> during the</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sz w:val="24"/>
          <w:szCs w:val="24"/>
        </w:rPr>
        <w:t xml:space="preserve">year </w:t>
      </w:r>
      <w:r w:rsidRPr="008A20BB">
        <w:rPr>
          <w:rFonts w:ascii="Times New Roman" w:eastAsia="Times New Roman" w:hAnsi="Times New Roman" w:cs="Times New Roman"/>
          <w:b/>
          <w:bCs/>
          <w:sz w:val="24"/>
          <w:szCs w:val="24"/>
        </w:rPr>
        <w:t>2021-2022.</w:t>
      </w:r>
      <w:r w:rsidRPr="008A20BB">
        <w:rPr>
          <w:rFonts w:ascii="Times New Roman" w:eastAsia="Times New Roman" w:hAnsi="Times New Roman" w:cs="Times New Roman"/>
          <w:sz w:val="24"/>
          <w:szCs w:val="24"/>
        </w:rPr>
        <w:t xml:space="preserve"> It is certified that all corrections/</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sz w:val="24"/>
          <w:szCs w:val="24"/>
        </w:rPr>
        <w:t>suggestions indicated for internal</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sz w:val="24"/>
          <w:szCs w:val="24"/>
        </w:rPr>
        <w:t>assessment have been incorporated in the report deposited in the departmental library.</w:t>
      </w:r>
      <w:r>
        <w:rPr>
          <w:rFonts w:ascii="Times New Roman" w:eastAsia="Times New Roman" w:hAnsi="Times New Roman" w:cs="Times New Roman"/>
          <w:sz w:val="24"/>
          <w:szCs w:val="24"/>
        </w:rPr>
        <w:t xml:space="preserve"> </w:t>
      </w:r>
      <w:r w:rsidRPr="008A20BB">
        <w:rPr>
          <w:rFonts w:ascii="Times New Roman" w:eastAsia="Times New Roman" w:hAnsi="Times New Roman" w:cs="Times New Roman"/>
          <w:sz w:val="24"/>
          <w:szCs w:val="24"/>
        </w:rPr>
        <w:t xml:space="preserve">The </w:t>
      </w:r>
      <w:r w:rsidR="00ED3F62">
        <w:rPr>
          <w:rFonts w:ascii="Times New Roman" w:eastAsia="Times New Roman" w:hAnsi="Times New Roman" w:cs="Times New Roman"/>
          <w:sz w:val="24"/>
          <w:szCs w:val="24"/>
        </w:rPr>
        <w:t>internship</w:t>
      </w:r>
      <w:r w:rsidRPr="008A20BB">
        <w:rPr>
          <w:rFonts w:ascii="Times New Roman" w:eastAsia="Times New Roman" w:hAnsi="Times New Roman" w:cs="Times New Roman"/>
          <w:sz w:val="24"/>
          <w:szCs w:val="24"/>
        </w:rPr>
        <w:t xml:space="preserve"> report has been approved as it satisfies the academic requirements in</w:t>
      </w:r>
      <w:r>
        <w:rPr>
          <w:rFonts w:ascii="Times New Roman" w:eastAsia="Times New Roman" w:hAnsi="Times New Roman" w:cs="Times New Roman"/>
          <w:sz w:val="24"/>
          <w:szCs w:val="24"/>
        </w:rPr>
        <w:t xml:space="preserve"> respect </w:t>
      </w:r>
      <w:r w:rsidRPr="008A20BB">
        <w:rPr>
          <w:rFonts w:ascii="Times New Roman" w:eastAsia="Times New Roman" w:hAnsi="Times New Roman" w:cs="Times New Roman"/>
          <w:sz w:val="24"/>
          <w:szCs w:val="24"/>
        </w:rPr>
        <w:t xml:space="preserve">of </w:t>
      </w:r>
      <w:r w:rsidR="00ED3F62">
        <w:rPr>
          <w:rFonts w:ascii="Times New Roman" w:eastAsia="Times New Roman" w:hAnsi="Times New Roman" w:cs="Times New Roman"/>
          <w:sz w:val="24"/>
          <w:szCs w:val="24"/>
        </w:rPr>
        <w:t xml:space="preserve">internship </w:t>
      </w:r>
      <w:r w:rsidRPr="008A20BB">
        <w:rPr>
          <w:rFonts w:ascii="Times New Roman" w:eastAsia="Times New Roman" w:hAnsi="Times New Roman" w:cs="Times New Roman"/>
          <w:sz w:val="24"/>
          <w:szCs w:val="24"/>
        </w:rPr>
        <w:t>prescribed for the said degree.</w:t>
      </w:r>
    </w:p>
    <w:p w14:paraId="45EA73FF" w14:textId="77777777" w:rsidR="00B43569" w:rsidRDefault="00B43569" w:rsidP="00B43569">
      <w:pPr>
        <w:spacing w:after="0" w:line="360" w:lineRule="auto"/>
        <w:jc w:val="both"/>
        <w:rPr>
          <w:rFonts w:ascii="Times New Roman" w:eastAsia="Times New Roman" w:hAnsi="Times New Roman" w:cs="Times New Roman"/>
          <w:sz w:val="24"/>
          <w:szCs w:val="24"/>
        </w:rPr>
      </w:pPr>
    </w:p>
    <w:p w14:paraId="4E70D620" w14:textId="77777777" w:rsidR="00B43569" w:rsidRDefault="00B43569" w:rsidP="00B43569">
      <w:pPr>
        <w:spacing w:after="0" w:line="360" w:lineRule="auto"/>
        <w:jc w:val="both"/>
        <w:rPr>
          <w:rFonts w:ascii="Times New Roman" w:eastAsia="Times New Roman" w:hAnsi="Times New Roman" w:cs="Times New Roman"/>
          <w:sz w:val="24"/>
          <w:szCs w:val="24"/>
        </w:rPr>
      </w:pPr>
    </w:p>
    <w:p w14:paraId="59D37752" w14:textId="77777777" w:rsidR="00B43569" w:rsidRDefault="00B43569" w:rsidP="00B43569">
      <w:pPr>
        <w:spacing w:after="0" w:line="360" w:lineRule="auto"/>
        <w:jc w:val="both"/>
        <w:rPr>
          <w:rFonts w:ascii="Times New Roman" w:eastAsia="Times New Roman" w:hAnsi="Times New Roman" w:cs="Times New Roman"/>
          <w:sz w:val="24"/>
          <w:szCs w:val="24"/>
        </w:rPr>
      </w:pPr>
    </w:p>
    <w:p w14:paraId="20955BA2" w14:textId="77777777" w:rsidR="00B43569" w:rsidRPr="0052271E" w:rsidRDefault="00B43569" w:rsidP="00B43569">
      <w:pPr>
        <w:spacing w:after="0" w:line="240" w:lineRule="auto"/>
        <w:jc w:val="both"/>
        <w:rPr>
          <w:rFonts w:ascii="Times New Roman" w:eastAsia="Times New Roman" w:hAnsi="Times New Roman" w:cs="Times New Roman"/>
          <w:sz w:val="24"/>
          <w:szCs w:val="24"/>
        </w:rPr>
      </w:pPr>
    </w:p>
    <w:p w14:paraId="71B30FCA" w14:textId="4BA2C669" w:rsidR="00B43569" w:rsidRDefault="00B43569" w:rsidP="006D007D">
      <w:pPr>
        <w:spacing w:after="0" w:line="240" w:lineRule="auto"/>
        <w:jc w:val="center"/>
        <w:rPr>
          <w:rFonts w:ascii="Times New Roman" w:eastAsia="Times New Roman" w:hAnsi="Times New Roman" w:cs="Times New Roman"/>
          <w:sz w:val="24"/>
          <w:szCs w:val="24"/>
        </w:rPr>
      </w:pPr>
    </w:p>
    <w:tbl>
      <w:tblPr>
        <w:tblStyle w:val="TableGrid"/>
        <w:tblW w:w="964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260"/>
        <w:gridCol w:w="3261"/>
      </w:tblGrid>
      <w:tr w:rsidR="003D632D" w14:paraId="5C9678CB" w14:textId="77777777" w:rsidTr="003D632D">
        <w:tc>
          <w:tcPr>
            <w:tcW w:w="3119" w:type="dxa"/>
          </w:tcPr>
          <w:p w14:paraId="16258A52" w14:textId="7B69E1EC" w:rsidR="003D632D" w:rsidRPr="0028602E" w:rsidRDefault="003D632D" w:rsidP="003D632D">
            <w:pPr>
              <w:jc w:val="center"/>
              <w:rPr>
                <w:rFonts w:ascii="Times New Roman" w:hAnsi="Times New Roman" w:cs="Times New Roman"/>
                <w:b/>
                <w:bCs/>
              </w:rPr>
            </w:pPr>
            <w:r>
              <w:rPr>
                <w:rFonts w:ascii="Times New Roman" w:hAnsi="Times New Roman" w:cs="Times New Roman"/>
                <w:b/>
                <w:bCs/>
              </w:rPr>
              <w:t>Guide Signature:</w:t>
            </w:r>
          </w:p>
        </w:tc>
        <w:tc>
          <w:tcPr>
            <w:tcW w:w="3260" w:type="dxa"/>
          </w:tcPr>
          <w:p w14:paraId="39383153" w14:textId="51606E07" w:rsidR="003D632D" w:rsidRPr="0028602E" w:rsidRDefault="003D632D" w:rsidP="003D632D">
            <w:pPr>
              <w:jc w:val="center"/>
              <w:rPr>
                <w:rFonts w:ascii="Times New Roman" w:hAnsi="Times New Roman" w:cs="Times New Roman"/>
                <w:b/>
                <w:bCs/>
              </w:rPr>
            </w:pPr>
            <w:r>
              <w:rPr>
                <w:rFonts w:ascii="Times New Roman" w:hAnsi="Times New Roman" w:cs="Times New Roman"/>
                <w:b/>
                <w:bCs/>
              </w:rPr>
              <w:t>Co-ordinator Signature:</w:t>
            </w:r>
          </w:p>
        </w:tc>
        <w:tc>
          <w:tcPr>
            <w:tcW w:w="3261" w:type="dxa"/>
          </w:tcPr>
          <w:p w14:paraId="29FFFCEA" w14:textId="3AE1AAE8" w:rsidR="003D632D" w:rsidRPr="0028602E" w:rsidRDefault="003D632D" w:rsidP="003D632D">
            <w:pPr>
              <w:jc w:val="center"/>
              <w:rPr>
                <w:rFonts w:ascii="Times New Roman" w:hAnsi="Times New Roman" w:cs="Times New Roman"/>
                <w:b/>
                <w:bCs/>
              </w:rPr>
            </w:pPr>
            <w:r>
              <w:rPr>
                <w:rFonts w:ascii="Times New Roman" w:hAnsi="Times New Roman" w:cs="Times New Roman"/>
                <w:b/>
                <w:bCs/>
              </w:rPr>
              <w:t>HOD Signature:</w:t>
            </w:r>
          </w:p>
        </w:tc>
      </w:tr>
      <w:tr w:rsidR="003D632D" w14:paraId="4ED02377" w14:textId="77777777" w:rsidTr="003D632D">
        <w:tc>
          <w:tcPr>
            <w:tcW w:w="3119" w:type="dxa"/>
          </w:tcPr>
          <w:p w14:paraId="13A4F125" w14:textId="564F3FB9" w:rsidR="003D632D" w:rsidRPr="0028602E" w:rsidRDefault="003D632D" w:rsidP="006D007D">
            <w:pPr>
              <w:spacing w:before="240" w:after="134"/>
              <w:jc w:val="center"/>
              <w:rPr>
                <w:rFonts w:ascii="Times New Roman" w:hAnsi="Times New Roman" w:cs="Times New Roman"/>
              </w:rPr>
            </w:pPr>
            <w:r w:rsidRPr="004A23AE">
              <w:rPr>
                <w:rFonts w:ascii="Times New Roman" w:hAnsi="Times New Roman" w:cs="Times New Roman"/>
              </w:rPr>
              <w:t>Ms. Lakshmi Priya P</w:t>
            </w:r>
            <w:r>
              <w:rPr>
                <w:rFonts w:ascii="Times New Roman" w:hAnsi="Times New Roman" w:cs="Times New Roman"/>
              </w:rPr>
              <w:t xml:space="preserve">, </w:t>
            </w:r>
            <w:r w:rsidRPr="004A23AE">
              <w:rPr>
                <w:rFonts w:ascii="Times New Roman" w:hAnsi="Times New Roman" w:cs="Times New Roman"/>
              </w:rPr>
              <w:t>Assistant professor, CSE</w:t>
            </w:r>
            <w:r>
              <w:rPr>
                <w:rFonts w:ascii="Times New Roman" w:hAnsi="Times New Roman" w:cs="Times New Roman"/>
              </w:rPr>
              <w:t xml:space="preserve">, ACSCE, </w:t>
            </w:r>
            <w:r w:rsidRPr="004A23AE">
              <w:rPr>
                <w:rFonts w:ascii="Times New Roman" w:hAnsi="Times New Roman" w:cs="Times New Roman"/>
              </w:rPr>
              <w:t>Bengaluru.</w:t>
            </w:r>
          </w:p>
        </w:tc>
        <w:tc>
          <w:tcPr>
            <w:tcW w:w="3260" w:type="dxa"/>
          </w:tcPr>
          <w:p w14:paraId="39C3D369" w14:textId="40642C17" w:rsidR="003D632D" w:rsidRPr="0028602E" w:rsidRDefault="003D632D" w:rsidP="006D007D">
            <w:pPr>
              <w:spacing w:before="240" w:after="134"/>
              <w:jc w:val="center"/>
              <w:rPr>
                <w:rFonts w:ascii="Times New Roman" w:hAnsi="Times New Roman" w:cs="Times New Roman"/>
              </w:rPr>
            </w:pPr>
            <w:r>
              <w:rPr>
                <w:rFonts w:ascii="Times New Roman" w:hAnsi="Times New Roman" w:cs="Times New Roman"/>
              </w:rPr>
              <w:t xml:space="preserve">Ms. Ganga B M, </w:t>
            </w:r>
            <w:r w:rsidRPr="004A23AE">
              <w:rPr>
                <w:rFonts w:ascii="Times New Roman" w:hAnsi="Times New Roman" w:cs="Times New Roman"/>
              </w:rPr>
              <w:t>Assistant professor, CSE, ACSCE</w:t>
            </w:r>
            <w:r>
              <w:rPr>
                <w:rFonts w:ascii="Times New Roman" w:hAnsi="Times New Roman" w:cs="Times New Roman"/>
              </w:rPr>
              <w:t xml:space="preserve">, </w:t>
            </w:r>
            <w:r w:rsidRPr="004A23AE">
              <w:rPr>
                <w:rFonts w:ascii="Times New Roman" w:hAnsi="Times New Roman" w:cs="Times New Roman"/>
              </w:rPr>
              <w:t>Bengaluru.</w:t>
            </w:r>
          </w:p>
        </w:tc>
        <w:tc>
          <w:tcPr>
            <w:tcW w:w="3261" w:type="dxa"/>
          </w:tcPr>
          <w:p w14:paraId="5AFB043B" w14:textId="2B54CF20" w:rsidR="003D632D" w:rsidRDefault="003D632D" w:rsidP="006D007D">
            <w:pPr>
              <w:spacing w:before="240" w:after="134"/>
              <w:jc w:val="center"/>
              <w:rPr>
                <w:rFonts w:ascii="Times New Roman" w:hAnsi="Times New Roman" w:cs="Times New Roman"/>
              </w:rPr>
            </w:pPr>
            <w:r w:rsidRPr="004A23AE">
              <w:rPr>
                <w:rFonts w:ascii="Times New Roman" w:hAnsi="Times New Roman" w:cs="Times New Roman"/>
              </w:rPr>
              <w:t>Dr. V Mareeswari</w:t>
            </w:r>
            <w:r>
              <w:rPr>
                <w:rFonts w:ascii="Times New Roman" w:hAnsi="Times New Roman" w:cs="Times New Roman"/>
              </w:rPr>
              <w:t xml:space="preserve">, </w:t>
            </w:r>
            <w:r w:rsidRPr="004A23AE">
              <w:rPr>
                <w:rFonts w:ascii="Times New Roman" w:hAnsi="Times New Roman" w:cs="Times New Roman"/>
              </w:rPr>
              <w:t>Ass</w:t>
            </w:r>
            <w:r>
              <w:rPr>
                <w:rFonts w:ascii="Times New Roman" w:hAnsi="Times New Roman" w:cs="Times New Roman"/>
              </w:rPr>
              <w:t>ociate</w:t>
            </w:r>
            <w:r w:rsidRPr="004A23AE">
              <w:rPr>
                <w:rFonts w:ascii="Times New Roman" w:hAnsi="Times New Roman" w:cs="Times New Roman"/>
              </w:rPr>
              <w:t xml:space="preserve"> professor, CSE, ACSCE</w:t>
            </w:r>
            <w:r>
              <w:rPr>
                <w:rFonts w:ascii="Times New Roman" w:hAnsi="Times New Roman" w:cs="Times New Roman"/>
              </w:rPr>
              <w:t>, Bengaluru.</w:t>
            </w:r>
          </w:p>
          <w:p w14:paraId="0CF28475" w14:textId="1F4BBF5C" w:rsidR="003D632D" w:rsidRPr="0028602E" w:rsidRDefault="003D632D" w:rsidP="006D007D">
            <w:pPr>
              <w:spacing w:before="240" w:after="134"/>
              <w:jc w:val="center"/>
              <w:rPr>
                <w:rFonts w:ascii="Times New Roman" w:hAnsi="Times New Roman" w:cs="Times New Roman"/>
              </w:rPr>
            </w:pPr>
          </w:p>
        </w:tc>
      </w:tr>
    </w:tbl>
    <w:p w14:paraId="7D719AAF" w14:textId="0ED065DB" w:rsidR="00B43569" w:rsidRDefault="00B43569" w:rsidP="00B43569">
      <w:pPr>
        <w:spacing w:after="134"/>
      </w:pPr>
    </w:p>
    <w:p w14:paraId="6BE03210" w14:textId="77777777" w:rsidR="00C952D2" w:rsidRDefault="00C952D2" w:rsidP="00B43569">
      <w:pPr>
        <w:spacing w:after="134"/>
      </w:pPr>
    </w:p>
    <w:p w14:paraId="0A4837C5" w14:textId="77777777" w:rsidR="00B43569" w:rsidRPr="0026304F" w:rsidRDefault="00B43569" w:rsidP="00B43569">
      <w:pPr>
        <w:spacing w:after="134"/>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BD57F8">
        <w:rPr>
          <w:rFonts w:ascii="Times New Roman" w:eastAsia="Times New Roman" w:hAnsi="Times New Roman" w:cs="Times New Roman"/>
          <w:b/>
          <w:bCs/>
          <w:sz w:val="24"/>
          <w:szCs w:val="24"/>
        </w:rPr>
        <w:t>Name of the Examiners</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                     </w:t>
      </w:r>
      <w:r w:rsidRPr="00BD57F8">
        <w:rPr>
          <w:rFonts w:ascii="Times New Roman" w:eastAsia="Times New Roman" w:hAnsi="Times New Roman" w:cs="Times New Roman"/>
          <w:b/>
          <w:bCs/>
          <w:sz w:val="24"/>
          <w:szCs w:val="24"/>
        </w:rPr>
        <w:t>Signature with Date</w:t>
      </w:r>
    </w:p>
    <w:p w14:paraId="0F902E5A" w14:textId="77777777" w:rsidR="00B43569" w:rsidRPr="00BD57F8" w:rsidRDefault="00B43569" w:rsidP="00B43569">
      <w:pPr>
        <w:spacing w:after="136" w:line="480" w:lineRule="auto"/>
        <w:ind w:left="411"/>
        <w:rPr>
          <w:b/>
          <w:bCs/>
          <w:sz w:val="24"/>
          <w:szCs w:val="24"/>
        </w:rPr>
      </w:pPr>
      <w:bookmarkStart w:id="0" w:name="_Hlk95394362"/>
      <w:r w:rsidRPr="00BD57F8">
        <w:rPr>
          <w:rFonts w:ascii="Times New Roman" w:eastAsia="Times New Roman" w:hAnsi="Times New Roman" w:cs="Times New Roman"/>
          <w:b/>
          <w:bCs/>
          <w:sz w:val="24"/>
          <w:szCs w:val="24"/>
        </w:rPr>
        <w:t>1</w:t>
      </w:r>
      <w:r w:rsidRPr="00BD57F8">
        <w:rPr>
          <w:b/>
          <w:bCs/>
          <w:sz w:val="24"/>
          <w:szCs w:val="24"/>
        </w:rPr>
        <w:t xml:space="preserve">. </w:t>
      </w:r>
      <w:bookmarkEnd w:id="0"/>
      <w:r w:rsidRPr="00BD57F8">
        <w:rPr>
          <w:b/>
          <w:bCs/>
          <w:sz w:val="24"/>
          <w:szCs w:val="24"/>
        </w:rPr>
        <w:t>__________________</w:t>
      </w:r>
      <w:r w:rsidRPr="00BD57F8">
        <w:rPr>
          <w:b/>
          <w:bCs/>
          <w:sz w:val="24"/>
          <w:szCs w:val="24"/>
        </w:rPr>
        <w:tab/>
      </w:r>
      <w:r w:rsidRPr="00BD57F8">
        <w:rPr>
          <w:b/>
          <w:bCs/>
          <w:sz w:val="24"/>
          <w:szCs w:val="24"/>
        </w:rPr>
        <w:tab/>
      </w:r>
      <w:r w:rsidRPr="00BD57F8">
        <w:rPr>
          <w:b/>
          <w:bCs/>
          <w:sz w:val="24"/>
          <w:szCs w:val="24"/>
        </w:rPr>
        <w:tab/>
      </w:r>
      <w:r w:rsidRPr="00BD57F8">
        <w:rPr>
          <w:b/>
          <w:bCs/>
          <w:sz w:val="24"/>
          <w:szCs w:val="24"/>
        </w:rPr>
        <w:tab/>
        <w:t xml:space="preserve"> </w:t>
      </w:r>
      <w:r>
        <w:rPr>
          <w:b/>
          <w:bCs/>
          <w:sz w:val="24"/>
          <w:szCs w:val="24"/>
        </w:rPr>
        <w:t xml:space="preserve">                   </w:t>
      </w:r>
      <w:r w:rsidRPr="00BD57F8">
        <w:rPr>
          <w:b/>
          <w:bCs/>
          <w:sz w:val="24"/>
          <w:szCs w:val="24"/>
        </w:rPr>
        <w:t xml:space="preserve"> </w:t>
      </w:r>
      <w:r>
        <w:rPr>
          <w:b/>
          <w:bCs/>
          <w:sz w:val="24"/>
          <w:szCs w:val="24"/>
        </w:rPr>
        <w:t xml:space="preserve">  </w:t>
      </w:r>
      <w:r w:rsidRPr="00BD57F8">
        <w:rPr>
          <w:b/>
          <w:bCs/>
          <w:sz w:val="24"/>
          <w:szCs w:val="24"/>
        </w:rPr>
        <w:t>__________________</w:t>
      </w:r>
    </w:p>
    <w:p w14:paraId="294EE580" w14:textId="77777777" w:rsidR="00B43569" w:rsidRPr="00550CA7" w:rsidRDefault="00B43569" w:rsidP="00B43569">
      <w:pPr>
        <w:spacing w:after="136" w:line="480" w:lineRule="auto"/>
        <w:ind w:left="411"/>
        <w:rPr>
          <w:rFonts w:ascii="Times New Roman" w:eastAsia="Times New Roman" w:hAnsi="Times New Roman" w:cs="Times New Roman"/>
          <w:b/>
          <w:bCs/>
          <w:sz w:val="24"/>
          <w:szCs w:val="24"/>
        </w:rPr>
      </w:pPr>
      <w:r w:rsidRPr="00BD57F8">
        <w:rPr>
          <w:rFonts w:ascii="Times New Roman" w:eastAsia="Times New Roman" w:hAnsi="Times New Roman" w:cs="Times New Roman"/>
          <w:b/>
          <w:bCs/>
          <w:sz w:val="24"/>
          <w:szCs w:val="24"/>
        </w:rPr>
        <w:t>2</w:t>
      </w:r>
      <w:r w:rsidRPr="00BD57F8">
        <w:rPr>
          <w:b/>
          <w:bCs/>
          <w:sz w:val="24"/>
          <w:szCs w:val="24"/>
        </w:rPr>
        <w:t>. __________________</w:t>
      </w:r>
      <w:r w:rsidRPr="00BD57F8">
        <w:rPr>
          <w:b/>
          <w:bCs/>
          <w:sz w:val="24"/>
          <w:szCs w:val="24"/>
        </w:rPr>
        <w:tab/>
      </w:r>
      <w:r w:rsidRPr="00BD57F8">
        <w:rPr>
          <w:b/>
          <w:bCs/>
          <w:sz w:val="24"/>
          <w:szCs w:val="24"/>
        </w:rPr>
        <w:tab/>
      </w:r>
      <w:r w:rsidRPr="00BD57F8">
        <w:rPr>
          <w:b/>
          <w:bCs/>
          <w:sz w:val="24"/>
          <w:szCs w:val="24"/>
        </w:rPr>
        <w:tab/>
      </w:r>
      <w:r w:rsidRPr="00BD57F8">
        <w:rPr>
          <w:b/>
          <w:bCs/>
          <w:sz w:val="24"/>
          <w:szCs w:val="24"/>
        </w:rPr>
        <w:tab/>
      </w:r>
      <w:r>
        <w:rPr>
          <w:b/>
          <w:bCs/>
          <w:sz w:val="24"/>
          <w:szCs w:val="24"/>
        </w:rPr>
        <w:t xml:space="preserve">                  </w:t>
      </w:r>
      <w:r w:rsidRPr="00BD57F8">
        <w:rPr>
          <w:b/>
          <w:bCs/>
          <w:sz w:val="24"/>
          <w:szCs w:val="24"/>
        </w:rPr>
        <w:t xml:space="preserve"> </w:t>
      </w:r>
      <w:r>
        <w:rPr>
          <w:b/>
          <w:bCs/>
          <w:sz w:val="24"/>
          <w:szCs w:val="24"/>
        </w:rPr>
        <w:t xml:space="preserve">    </w:t>
      </w:r>
      <w:r w:rsidRPr="00BD57F8">
        <w:rPr>
          <w:b/>
          <w:bCs/>
          <w:sz w:val="24"/>
          <w:szCs w:val="24"/>
        </w:rPr>
        <w:t>_________________</w:t>
      </w:r>
      <w:r>
        <w:rPr>
          <w:b/>
          <w:bCs/>
          <w:sz w:val="24"/>
          <w:szCs w:val="24"/>
        </w:rPr>
        <w:t>_</w:t>
      </w:r>
    </w:p>
    <w:p w14:paraId="71202428" w14:textId="6608C7B8" w:rsidR="00FD52D1" w:rsidRDefault="00FD52D1" w:rsidP="00FD52D1">
      <w:pPr>
        <w:pStyle w:val="ACS-title"/>
        <w:rPr>
          <w:u w:val="single"/>
        </w:rPr>
      </w:pPr>
      <w:r w:rsidRPr="00C952D2">
        <w:rPr>
          <w:rFonts w:cs="Times New Roman"/>
          <w:sz w:val="28"/>
          <w:szCs w:val="28"/>
          <w:u w:val="single"/>
        </w:rPr>
        <w:br w:type="page"/>
      </w:r>
      <w:r w:rsidRPr="00FD52D1">
        <w:rPr>
          <w:u w:val="single"/>
        </w:rPr>
        <w:lastRenderedPageBreak/>
        <w:t xml:space="preserve">INTERNSHIP CERTIFICATE </w:t>
      </w:r>
    </w:p>
    <w:p w14:paraId="13E87559" w14:textId="77777777" w:rsidR="00FD52D1" w:rsidRDefault="00FD52D1" w:rsidP="00FD52D1">
      <w:pPr>
        <w:pStyle w:val="ACS-title"/>
        <w:rPr>
          <w:u w:val="single"/>
        </w:rPr>
      </w:pPr>
    </w:p>
    <w:p w14:paraId="5F6C910A" w14:textId="71008508" w:rsidR="00FD52D1" w:rsidRPr="00FD52D1" w:rsidRDefault="00FD52D1" w:rsidP="00FD52D1">
      <w:pPr>
        <w:pStyle w:val="ACS-title"/>
        <w:rPr>
          <w:u w:val="single"/>
        </w:rPr>
      </w:pPr>
      <w:r w:rsidRPr="00FD52D1">
        <w:rPr>
          <w:noProof/>
          <w:u w:val="single"/>
        </w:rPr>
        <w:drawing>
          <wp:inline distT="0" distB="0" distL="0" distR="0" wp14:anchorId="3BFC70ED" wp14:editId="543ECBA0">
            <wp:extent cx="5775207" cy="8179196"/>
            <wp:effectExtent l="0" t="0" r="0" b="0"/>
            <wp:docPr id="13" name="Picture 12" descr="Text, letter&#10;&#10;Description automatically generated">
              <a:extLst xmlns:a="http://schemas.openxmlformats.org/drawingml/2006/main">
                <a:ext uri="{FF2B5EF4-FFF2-40B4-BE49-F238E27FC236}">
                  <a16:creationId xmlns:a16="http://schemas.microsoft.com/office/drawing/2014/main" id="{46F1BEBB-294F-4D28-A902-936D08937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 letter&#10;&#10;Description automatically generated">
                      <a:extLst>
                        <a:ext uri="{FF2B5EF4-FFF2-40B4-BE49-F238E27FC236}">
                          <a16:creationId xmlns:a16="http://schemas.microsoft.com/office/drawing/2014/main" id="{46F1BEBB-294F-4D28-A902-936D08937387}"/>
                        </a:ext>
                      </a:extLst>
                    </pic:cNvPr>
                    <pic:cNvPicPr>
                      <a:picLocks noChangeAspect="1"/>
                    </pic:cNvPicPr>
                  </pic:nvPicPr>
                  <pic:blipFill>
                    <a:blip r:embed="rId10"/>
                    <a:stretch>
                      <a:fillRect/>
                    </a:stretch>
                  </pic:blipFill>
                  <pic:spPr>
                    <a:xfrm>
                      <a:off x="0" y="0"/>
                      <a:ext cx="5805512" cy="8222115"/>
                    </a:xfrm>
                    <a:prstGeom prst="rect">
                      <a:avLst/>
                    </a:prstGeom>
                  </pic:spPr>
                </pic:pic>
              </a:graphicData>
            </a:graphic>
          </wp:inline>
        </w:drawing>
      </w:r>
    </w:p>
    <w:p w14:paraId="3B100868" w14:textId="77777777" w:rsidR="00B43569" w:rsidRPr="007C7A37" w:rsidRDefault="00F3373D" w:rsidP="00B43569">
      <w:pPr>
        <w:spacing w:after="0"/>
        <w:jc w:val="center"/>
        <w:rPr>
          <w:rFonts w:ascii="Times New Roman" w:eastAsia="Times New Roman" w:hAnsi="Times New Roman" w:cs="Times New Roman"/>
          <w:b/>
          <w:bCs/>
          <w:sz w:val="32"/>
          <w:szCs w:val="32"/>
        </w:rPr>
      </w:pPr>
      <w:r w:rsidRPr="00D313EB">
        <w:rPr>
          <w:rFonts w:ascii="Times New Roman" w:hAnsi="Times New Roman" w:cs="Times New Roman"/>
          <w:sz w:val="28"/>
          <w:szCs w:val="28"/>
        </w:rPr>
        <w:br w:type="page"/>
      </w:r>
      <w:r w:rsidR="00B43569" w:rsidRPr="007C7A37">
        <w:rPr>
          <w:rFonts w:ascii="Times New Roman" w:eastAsia="Times New Roman" w:hAnsi="Times New Roman" w:cs="Times New Roman"/>
          <w:b/>
          <w:bCs/>
          <w:sz w:val="32"/>
          <w:szCs w:val="32"/>
        </w:rPr>
        <w:lastRenderedPageBreak/>
        <w:t>ACKNOWLEDGEMENT</w:t>
      </w:r>
    </w:p>
    <w:p w14:paraId="711F48A2" w14:textId="77777777" w:rsidR="00B43569" w:rsidRPr="007C7A37" w:rsidRDefault="00B43569" w:rsidP="00B43569">
      <w:pPr>
        <w:spacing w:after="0"/>
        <w:rPr>
          <w:sz w:val="32"/>
          <w:szCs w:val="32"/>
        </w:rPr>
      </w:pPr>
    </w:p>
    <w:p w14:paraId="58325A4C" w14:textId="08656EF7" w:rsidR="00B43569" w:rsidRDefault="00B43569" w:rsidP="00B43569">
      <w:pPr>
        <w:spacing w:before="30" w:after="240" w:line="360" w:lineRule="auto"/>
        <w:ind w:left="276"/>
        <w:jc w:val="both"/>
        <w:rPr>
          <w:sz w:val="24"/>
          <w:szCs w:val="24"/>
        </w:rPr>
      </w:pPr>
      <w:r w:rsidRPr="00541ECF">
        <w:rPr>
          <w:rFonts w:ascii="Times New Roman" w:eastAsia="Times New Roman" w:hAnsi="Times New Roman" w:cs="Times New Roman"/>
          <w:sz w:val="24"/>
          <w:szCs w:val="24"/>
        </w:rPr>
        <w:t xml:space="preserve">The satisfaction and euphoria that accompany the successful completion of any task </w:t>
      </w:r>
      <w:r>
        <w:rPr>
          <w:rFonts w:ascii="Times New Roman" w:eastAsia="Times New Roman" w:hAnsi="Times New Roman" w:cs="Times New Roman"/>
          <w:sz w:val="24"/>
          <w:szCs w:val="24"/>
        </w:rPr>
        <w:t xml:space="preserve">would </w:t>
      </w:r>
      <w:r w:rsidRPr="00541ECF">
        <w:rPr>
          <w:rFonts w:ascii="Times New Roman" w:eastAsia="Times New Roman" w:hAnsi="Times New Roman" w:cs="Times New Roman"/>
          <w:sz w:val="24"/>
          <w:szCs w:val="24"/>
        </w:rPr>
        <w:t xml:space="preserve">be incomplete without mentioning </w:t>
      </w:r>
      <w:r w:rsidR="00F94419">
        <w:rPr>
          <w:rFonts w:ascii="Times New Roman" w:eastAsia="Times New Roman" w:hAnsi="Times New Roman" w:cs="Times New Roman"/>
          <w:sz w:val="24"/>
          <w:szCs w:val="24"/>
        </w:rPr>
        <w:t xml:space="preserve">the </w:t>
      </w:r>
      <w:r w:rsidRPr="00541ECF">
        <w:rPr>
          <w:rFonts w:ascii="Times New Roman" w:eastAsia="Times New Roman" w:hAnsi="Times New Roman" w:cs="Times New Roman"/>
          <w:sz w:val="24"/>
          <w:szCs w:val="24"/>
        </w:rPr>
        <w:t xml:space="preserve">names of the people who made it possible, whose constant guidance and encouragement crowned </w:t>
      </w:r>
      <w:r w:rsidR="00F94419">
        <w:rPr>
          <w:rFonts w:ascii="Times New Roman" w:eastAsia="Times New Roman" w:hAnsi="Times New Roman" w:cs="Times New Roman"/>
          <w:sz w:val="24"/>
          <w:szCs w:val="24"/>
        </w:rPr>
        <w:t>my</w:t>
      </w:r>
      <w:r w:rsidRPr="00541ECF">
        <w:rPr>
          <w:rFonts w:ascii="Times New Roman" w:eastAsia="Times New Roman" w:hAnsi="Times New Roman" w:cs="Times New Roman"/>
          <w:sz w:val="24"/>
          <w:szCs w:val="24"/>
        </w:rPr>
        <w:t xml:space="preserve"> effort with success. </w:t>
      </w:r>
    </w:p>
    <w:p w14:paraId="1EBF01BC" w14:textId="50C49D52" w:rsidR="00B43569" w:rsidRPr="00541ECF" w:rsidRDefault="00C206CE" w:rsidP="00B43569">
      <w:pPr>
        <w:spacing w:before="30" w:after="100" w:afterAutospacing="1" w:line="360" w:lineRule="auto"/>
        <w:ind w:left="276"/>
        <w:jc w:val="both"/>
        <w:rPr>
          <w:sz w:val="24"/>
          <w:szCs w:val="24"/>
        </w:rPr>
      </w:pPr>
      <w:r>
        <w:rPr>
          <w:rFonts w:ascii="Times New Roman" w:eastAsia="Times New Roman" w:hAnsi="Times New Roman" w:cs="Times New Roman"/>
          <w:sz w:val="24"/>
          <w:szCs w:val="24"/>
        </w:rPr>
        <w:t>I</w:t>
      </w:r>
      <w:r w:rsidR="00B43569" w:rsidRPr="00541ECF">
        <w:rPr>
          <w:rFonts w:ascii="Times New Roman" w:eastAsia="Times New Roman" w:hAnsi="Times New Roman" w:cs="Times New Roman"/>
          <w:sz w:val="24"/>
          <w:szCs w:val="24"/>
        </w:rPr>
        <w:t xml:space="preserve"> </w:t>
      </w:r>
      <w:r w:rsidR="0049528E">
        <w:rPr>
          <w:rFonts w:ascii="Times New Roman" w:eastAsia="Times New Roman" w:hAnsi="Times New Roman" w:cs="Times New Roman"/>
          <w:sz w:val="24"/>
          <w:szCs w:val="24"/>
        </w:rPr>
        <w:t>sincerely thank</w:t>
      </w:r>
      <w:r w:rsidR="00B43569" w:rsidRPr="00541ECF">
        <w:rPr>
          <w:rFonts w:ascii="Times New Roman" w:eastAsia="Times New Roman" w:hAnsi="Times New Roman" w:cs="Times New Roman"/>
          <w:sz w:val="24"/>
          <w:szCs w:val="24"/>
        </w:rPr>
        <w:t xml:space="preserve"> our honourable chairman</w:t>
      </w:r>
      <w:r w:rsidR="0049528E">
        <w:rPr>
          <w:rFonts w:ascii="Times New Roman" w:eastAsia="Times New Roman" w:hAnsi="Times New Roman" w:cs="Times New Roman"/>
          <w:sz w:val="24"/>
          <w:szCs w:val="24"/>
        </w:rPr>
        <w:t>,</w:t>
      </w:r>
      <w:r w:rsidR="00B43569" w:rsidRPr="00541ECF">
        <w:rPr>
          <w:rFonts w:ascii="Times New Roman" w:eastAsia="Times New Roman" w:hAnsi="Times New Roman" w:cs="Times New Roman"/>
          <w:sz w:val="24"/>
          <w:szCs w:val="24"/>
        </w:rPr>
        <w:t xml:space="preserve"> </w:t>
      </w:r>
      <w:r w:rsidR="00B43569">
        <w:rPr>
          <w:rFonts w:ascii="Times New Roman" w:eastAsia="Times New Roman" w:hAnsi="Times New Roman" w:cs="Times New Roman"/>
          <w:b/>
          <w:bCs/>
          <w:sz w:val="24"/>
          <w:szCs w:val="24"/>
        </w:rPr>
        <w:t>Dr</w:t>
      </w:r>
      <w:r w:rsidR="00B43569" w:rsidRPr="00541ECF">
        <w:rPr>
          <w:rFonts w:ascii="Times New Roman" w:eastAsia="Times New Roman" w:hAnsi="Times New Roman" w:cs="Times New Roman"/>
          <w:b/>
          <w:bCs/>
          <w:sz w:val="24"/>
          <w:szCs w:val="24"/>
        </w:rPr>
        <w:t>. A C</w:t>
      </w:r>
      <w:r w:rsidR="00B43569">
        <w:rPr>
          <w:rFonts w:ascii="Times New Roman" w:eastAsia="Times New Roman" w:hAnsi="Times New Roman" w:cs="Times New Roman"/>
          <w:b/>
          <w:bCs/>
          <w:sz w:val="24"/>
          <w:szCs w:val="24"/>
        </w:rPr>
        <w:t xml:space="preserve"> </w:t>
      </w:r>
      <w:r w:rsidR="00B43569" w:rsidRPr="00541ECF">
        <w:rPr>
          <w:rFonts w:ascii="Times New Roman" w:eastAsia="Times New Roman" w:hAnsi="Times New Roman" w:cs="Times New Roman"/>
          <w:b/>
          <w:bCs/>
          <w:sz w:val="24"/>
          <w:szCs w:val="24"/>
        </w:rPr>
        <w:t>Shanmugam</w:t>
      </w:r>
      <w:r w:rsidR="0049528E" w:rsidRPr="0049528E">
        <w:rPr>
          <w:rFonts w:ascii="Times New Roman" w:eastAsia="Times New Roman" w:hAnsi="Times New Roman" w:cs="Times New Roman"/>
          <w:sz w:val="24"/>
          <w:szCs w:val="24"/>
        </w:rPr>
        <w:t>,</w:t>
      </w:r>
      <w:r w:rsidR="00B43569" w:rsidRPr="00541ECF">
        <w:rPr>
          <w:rFonts w:ascii="Times New Roman" w:eastAsia="Times New Roman" w:hAnsi="Times New Roman" w:cs="Times New Roman"/>
          <w:sz w:val="24"/>
          <w:szCs w:val="24"/>
        </w:rPr>
        <w:t xml:space="preserve"> for providing </w:t>
      </w:r>
      <w:r w:rsidR="00F94419">
        <w:rPr>
          <w:rFonts w:ascii="Times New Roman" w:eastAsia="Times New Roman" w:hAnsi="Times New Roman" w:cs="Times New Roman"/>
          <w:sz w:val="24"/>
          <w:szCs w:val="24"/>
        </w:rPr>
        <w:t>me</w:t>
      </w:r>
      <w:r w:rsidR="00B43569" w:rsidRPr="00541ECF">
        <w:rPr>
          <w:rFonts w:ascii="Times New Roman" w:eastAsia="Times New Roman" w:hAnsi="Times New Roman" w:cs="Times New Roman"/>
          <w:sz w:val="24"/>
          <w:szCs w:val="24"/>
        </w:rPr>
        <w:t xml:space="preserve"> with the </w:t>
      </w:r>
      <w:r w:rsidR="0049528E">
        <w:rPr>
          <w:rFonts w:ascii="Times New Roman" w:eastAsia="Times New Roman" w:hAnsi="Times New Roman" w:cs="Times New Roman"/>
          <w:sz w:val="24"/>
          <w:szCs w:val="24"/>
        </w:rPr>
        <w:t>best</w:t>
      </w:r>
      <w:r w:rsidR="00B43569" w:rsidRPr="00541ECF">
        <w:rPr>
          <w:rFonts w:ascii="Times New Roman" w:eastAsia="Times New Roman" w:hAnsi="Times New Roman" w:cs="Times New Roman"/>
          <w:sz w:val="24"/>
          <w:szCs w:val="24"/>
        </w:rPr>
        <w:t xml:space="preserve"> facilities and his encouragement </w:t>
      </w:r>
      <w:r w:rsidR="0049528E">
        <w:rPr>
          <w:rFonts w:ascii="Times New Roman" w:eastAsia="Times New Roman" w:hAnsi="Times New Roman" w:cs="Times New Roman"/>
          <w:sz w:val="24"/>
          <w:szCs w:val="24"/>
        </w:rPr>
        <w:t>which</w:t>
      </w:r>
      <w:r w:rsidR="00B43569" w:rsidRPr="00541ECF">
        <w:rPr>
          <w:rFonts w:ascii="Times New Roman" w:eastAsia="Times New Roman" w:hAnsi="Times New Roman" w:cs="Times New Roman"/>
          <w:sz w:val="24"/>
          <w:szCs w:val="24"/>
        </w:rPr>
        <w:t xml:space="preserve"> helped us in </w:t>
      </w:r>
      <w:r w:rsidR="0049528E">
        <w:rPr>
          <w:rFonts w:ascii="Times New Roman" w:eastAsia="Times New Roman" w:hAnsi="Times New Roman" w:cs="Times New Roman"/>
          <w:sz w:val="24"/>
          <w:szCs w:val="24"/>
        </w:rPr>
        <w:t xml:space="preserve">the </w:t>
      </w:r>
      <w:r w:rsidR="00B43569" w:rsidRPr="00541ECF">
        <w:rPr>
          <w:rFonts w:ascii="Times New Roman" w:eastAsia="Times New Roman" w:hAnsi="Times New Roman" w:cs="Times New Roman"/>
          <w:sz w:val="24"/>
          <w:szCs w:val="24"/>
        </w:rPr>
        <w:t xml:space="preserve">completion of </w:t>
      </w:r>
      <w:r w:rsidR="0049528E">
        <w:rPr>
          <w:rFonts w:ascii="Times New Roman" w:eastAsia="Times New Roman" w:hAnsi="Times New Roman" w:cs="Times New Roman"/>
          <w:sz w:val="24"/>
          <w:szCs w:val="24"/>
        </w:rPr>
        <w:t xml:space="preserve">the </w:t>
      </w:r>
      <w:r w:rsidR="00B43569" w:rsidRPr="00541ECF">
        <w:rPr>
          <w:rFonts w:ascii="Times New Roman" w:eastAsia="Times New Roman" w:hAnsi="Times New Roman" w:cs="Times New Roman"/>
          <w:sz w:val="24"/>
          <w:szCs w:val="24"/>
        </w:rPr>
        <w:t xml:space="preserve">project. </w:t>
      </w:r>
    </w:p>
    <w:p w14:paraId="20B240E5" w14:textId="22A87B14" w:rsidR="00B43569" w:rsidRPr="00541ECF" w:rsidRDefault="00F94419" w:rsidP="00B43569">
      <w:pPr>
        <w:spacing w:before="30" w:after="240" w:line="360" w:lineRule="auto"/>
        <w:ind w:left="276"/>
        <w:jc w:val="both"/>
        <w:rPr>
          <w:sz w:val="24"/>
          <w:szCs w:val="24"/>
        </w:rPr>
      </w:pPr>
      <w:r>
        <w:rPr>
          <w:rFonts w:ascii="Times New Roman" w:eastAsia="Times New Roman" w:hAnsi="Times New Roman" w:cs="Times New Roman"/>
          <w:sz w:val="24"/>
          <w:szCs w:val="24"/>
        </w:rPr>
        <w:t>I am</w:t>
      </w:r>
      <w:r w:rsidR="00B43569" w:rsidRPr="00541ECF">
        <w:rPr>
          <w:rFonts w:ascii="Times New Roman" w:eastAsia="Times New Roman" w:hAnsi="Times New Roman" w:cs="Times New Roman"/>
          <w:sz w:val="24"/>
          <w:szCs w:val="24"/>
        </w:rPr>
        <w:t xml:space="preserve"> grateful to</w:t>
      </w:r>
      <w:r w:rsidR="0049528E">
        <w:rPr>
          <w:rFonts w:ascii="Times New Roman" w:eastAsia="Times New Roman" w:hAnsi="Times New Roman" w:cs="Times New Roman"/>
          <w:sz w:val="24"/>
          <w:szCs w:val="24"/>
        </w:rPr>
        <w:t xml:space="preserve"> o</w:t>
      </w:r>
      <w:r w:rsidR="00B43569" w:rsidRPr="00541ECF">
        <w:rPr>
          <w:rFonts w:ascii="Times New Roman" w:eastAsia="Times New Roman" w:hAnsi="Times New Roman" w:cs="Times New Roman"/>
          <w:sz w:val="24"/>
          <w:szCs w:val="24"/>
        </w:rPr>
        <w:t xml:space="preserve">ur institution, </w:t>
      </w:r>
      <w:r w:rsidR="00B43569" w:rsidRPr="00541ECF">
        <w:rPr>
          <w:rFonts w:ascii="Times New Roman" w:eastAsia="Times New Roman" w:hAnsi="Times New Roman" w:cs="Times New Roman"/>
          <w:b/>
          <w:bCs/>
          <w:sz w:val="24"/>
          <w:szCs w:val="24"/>
        </w:rPr>
        <w:t>A</w:t>
      </w:r>
      <w:r w:rsidR="00B43569">
        <w:rPr>
          <w:rFonts w:ascii="Times New Roman" w:eastAsia="Times New Roman" w:hAnsi="Times New Roman" w:cs="Times New Roman"/>
          <w:b/>
          <w:bCs/>
          <w:sz w:val="24"/>
          <w:szCs w:val="24"/>
        </w:rPr>
        <w:t>C</w:t>
      </w:r>
      <w:r w:rsidR="00B43569" w:rsidRPr="00541ECF">
        <w:rPr>
          <w:rFonts w:ascii="Times New Roman" w:eastAsia="Times New Roman" w:hAnsi="Times New Roman" w:cs="Times New Roman"/>
          <w:b/>
          <w:bCs/>
          <w:sz w:val="24"/>
          <w:szCs w:val="24"/>
        </w:rPr>
        <w:t>S College of Engineering</w:t>
      </w:r>
      <w:r w:rsidR="0049528E">
        <w:rPr>
          <w:rFonts w:ascii="Times New Roman" w:eastAsia="Times New Roman" w:hAnsi="Times New Roman" w:cs="Times New Roman"/>
          <w:b/>
          <w:bCs/>
          <w:sz w:val="24"/>
          <w:szCs w:val="24"/>
        </w:rPr>
        <w:t>,</w:t>
      </w:r>
      <w:r w:rsidR="00B43569" w:rsidRPr="00541E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w:t>
      </w:r>
      <w:r w:rsidR="00B43569" w:rsidRPr="00541ECF">
        <w:rPr>
          <w:rFonts w:ascii="Times New Roman" w:eastAsia="Times New Roman" w:hAnsi="Times New Roman" w:cs="Times New Roman"/>
          <w:sz w:val="24"/>
          <w:szCs w:val="24"/>
        </w:rPr>
        <w:t xml:space="preserve"> its ideals and inspirations for having provided us with the facilities, which made this project a success. </w:t>
      </w:r>
    </w:p>
    <w:p w14:paraId="7170627C" w14:textId="14A85053" w:rsidR="00B43569" w:rsidRPr="00541ECF" w:rsidRDefault="00F94419" w:rsidP="00B43569">
      <w:pPr>
        <w:spacing w:before="30" w:after="240" w:line="360" w:lineRule="auto"/>
        <w:ind w:left="276"/>
        <w:jc w:val="both"/>
        <w:rPr>
          <w:sz w:val="24"/>
          <w:szCs w:val="24"/>
        </w:rPr>
      </w:pPr>
      <w:r>
        <w:rPr>
          <w:rFonts w:ascii="Times New Roman" w:eastAsia="Times New Roman" w:hAnsi="Times New Roman" w:cs="Times New Roman"/>
          <w:sz w:val="24"/>
          <w:szCs w:val="24"/>
        </w:rPr>
        <w:t>I</w:t>
      </w:r>
      <w:r w:rsidR="00B43569" w:rsidRPr="00541ECF">
        <w:rPr>
          <w:rFonts w:ascii="Times New Roman" w:eastAsia="Times New Roman" w:hAnsi="Times New Roman" w:cs="Times New Roman"/>
          <w:sz w:val="24"/>
          <w:szCs w:val="24"/>
        </w:rPr>
        <w:t xml:space="preserve"> earnestly thank </w:t>
      </w:r>
      <w:r w:rsidR="00B43569" w:rsidRPr="00541ECF">
        <w:rPr>
          <w:rFonts w:ascii="Times New Roman" w:eastAsia="Times New Roman" w:hAnsi="Times New Roman" w:cs="Times New Roman"/>
          <w:b/>
          <w:bCs/>
          <w:sz w:val="24"/>
          <w:szCs w:val="24"/>
        </w:rPr>
        <w:t>Dr. M</w:t>
      </w:r>
      <w:r w:rsidR="00B43569">
        <w:rPr>
          <w:rFonts w:ascii="Times New Roman" w:eastAsia="Times New Roman" w:hAnsi="Times New Roman" w:cs="Times New Roman"/>
          <w:b/>
          <w:bCs/>
          <w:sz w:val="24"/>
          <w:szCs w:val="24"/>
        </w:rPr>
        <w:t xml:space="preserve"> </w:t>
      </w:r>
      <w:r w:rsidR="00B43569" w:rsidRPr="00541ECF">
        <w:rPr>
          <w:rFonts w:ascii="Times New Roman" w:eastAsia="Times New Roman" w:hAnsi="Times New Roman" w:cs="Times New Roman"/>
          <w:b/>
          <w:bCs/>
          <w:sz w:val="24"/>
          <w:szCs w:val="24"/>
        </w:rPr>
        <w:t>S</w:t>
      </w:r>
      <w:r w:rsidR="00B43569">
        <w:rPr>
          <w:rFonts w:ascii="Times New Roman" w:eastAsia="Times New Roman" w:hAnsi="Times New Roman" w:cs="Times New Roman"/>
          <w:b/>
          <w:bCs/>
          <w:sz w:val="24"/>
          <w:szCs w:val="24"/>
        </w:rPr>
        <w:t xml:space="preserve"> </w:t>
      </w:r>
      <w:r w:rsidR="00B43569" w:rsidRPr="00541ECF">
        <w:rPr>
          <w:rFonts w:ascii="Times New Roman" w:eastAsia="Times New Roman" w:hAnsi="Times New Roman" w:cs="Times New Roman"/>
          <w:b/>
          <w:bCs/>
          <w:sz w:val="24"/>
          <w:szCs w:val="24"/>
        </w:rPr>
        <w:t>Murali, Principal, ACSCE</w:t>
      </w:r>
      <w:r w:rsidR="00B43569" w:rsidRPr="00541ECF">
        <w:rPr>
          <w:rFonts w:ascii="Times New Roman" w:eastAsia="Times New Roman" w:hAnsi="Times New Roman" w:cs="Times New Roman"/>
          <w:sz w:val="24"/>
          <w:szCs w:val="24"/>
        </w:rPr>
        <w:t xml:space="preserve">, for facilitating academic excellence in the college that helped us in completing this project. </w:t>
      </w:r>
    </w:p>
    <w:p w14:paraId="7F7F3251" w14:textId="3A7BB9C3" w:rsidR="00B43569" w:rsidRPr="00541ECF" w:rsidRDefault="00F94419" w:rsidP="00B43569">
      <w:pPr>
        <w:spacing w:before="30" w:after="240" w:line="360" w:lineRule="auto"/>
        <w:ind w:left="276"/>
        <w:jc w:val="both"/>
        <w:rPr>
          <w:sz w:val="24"/>
          <w:szCs w:val="24"/>
        </w:rPr>
      </w:pPr>
      <w:r>
        <w:rPr>
          <w:rFonts w:ascii="Times New Roman" w:eastAsia="Times New Roman" w:hAnsi="Times New Roman" w:cs="Times New Roman"/>
          <w:sz w:val="24"/>
          <w:szCs w:val="24"/>
        </w:rPr>
        <w:t>I</w:t>
      </w:r>
      <w:r w:rsidR="00B43569" w:rsidRPr="00541ECF">
        <w:rPr>
          <w:rFonts w:ascii="Times New Roman" w:eastAsia="Times New Roman" w:hAnsi="Times New Roman" w:cs="Times New Roman"/>
          <w:sz w:val="24"/>
          <w:szCs w:val="24"/>
        </w:rPr>
        <w:t xml:space="preserve"> wish to extend </w:t>
      </w:r>
      <w:r>
        <w:rPr>
          <w:rFonts w:ascii="Times New Roman" w:eastAsia="Times New Roman" w:hAnsi="Times New Roman" w:cs="Times New Roman"/>
          <w:sz w:val="24"/>
          <w:szCs w:val="24"/>
        </w:rPr>
        <w:t>my</w:t>
      </w:r>
      <w:r w:rsidR="00B43569" w:rsidRPr="00541ECF">
        <w:rPr>
          <w:rFonts w:ascii="Times New Roman" w:eastAsia="Times New Roman" w:hAnsi="Times New Roman" w:cs="Times New Roman"/>
          <w:sz w:val="24"/>
          <w:szCs w:val="24"/>
        </w:rPr>
        <w:t xml:space="preserve"> profound thanks to </w:t>
      </w:r>
      <w:r w:rsidR="00B43569" w:rsidRPr="00541ECF">
        <w:rPr>
          <w:rFonts w:ascii="Times New Roman" w:eastAsia="Times New Roman" w:hAnsi="Times New Roman" w:cs="Times New Roman"/>
          <w:b/>
          <w:bCs/>
          <w:sz w:val="24"/>
          <w:szCs w:val="24"/>
        </w:rPr>
        <w:t>Dr.</w:t>
      </w:r>
      <w:r w:rsidR="00B43569">
        <w:rPr>
          <w:rFonts w:ascii="Times New Roman" w:eastAsia="Times New Roman" w:hAnsi="Times New Roman" w:cs="Times New Roman"/>
          <w:b/>
          <w:bCs/>
          <w:sz w:val="24"/>
          <w:szCs w:val="24"/>
        </w:rPr>
        <w:t xml:space="preserve"> </w:t>
      </w:r>
      <w:r w:rsidR="00B43569" w:rsidRPr="00541ECF">
        <w:rPr>
          <w:rFonts w:ascii="Times New Roman" w:eastAsia="Times New Roman" w:hAnsi="Times New Roman" w:cs="Times New Roman"/>
          <w:b/>
          <w:bCs/>
          <w:sz w:val="24"/>
          <w:szCs w:val="24"/>
        </w:rPr>
        <w:t>V Mareeswari,</w:t>
      </w:r>
      <w:r w:rsidR="00B43569">
        <w:rPr>
          <w:rFonts w:ascii="Times New Roman" w:eastAsia="Times New Roman" w:hAnsi="Times New Roman" w:cs="Times New Roman"/>
          <w:b/>
          <w:bCs/>
          <w:sz w:val="24"/>
          <w:szCs w:val="24"/>
        </w:rPr>
        <w:t xml:space="preserve"> </w:t>
      </w:r>
      <w:r w:rsidR="00B43569">
        <w:rPr>
          <w:rFonts w:ascii="Times New Roman" w:eastAsia="Times New Roman" w:hAnsi="Times New Roman" w:cs="Times New Roman"/>
          <w:sz w:val="24"/>
          <w:szCs w:val="24"/>
        </w:rPr>
        <w:t xml:space="preserve">Associate professor </w:t>
      </w:r>
      <w:r w:rsidR="0049528E">
        <w:rPr>
          <w:rFonts w:ascii="Times New Roman" w:eastAsia="Times New Roman" w:hAnsi="Times New Roman" w:cs="Times New Roman"/>
          <w:sz w:val="24"/>
          <w:szCs w:val="24"/>
        </w:rPr>
        <w:t xml:space="preserve">and </w:t>
      </w:r>
      <w:r w:rsidR="00B43569" w:rsidRPr="00541ECF">
        <w:rPr>
          <w:rFonts w:ascii="Times New Roman" w:eastAsia="Times New Roman" w:hAnsi="Times New Roman" w:cs="Times New Roman"/>
          <w:sz w:val="24"/>
          <w:szCs w:val="24"/>
        </w:rPr>
        <w:t>Head of the department, Computer Science and Engineering, for giving</w:t>
      </w:r>
      <w:r>
        <w:rPr>
          <w:rFonts w:ascii="Times New Roman" w:eastAsia="Times New Roman" w:hAnsi="Times New Roman" w:cs="Times New Roman"/>
          <w:sz w:val="24"/>
          <w:szCs w:val="24"/>
        </w:rPr>
        <w:t xml:space="preserve"> me</w:t>
      </w:r>
      <w:r w:rsidR="00B43569" w:rsidRPr="00541ECF">
        <w:rPr>
          <w:rFonts w:ascii="Times New Roman" w:eastAsia="Times New Roman" w:hAnsi="Times New Roman" w:cs="Times New Roman"/>
          <w:sz w:val="24"/>
          <w:szCs w:val="24"/>
        </w:rPr>
        <w:t xml:space="preserve"> the consent to carry out this project. </w:t>
      </w:r>
    </w:p>
    <w:p w14:paraId="4DBA569E" w14:textId="4D56BDEF" w:rsidR="00B43569" w:rsidRPr="00541ECF" w:rsidRDefault="00F94419" w:rsidP="00B43569">
      <w:pPr>
        <w:spacing w:before="30" w:after="240" w:line="360" w:lineRule="auto"/>
        <w:ind w:left="276" w:right="132"/>
        <w:jc w:val="both"/>
        <w:rPr>
          <w:sz w:val="24"/>
          <w:szCs w:val="24"/>
        </w:rPr>
      </w:pPr>
      <w:r>
        <w:rPr>
          <w:rFonts w:ascii="Times New Roman" w:eastAsia="Times New Roman" w:hAnsi="Times New Roman" w:cs="Times New Roman"/>
          <w:sz w:val="24"/>
          <w:szCs w:val="24"/>
        </w:rPr>
        <w:t>I</w:t>
      </w:r>
      <w:r w:rsidR="00B43569" w:rsidRPr="00541ECF">
        <w:rPr>
          <w:rFonts w:ascii="Times New Roman" w:eastAsia="Times New Roman" w:hAnsi="Times New Roman" w:cs="Times New Roman"/>
          <w:sz w:val="24"/>
          <w:szCs w:val="24"/>
        </w:rPr>
        <w:t xml:space="preserve"> would like to express </w:t>
      </w:r>
      <w:r>
        <w:rPr>
          <w:rFonts w:ascii="Times New Roman" w:eastAsia="Times New Roman" w:hAnsi="Times New Roman" w:cs="Times New Roman"/>
          <w:sz w:val="24"/>
          <w:szCs w:val="24"/>
        </w:rPr>
        <w:t>my</w:t>
      </w:r>
      <w:r w:rsidR="00B43569" w:rsidRPr="00541ECF">
        <w:rPr>
          <w:rFonts w:ascii="Times New Roman" w:eastAsia="Times New Roman" w:hAnsi="Times New Roman" w:cs="Times New Roman"/>
          <w:sz w:val="24"/>
          <w:szCs w:val="24"/>
        </w:rPr>
        <w:t xml:space="preserve"> sincere thanks to the project guide</w:t>
      </w:r>
      <w:r w:rsidR="00B43569" w:rsidRPr="00541ECF">
        <w:rPr>
          <w:rFonts w:ascii="Times New Roman" w:eastAsia="Times New Roman" w:hAnsi="Times New Roman" w:cs="Times New Roman"/>
          <w:b/>
          <w:bCs/>
          <w:sz w:val="24"/>
          <w:szCs w:val="24"/>
        </w:rPr>
        <w:t>, Ms. Lakshmi</w:t>
      </w:r>
      <w:r w:rsidR="00B43569">
        <w:rPr>
          <w:rFonts w:ascii="Times New Roman" w:eastAsia="Times New Roman" w:hAnsi="Times New Roman" w:cs="Times New Roman"/>
          <w:b/>
          <w:bCs/>
          <w:sz w:val="24"/>
          <w:szCs w:val="24"/>
        </w:rPr>
        <w:t xml:space="preserve"> P</w:t>
      </w:r>
      <w:r w:rsidR="00B43569" w:rsidRPr="00541ECF">
        <w:rPr>
          <w:rFonts w:ascii="Times New Roman" w:eastAsia="Times New Roman" w:hAnsi="Times New Roman" w:cs="Times New Roman"/>
          <w:b/>
          <w:bCs/>
          <w:sz w:val="24"/>
          <w:szCs w:val="24"/>
        </w:rPr>
        <w:t>riya P</w:t>
      </w:r>
      <w:r w:rsidR="00B43569">
        <w:rPr>
          <w:rFonts w:ascii="Times New Roman" w:eastAsia="Times New Roman" w:hAnsi="Times New Roman" w:cs="Times New Roman"/>
          <w:sz w:val="24"/>
          <w:szCs w:val="24"/>
        </w:rPr>
        <w:t xml:space="preserve">, </w:t>
      </w:r>
      <w:r w:rsidR="00B43569" w:rsidRPr="00541ECF">
        <w:rPr>
          <w:rFonts w:ascii="Times New Roman" w:eastAsia="Times New Roman" w:hAnsi="Times New Roman" w:cs="Times New Roman"/>
          <w:sz w:val="24"/>
          <w:szCs w:val="24"/>
        </w:rPr>
        <w:t>Assistant professor, Department of CSE, ACSCE</w:t>
      </w:r>
      <w:r w:rsidR="009011CC">
        <w:rPr>
          <w:rFonts w:ascii="Times New Roman" w:eastAsia="Times New Roman" w:hAnsi="Times New Roman" w:cs="Times New Roman"/>
          <w:sz w:val="24"/>
          <w:szCs w:val="24"/>
        </w:rPr>
        <w:t xml:space="preserve">, </w:t>
      </w:r>
      <w:r w:rsidR="009011CC" w:rsidRPr="009011CC">
        <w:rPr>
          <w:rFonts w:ascii="Times New Roman" w:eastAsia="Times New Roman" w:hAnsi="Times New Roman" w:cs="Times New Roman"/>
          <w:b/>
          <w:bCs/>
          <w:sz w:val="24"/>
          <w:szCs w:val="24"/>
        </w:rPr>
        <w:t>Mrs. Ganga B M</w:t>
      </w:r>
      <w:r w:rsidR="00B43569">
        <w:rPr>
          <w:rFonts w:ascii="Times New Roman" w:eastAsia="Times New Roman" w:hAnsi="Times New Roman" w:cs="Times New Roman"/>
          <w:sz w:val="24"/>
          <w:szCs w:val="24"/>
        </w:rPr>
        <w:t xml:space="preserve">, </w:t>
      </w:r>
      <w:r w:rsidR="00446065">
        <w:rPr>
          <w:rFonts w:ascii="Times New Roman" w:eastAsia="Times New Roman" w:hAnsi="Times New Roman" w:cs="Times New Roman"/>
          <w:sz w:val="24"/>
          <w:szCs w:val="24"/>
        </w:rPr>
        <w:t xml:space="preserve">internship coordinator, </w:t>
      </w:r>
      <w:r w:rsidR="00B43569">
        <w:rPr>
          <w:rFonts w:ascii="Times New Roman" w:eastAsia="Times New Roman" w:hAnsi="Times New Roman" w:cs="Times New Roman"/>
          <w:sz w:val="24"/>
          <w:szCs w:val="24"/>
        </w:rPr>
        <w:t xml:space="preserve">Assistant professor, Department of CSE, ACSCE </w:t>
      </w:r>
      <w:r w:rsidR="00B43569" w:rsidRPr="00541ECF">
        <w:rPr>
          <w:rFonts w:ascii="Times New Roman" w:eastAsia="Times New Roman" w:hAnsi="Times New Roman" w:cs="Times New Roman"/>
          <w:sz w:val="24"/>
          <w:szCs w:val="24"/>
        </w:rPr>
        <w:t xml:space="preserve">for </w:t>
      </w:r>
      <w:r w:rsidR="0049528E">
        <w:rPr>
          <w:rFonts w:ascii="Times New Roman" w:eastAsia="Times New Roman" w:hAnsi="Times New Roman" w:cs="Times New Roman"/>
          <w:sz w:val="24"/>
          <w:szCs w:val="24"/>
        </w:rPr>
        <w:t>their</w:t>
      </w:r>
      <w:r w:rsidR="00B43569" w:rsidRPr="00541ECF">
        <w:rPr>
          <w:rFonts w:ascii="Times New Roman" w:eastAsia="Times New Roman" w:hAnsi="Times New Roman" w:cs="Times New Roman"/>
          <w:sz w:val="24"/>
          <w:szCs w:val="24"/>
        </w:rPr>
        <w:t xml:space="preserve"> able guidance and valuable advice at every stage of </w:t>
      </w:r>
      <w:r>
        <w:rPr>
          <w:rFonts w:ascii="Times New Roman" w:eastAsia="Times New Roman" w:hAnsi="Times New Roman" w:cs="Times New Roman"/>
          <w:sz w:val="24"/>
          <w:szCs w:val="24"/>
        </w:rPr>
        <w:t>my</w:t>
      </w:r>
      <w:r w:rsidR="00B43569" w:rsidRPr="00541ECF">
        <w:rPr>
          <w:rFonts w:ascii="Times New Roman" w:eastAsia="Times New Roman" w:hAnsi="Times New Roman" w:cs="Times New Roman"/>
          <w:sz w:val="24"/>
          <w:szCs w:val="24"/>
        </w:rPr>
        <w:t xml:space="preserve"> project, which helped </w:t>
      </w:r>
      <w:r>
        <w:rPr>
          <w:rFonts w:ascii="Times New Roman" w:eastAsia="Times New Roman" w:hAnsi="Times New Roman" w:cs="Times New Roman"/>
          <w:sz w:val="24"/>
          <w:szCs w:val="24"/>
        </w:rPr>
        <w:t>me</w:t>
      </w:r>
      <w:r w:rsidR="00B43569" w:rsidRPr="00541ECF">
        <w:rPr>
          <w:rFonts w:ascii="Times New Roman" w:eastAsia="Times New Roman" w:hAnsi="Times New Roman" w:cs="Times New Roman"/>
          <w:sz w:val="24"/>
          <w:szCs w:val="24"/>
        </w:rPr>
        <w:t xml:space="preserve"> in the successful completion of the </w:t>
      </w:r>
      <w:r>
        <w:rPr>
          <w:rFonts w:ascii="Times New Roman" w:eastAsia="Times New Roman" w:hAnsi="Times New Roman" w:cs="Times New Roman"/>
          <w:sz w:val="24"/>
          <w:szCs w:val="24"/>
        </w:rPr>
        <w:t>Internship seminar and project demonstration</w:t>
      </w:r>
      <w:r w:rsidR="00B43569" w:rsidRPr="00541ECF">
        <w:rPr>
          <w:rFonts w:ascii="Times New Roman" w:eastAsia="Times New Roman" w:hAnsi="Times New Roman" w:cs="Times New Roman"/>
          <w:sz w:val="24"/>
          <w:szCs w:val="24"/>
        </w:rPr>
        <w:t xml:space="preserve">.  </w:t>
      </w:r>
    </w:p>
    <w:p w14:paraId="0099DBB8" w14:textId="6B796CBD" w:rsidR="00B43569" w:rsidRDefault="00F94419" w:rsidP="00B43569">
      <w:pPr>
        <w:spacing w:before="30" w:after="30" w:line="360" w:lineRule="auto"/>
        <w:ind w:left="27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B43569" w:rsidRPr="00541ECF">
        <w:rPr>
          <w:rFonts w:ascii="Times New Roman" w:eastAsia="Times New Roman" w:hAnsi="Times New Roman" w:cs="Times New Roman"/>
          <w:sz w:val="24"/>
          <w:szCs w:val="24"/>
        </w:rPr>
        <w:t xml:space="preserve"> convey </w:t>
      </w:r>
      <w:r>
        <w:rPr>
          <w:rFonts w:ascii="Times New Roman" w:eastAsia="Times New Roman" w:hAnsi="Times New Roman" w:cs="Times New Roman"/>
          <w:sz w:val="24"/>
          <w:szCs w:val="24"/>
        </w:rPr>
        <w:t>my</w:t>
      </w:r>
      <w:r w:rsidR="00B43569" w:rsidRPr="00541ECF">
        <w:rPr>
          <w:rFonts w:ascii="Times New Roman" w:eastAsia="Times New Roman" w:hAnsi="Times New Roman" w:cs="Times New Roman"/>
          <w:sz w:val="24"/>
          <w:szCs w:val="24"/>
        </w:rPr>
        <w:t xml:space="preserve"> thanks to </w:t>
      </w:r>
      <w:r w:rsidR="0049528E">
        <w:rPr>
          <w:rFonts w:ascii="Times New Roman" w:eastAsia="Times New Roman" w:hAnsi="Times New Roman" w:cs="Times New Roman"/>
          <w:sz w:val="24"/>
          <w:szCs w:val="24"/>
        </w:rPr>
        <w:t xml:space="preserve">all those who selflessly lent their time and effort for providing </w:t>
      </w:r>
      <w:r>
        <w:rPr>
          <w:rFonts w:ascii="Times New Roman" w:eastAsia="Times New Roman" w:hAnsi="Times New Roman" w:cs="Times New Roman"/>
          <w:sz w:val="24"/>
          <w:szCs w:val="24"/>
        </w:rPr>
        <w:t>me</w:t>
      </w:r>
      <w:r w:rsidR="004952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w:t>
      </w:r>
      <w:r w:rsidR="0049528E">
        <w:rPr>
          <w:rFonts w:ascii="Times New Roman" w:eastAsia="Times New Roman" w:hAnsi="Times New Roman" w:cs="Times New Roman"/>
          <w:sz w:val="24"/>
          <w:szCs w:val="24"/>
        </w:rPr>
        <w:t>help and creating convenient opportunities</w:t>
      </w:r>
      <w:r w:rsidR="00B43569" w:rsidRPr="00541ECF">
        <w:rPr>
          <w:rFonts w:ascii="Times New Roman" w:eastAsia="Times New Roman" w:hAnsi="Times New Roman" w:cs="Times New Roman"/>
          <w:sz w:val="24"/>
          <w:szCs w:val="24"/>
        </w:rPr>
        <w:t xml:space="preserve">. Last but not least </w:t>
      </w:r>
      <w:r>
        <w:rPr>
          <w:rFonts w:ascii="Times New Roman" w:eastAsia="Times New Roman" w:hAnsi="Times New Roman" w:cs="Times New Roman"/>
          <w:sz w:val="24"/>
          <w:szCs w:val="24"/>
        </w:rPr>
        <w:t>I would</w:t>
      </w:r>
      <w:r w:rsidR="00B43569" w:rsidRPr="00541ECF">
        <w:rPr>
          <w:rFonts w:ascii="Times New Roman" w:eastAsia="Times New Roman" w:hAnsi="Times New Roman" w:cs="Times New Roman"/>
          <w:sz w:val="24"/>
          <w:szCs w:val="24"/>
        </w:rPr>
        <w:t xml:space="preserve"> like to thank all the staff members and the institute, in general, for extending a helping hand and making this </w:t>
      </w:r>
      <w:r>
        <w:rPr>
          <w:rFonts w:ascii="Times New Roman" w:eastAsia="Times New Roman" w:hAnsi="Times New Roman" w:cs="Times New Roman"/>
          <w:sz w:val="24"/>
          <w:szCs w:val="24"/>
        </w:rPr>
        <w:t xml:space="preserve">Internship Seminar </w:t>
      </w:r>
      <w:r w:rsidR="00B43569" w:rsidRPr="00541ECF">
        <w:rPr>
          <w:rFonts w:ascii="Times New Roman" w:eastAsia="Times New Roman" w:hAnsi="Times New Roman" w:cs="Times New Roman"/>
          <w:sz w:val="24"/>
          <w:szCs w:val="24"/>
        </w:rPr>
        <w:t xml:space="preserve">possible. </w:t>
      </w:r>
    </w:p>
    <w:p w14:paraId="298EE009" w14:textId="77777777" w:rsidR="00B43569" w:rsidRDefault="00B43569" w:rsidP="00B43569">
      <w:pPr>
        <w:spacing w:before="30" w:after="30" w:line="360" w:lineRule="auto"/>
        <w:jc w:val="both"/>
        <w:rPr>
          <w:rFonts w:ascii="Times New Roman" w:eastAsia="Times New Roman" w:hAnsi="Times New Roman" w:cs="Times New Roman"/>
          <w:sz w:val="24"/>
          <w:szCs w:val="24"/>
        </w:rPr>
      </w:pPr>
    </w:p>
    <w:p w14:paraId="693589F7" w14:textId="77777777" w:rsidR="00B43569" w:rsidRDefault="00B43569" w:rsidP="00B43569">
      <w:pPr>
        <w:spacing w:before="30" w:after="30" w:line="360" w:lineRule="auto"/>
        <w:ind w:left="276"/>
        <w:jc w:val="both"/>
        <w:rPr>
          <w:rFonts w:ascii="Times New Roman" w:eastAsia="Times New Roman" w:hAnsi="Times New Roman" w:cs="Times New Roman"/>
          <w:sz w:val="24"/>
          <w:szCs w:val="24"/>
        </w:rPr>
      </w:pPr>
    </w:p>
    <w:p w14:paraId="45FAC61F" w14:textId="77777777" w:rsidR="00B43569" w:rsidRDefault="00B43569" w:rsidP="00B43569">
      <w:pPr>
        <w:spacing w:before="30" w:after="30" w:line="360" w:lineRule="auto"/>
        <w:jc w:val="right"/>
        <w:rPr>
          <w:sz w:val="24"/>
          <w:szCs w:val="24"/>
        </w:rPr>
      </w:pPr>
    </w:p>
    <w:p w14:paraId="171BE193" w14:textId="77777777" w:rsidR="00716207" w:rsidRDefault="00B43569" w:rsidP="00B43569">
      <w:pPr>
        <w:spacing w:before="30" w:after="30" w:line="360" w:lineRule="auto"/>
        <w:ind w:left="3876"/>
        <w:jc w:val="center"/>
        <w:rPr>
          <w:rFonts w:ascii="Times New Roman" w:hAnsi="Times New Roman" w:cs="Times New Roman"/>
          <w:b/>
          <w:bCs/>
          <w:sz w:val="24"/>
          <w:szCs w:val="24"/>
        </w:rPr>
      </w:pPr>
      <w:r w:rsidRPr="00B210A2">
        <w:rPr>
          <w:rFonts w:ascii="Times New Roman" w:hAnsi="Times New Roman" w:cs="Times New Roman"/>
          <w:b/>
          <w:bCs/>
          <w:sz w:val="24"/>
          <w:szCs w:val="24"/>
        </w:rPr>
        <w:t>SYAMILI S N</w:t>
      </w:r>
      <w:r>
        <w:rPr>
          <w:rFonts w:ascii="Times New Roman" w:hAnsi="Times New Roman" w:cs="Times New Roman"/>
          <w:b/>
          <w:bCs/>
          <w:sz w:val="24"/>
          <w:szCs w:val="24"/>
        </w:rPr>
        <w:t xml:space="preserve"> </w:t>
      </w:r>
      <w:r w:rsidRPr="00B210A2">
        <w:rPr>
          <w:rFonts w:ascii="Times New Roman" w:hAnsi="Times New Roman" w:cs="Times New Roman"/>
          <w:b/>
          <w:bCs/>
          <w:sz w:val="24"/>
          <w:szCs w:val="24"/>
        </w:rPr>
        <w:t xml:space="preserve">(1AH18CS101)  </w:t>
      </w:r>
    </w:p>
    <w:p w14:paraId="3B5C96E3" w14:textId="77777777" w:rsidR="00716207" w:rsidRDefault="00716207">
      <w:pPr>
        <w:rPr>
          <w:rFonts w:ascii="Times New Roman" w:hAnsi="Times New Roman" w:cs="Times New Roman"/>
          <w:b/>
          <w:bCs/>
          <w:sz w:val="24"/>
          <w:szCs w:val="24"/>
        </w:rPr>
      </w:pPr>
      <w:r>
        <w:rPr>
          <w:rFonts w:ascii="Times New Roman" w:hAnsi="Times New Roman" w:cs="Times New Roman"/>
          <w:b/>
          <w:bCs/>
          <w:sz w:val="24"/>
          <w:szCs w:val="24"/>
        </w:rPr>
        <w:br w:type="page"/>
      </w:r>
    </w:p>
    <w:p w14:paraId="0114D5CF" w14:textId="39B32375" w:rsidR="0025568A" w:rsidRDefault="00716207" w:rsidP="00210B8B">
      <w:pPr>
        <w:pStyle w:val="ACS-title"/>
      </w:pPr>
      <w:r>
        <w:lastRenderedPageBreak/>
        <w:t>abstract</w:t>
      </w:r>
    </w:p>
    <w:p w14:paraId="28641081" w14:textId="77777777" w:rsidR="00210B8B" w:rsidRDefault="00210B8B" w:rsidP="00210B8B">
      <w:pPr>
        <w:pStyle w:val="ACS-title"/>
        <w:spacing w:after="0"/>
      </w:pPr>
    </w:p>
    <w:p w14:paraId="408F7F4F" w14:textId="17C9AA2D" w:rsidR="00B43569" w:rsidRPr="00B210A2" w:rsidRDefault="00716207" w:rsidP="0025568A">
      <w:pPr>
        <w:pStyle w:val="ACScontent"/>
        <w:spacing w:line="360" w:lineRule="auto"/>
      </w:pPr>
      <w:r>
        <w:t xml:space="preserve">The scope of this internship includes research and implementation of an E-commerce website using the python-based web framework called Django. The functionality of the website includes the creation of user accounts, viewing and adding products to the shopping e-cart. The website is not only limited to shopping but also </w:t>
      </w:r>
      <w:r w:rsidR="0025568A">
        <w:t>includes a vendors feature where a customer can create his very own vendors account using which he can add his own products, which he is interested in selling on the FastEcommerce website. There is also the administrator site where the admin can monitor the products which are added to the website and is solely responsible for the modification and updating the database and migrations. Finally, after placing the order the consumer is able to checkout from the e-cart and make his payments by entering valid credit card information in a secure portal.</w:t>
      </w:r>
    </w:p>
    <w:p w14:paraId="6C14CE61" w14:textId="07E71216" w:rsidR="00B43569" w:rsidRPr="00B210A2" w:rsidRDefault="00B43569" w:rsidP="00F22961">
      <w:pPr>
        <w:spacing w:before="30" w:after="30" w:line="360" w:lineRule="auto"/>
        <w:ind w:left="276"/>
        <w:jc w:val="right"/>
        <w:rPr>
          <w:b/>
          <w:bCs/>
          <w:sz w:val="24"/>
          <w:szCs w:val="24"/>
        </w:rPr>
      </w:pPr>
      <w:r w:rsidRPr="00B210A2">
        <w:rPr>
          <w:rFonts w:ascii="Times New Roman" w:hAnsi="Times New Roman" w:cs="Times New Roman"/>
          <w:b/>
          <w:bCs/>
          <w:sz w:val="24"/>
          <w:szCs w:val="24"/>
        </w:rPr>
        <w:tab/>
      </w:r>
      <w:r w:rsidRPr="00B210A2">
        <w:rPr>
          <w:rFonts w:ascii="Times New Roman" w:hAnsi="Times New Roman" w:cs="Times New Roman"/>
          <w:b/>
          <w:bCs/>
          <w:sz w:val="24"/>
          <w:szCs w:val="24"/>
        </w:rPr>
        <w:tab/>
      </w:r>
    </w:p>
    <w:p w14:paraId="753E45AA" w14:textId="77777777" w:rsidR="00F3373D" w:rsidRPr="00D313EB" w:rsidRDefault="00F3373D" w:rsidP="00D313EB">
      <w:pPr>
        <w:spacing w:line="360" w:lineRule="auto"/>
        <w:rPr>
          <w:rFonts w:ascii="Times New Roman" w:hAnsi="Times New Roman" w:cs="Times New Roman"/>
          <w:sz w:val="28"/>
          <w:szCs w:val="28"/>
        </w:rPr>
      </w:pPr>
    </w:p>
    <w:p w14:paraId="71037048" w14:textId="1AFC11B8" w:rsidR="007F5FFD" w:rsidRDefault="00F3373D" w:rsidP="007F5FFD">
      <w:pPr>
        <w:pStyle w:val="ACS-title"/>
      </w:pPr>
      <w:r w:rsidRPr="00D313EB">
        <w:rPr>
          <w:rFonts w:cs="Times New Roman"/>
          <w:sz w:val="28"/>
          <w:szCs w:val="28"/>
        </w:rPr>
        <w:br w:type="page"/>
      </w:r>
      <w:r w:rsidR="008675F6">
        <w:lastRenderedPageBreak/>
        <w:t>list of contents</w:t>
      </w:r>
    </w:p>
    <w:p w14:paraId="53408B85" w14:textId="77777777" w:rsidR="00017239" w:rsidRDefault="00017239" w:rsidP="00017239">
      <w:pPr>
        <w:pStyle w:val="ACS-title"/>
        <w:spacing w:after="0"/>
        <w:rPr>
          <w:b w:val="0"/>
          <w:caps w:val="0"/>
        </w:rPr>
      </w:pPr>
    </w:p>
    <w:tbl>
      <w:tblPr>
        <w:tblStyle w:val="TableGrid"/>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709"/>
        <w:gridCol w:w="6804"/>
        <w:gridCol w:w="1134"/>
      </w:tblGrid>
      <w:tr w:rsidR="007F5FFD" w14:paraId="5C9C5FA0" w14:textId="77777777" w:rsidTr="007072AF">
        <w:tc>
          <w:tcPr>
            <w:tcW w:w="709" w:type="dxa"/>
          </w:tcPr>
          <w:p w14:paraId="2BF77F28" w14:textId="763F2763" w:rsidR="007F5FFD" w:rsidRPr="001E6C4C" w:rsidRDefault="00000909" w:rsidP="007072AF">
            <w:pPr>
              <w:pStyle w:val="ACS-title"/>
              <w:spacing w:line="360" w:lineRule="auto"/>
              <w:rPr>
                <w:sz w:val="28"/>
                <w:szCs w:val="20"/>
              </w:rPr>
            </w:pPr>
            <w:r>
              <w:rPr>
                <w:sz w:val="28"/>
                <w:szCs w:val="20"/>
              </w:rPr>
              <w:t>NO.</w:t>
            </w:r>
          </w:p>
        </w:tc>
        <w:tc>
          <w:tcPr>
            <w:tcW w:w="709" w:type="dxa"/>
          </w:tcPr>
          <w:p w14:paraId="50D5E4E4" w14:textId="77777777" w:rsidR="007F5FFD" w:rsidRPr="001E6C4C" w:rsidRDefault="007F5FFD" w:rsidP="007072AF">
            <w:pPr>
              <w:pStyle w:val="ACS-title"/>
              <w:spacing w:line="360" w:lineRule="auto"/>
              <w:rPr>
                <w:sz w:val="28"/>
                <w:szCs w:val="20"/>
              </w:rPr>
            </w:pPr>
          </w:p>
        </w:tc>
        <w:tc>
          <w:tcPr>
            <w:tcW w:w="6804" w:type="dxa"/>
          </w:tcPr>
          <w:p w14:paraId="38BAE3FB" w14:textId="77777777" w:rsidR="007F5FFD" w:rsidRPr="001E6C4C" w:rsidRDefault="001E6C4C" w:rsidP="007072AF">
            <w:pPr>
              <w:pStyle w:val="ACS-title"/>
              <w:spacing w:line="360" w:lineRule="auto"/>
              <w:rPr>
                <w:sz w:val="28"/>
                <w:szCs w:val="20"/>
              </w:rPr>
            </w:pPr>
            <w:r>
              <w:rPr>
                <w:sz w:val="28"/>
                <w:szCs w:val="20"/>
              </w:rPr>
              <w:t>chapter</w:t>
            </w:r>
          </w:p>
        </w:tc>
        <w:tc>
          <w:tcPr>
            <w:tcW w:w="1134" w:type="dxa"/>
          </w:tcPr>
          <w:p w14:paraId="74C8F643" w14:textId="77777777" w:rsidR="007F5FFD" w:rsidRPr="001E6C4C" w:rsidRDefault="007F5FFD" w:rsidP="007072AF">
            <w:pPr>
              <w:pStyle w:val="ACS-title"/>
              <w:spacing w:line="360" w:lineRule="auto"/>
              <w:rPr>
                <w:sz w:val="28"/>
                <w:szCs w:val="20"/>
              </w:rPr>
            </w:pPr>
            <w:r w:rsidRPr="001E6C4C">
              <w:rPr>
                <w:sz w:val="28"/>
                <w:szCs w:val="20"/>
              </w:rPr>
              <w:t xml:space="preserve">page </w:t>
            </w:r>
          </w:p>
        </w:tc>
      </w:tr>
      <w:tr w:rsidR="007F5FFD" w14:paraId="056F6B8D" w14:textId="77777777" w:rsidTr="007072AF">
        <w:tc>
          <w:tcPr>
            <w:tcW w:w="709" w:type="dxa"/>
          </w:tcPr>
          <w:p w14:paraId="760D5D8E" w14:textId="77777777" w:rsidR="007F5FFD" w:rsidRPr="007072AF" w:rsidRDefault="001E6C4C" w:rsidP="007072AF">
            <w:pPr>
              <w:pStyle w:val="ACS-chapter"/>
              <w:spacing w:line="360" w:lineRule="auto"/>
              <w:jc w:val="center"/>
              <w:rPr>
                <w:sz w:val="24"/>
                <w:szCs w:val="24"/>
              </w:rPr>
            </w:pPr>
            <w:r w:rsidRPr="007072AF">
              <w:rPr>
                <w:sz w:val="24"/>
                <w:szCs w:val="24"/>
              </w:rPr>
              <w:t>1.</w:t>
            </w:r>
          </w:p>
        </w:tc>
        <w:tc>
          <w:tcPr>
            <w:tcW w:w="709" w:type="dxa"/>
          </w:tcPr>
          <w:p w14:paraId="79CB0805" w14:textId="77777777" w:rsidR="007F5FFD" w:rsidRPr="007072AF" w:rsidRDefault="007F5FFD" w:rsidP="007072AF">
            <w:pPr>
              <w:spacing w:line="360" w:lineRule="auto"/>
              <w:jc w:val="both"/>
              <w:rPr>
                <w:rFonts w:ascii="Times New Roman" w:hAnsi="Times New Roman"/>
                <w:b/>
                <w:caps/>
                <w:sz w:val="24"/>
                <w:szCs w:val="24"/>
              </w:rPr>
            </w:pPr>
          </w:p>
        </w:tc>
        <w:tc>
          <w:tcPr>
            <w:tcW w:w="6804" w:type="dxa"/>
          </w:tcPr>
          <w:p w14:paraId="7CFF9655" w14:textId="54CA76C3" w:rsidR="007F5FFD" w:rsidRPr="007072AF" w:rsidRDefault="001E6C4C" w:rsidP="007072AF">
            <w:pPr>
              <w:pStyle w:val="ACS-chapter"/>
              <w:spacing w:line="360" w:lineRule="auto"/>
              <w:jc w:val="both"/>
              <w:rPr>
                <w:sz w:val="24"/>
                <w:szCs w:val="24"/>
              </w:rPr>
            </w:pPr>
            <w:r w:rsidRPr="007072AF">
              <w:rPr>
                <w:sz w:val="24"/>
                <w:szCs w:val="24"/>
              </w:rPr>
              <w:t>I</w:t>
            </w:r>
            <w:r w:rsidR="00F9753E" w:rsidRPr="007072AF">
              <w:rPr>
                <w:sz w:val="24"/>
                <w:szCs w:val="24"/>
              </w:rPr>
              <w:t>NTRODUCTION</w:t>
            </w:r>
          </w:p>
        </w:tc>
        <w:tc>
          <w:tcPr>
            <w:tcW w:w="1134" w:type="dxa"/>
          </w:tcPr>
          <w:p w14:paraId="74373815" w14:textId="3BA8B4E2" w:rsidR="007F5FFD" w:rsidRPr="007072AF" w:rsidRDefault="00F9753E"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1</w:t>
            </w:r>
          </w:p>
        </w:tc>
      </w:tr>
      <w:tr w:rsidR="007F5FFD" w14:paraId="66EAF164" w14:textId="77777777" w:rsidTr="007072AF">
        <w:tc>
          <w:tcPr>
            <w:tcW w:w="709" w:type="dxa"/>
          </w:tcPr>
          <w:p w14:paraId="1E7DC5AF" w14:textId="77777777" w:rsidR="007F5FFD" w:rsidRPr="00000909" w:rsidRDefault="007F5FFD" w:rsidP="007072AF">
            <w:pPr>
              <w:spacing w:line="360" w:lineRule="auto"/>
              <w:jc w:val="center"/>
              <w:rPr>
                <w:rFonts w:ascii="Times New Roman" w:hAnsi="Times New Roman"/>
                <w:bCs/>
                <w:caps/>
                <w:sz w:val="24"/>
                <w:szCs w:val="24"/>
              </w:rPr>
            </w:pPr>
          </w:p>
        </w:tc>
        <w:tc>
          <w:tcPr>
            <w:tcW w:w="709" w:type="dxa"/>
          </w:tcPr>
          <w:p w14:paraId="5A158CA9" w14:textId="172D64F0"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1.1</w:t>
            </w:r>
          </w:p>
        </w:tc>
        <w:tc>
          <w:tcPr>
            <w:tcW w:w="6804" w:type="dxa"/>
          </w:tcPr>
          <w:p w14:paraId="07C2112E" w14:textId="5BFF4ED8"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ABOUT THE COMPANY</w:t>
            </w:r>
          </w:p>
        </w:tc>
        <w:tc>
          <w:tcPr>
            <w:tcW w:w="1134" w:type="dxa"/>
          </w:tcPr>
          <w:p w14:paraId="3B19C6C3" w14:textId="6C809799" w:rsidR="007F5FFD"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1</w:t>
            </w:r>
          </w:p>
        </w:tc>
      </w:tr>
      <w:tr w:rsidR="007F5FFD" w14:paraId="2C320D2E" w14:textId="77777777" w:rsidTr="007072AF">
        <w:tc>
          <w:tcPr>
            <w:tcW w:w="709" w:type="dxa"/>
          </w:tcPr>
          <w:p w14:paraId="5E3B7F44" w14:textId="77777777" w:rsidR="007F5FFD" w:rsidRPr="00000909" w:rsidRDefault="007F5FFD" w:rsidP="007072AF">
            <w:pPr>
              <w:spacing w:line="360" w:lineRule="auto"/>
              <w:jc w:val="center"/>
              <w:rPr>
                <w:rFonts w:ascii="Times New Roman" w:hAnsi="Times New Roman"/>
                <w:bCs/>
                <w:caps/>
                <w:sz w:val="24"/>
                <w:szCs w:val="24"/>
              </w:rPr>
            </w:pPr>
          </w:p>
        </w:tc>
        <w:tc>
          <w:tcPr>
            <w:tcW w:w="709" w:type="dxa"/>
          </w:tcPr>
          <w:p w14:paraId="2B8E29CC" w14:textId="7BF75406"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1.2</w:t>
            </w:r>
          </w:p>
        </w:tc>
        <w:tc>
          <w:tcPr>
            <w:tcW w:w="6804" w:type="dxa"/>
          </w:tcPr>
          <w:p w14:paraId="07E645A3" w14:textId="6C817F32"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INTERN’S ROLE AND RESPONSIBILITIES</w:t>
            </w:r>
          </w:p>
        </w:tc>
        <w:tc>
          <w:tcPr>
            <w:tcW w:w="1134" w:type="dxa"/>
          </w:tcPr>
          <w:p w14:paraId="280A3F7B" w14:textId="0B4C2909" w:rsidR="007F5FFD"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1</w:t>
            </w:r>
          </w:p>
        </w:tc>
      </w:tr>
      <w:tr w:rsidR="007F5FFD" w14:paraId="3110CEF4" w14:textId="77777777" w:rsidTr="007072AF">
        <w:tc>
          <w:tcPr>
            <w:tcW w:w="709" w:type="dxa"/>
          </w:tcPr>
          <w:p w14:paraId="173059BB" w14:textId="77777777" w:rsidR="007F5FFD" w:rsidRPr="00000909" w:rsidRDefault="007F5FFD" w:rsidP="007072AF">
            <w:pPr>
              <w:spacing w:line="360" w:lineRule="auto"/>
              <w:jc w:val="center"/>
              <w:rPr>
                <w:rFonts w:ascii="Times New Roman" w:hAnsi="Times New Roman"/>
                <w:bCs/>
                <w:caps/>
                <w:sz w:val="24"/>
                <w:szCs w:val="24"/>
              </w:rPr>
            </w:pPr>
          </w:p>
        </w:tc>
        <w:tc>
          <w:tcPr>
            <w:tcW w:w="709" w:type="dxa"/>
          </w:tcPr>
          <w:p w14:paraId="34EF215E" w14:textId="4EB07102"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1.3</w:t>
            </w:r>
          </w:p>
        </w:tc>
        <w:tc>
          <w:tcPr>
            <w:tcW w:w="6804" w:type="dxa"/>
          </w:tcPr>
          <w:p w14:paraId="54DFE319" w14:textId="42DB568D"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SCOPE OF THE INTERNSHIP</w:t>
            </w:r>
          </w:p>
        </w:tc>
        <w:tc>
          <w:tcPr>
            <w:tcW w:w="1134" w:type="dxa"/>
          </w:tcPr>
          <w:p w14:paraId="2C1808A8" w14:textId="03CF0648" w:rsidR="007F5FFD"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2</w:t>
            </w:r>
          </w:p>
        </w:tc>
      </w:tr>
      <w:tr w:rsidR="007F5FFD" w14:paraId="2824D113" w14:textId="77777777" w:rsidTr="007072AF">
        <w:tc>
          <w:tcPr>
            <w:tcW w:w="709" w:type="dxa"/>
          </w:tcPr>
          <w:p w14:paraId="6CE029C6" w14:textId="171207BD" w:rsidR="007F5FFD" w:rsidRPr="007072AF" w:rsidRDefault="00F9753E"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2.</w:t>
            </w:r>
          </w:p>
        </w:tc>
        <w:tc>
          <w:tcPr>
            <w:tcW w:w="709" w:type="dxa"/>
          </w:tcPr>
          <w:p w14:paraId="6EAF878A" w14:textId="77777777" w:rsidR="007F5FFD" w:rsidRPr="007072AF" w:rsidRDefault="007F5FFD" w:rsidP="007072AF">
            <w:pPr>
              <w:spacing w:line="360" w:lineRule="auto"/>
              <w:jc w:val="both"/>
              <w:rPr>
                <w:rFonts w:ascii="Times New Roman" w:hAnsi="Times New Roman"/>
                <w:b/>
                <w:caps/>
                <w:sz w:val="24"/>
                <w:szCs w:val="24"/>
              </w:rPr>
            </w:pPr>
          </w:p>
        </w:tc>
        <w:tc>
          <w:tcPr>
            <w:tcW w:w="6804" w:type="dxa"/>
          </w:tcPr>
          <w:p w14:paraId="5EEFA7A7" w14:textId="45C04A2E" w:rsidR="007F5FFD" w:rsidRPr="007072AF" w:rsidRDefault="00F9753E" w:rsidP="007072AF">
            <w:pPr>
              <w:spacing w:line="360" w:lineRule="auto"/>
              <w:jc w:val="both"/>
              <w:rPr>
                <w:rFonts w:ascii="Times New Roman" w:hAnsi="Times New Roman"/>
                <w:b/>
                <w:caps/>
                <w:sz w:val="24"/>
                <w:szCs w:val="24"/>
              </w:rPr>
            </w:pPr>
            <w:r w:rsidRPr="007072AF">
              <w:rPr>
                <w:rFonts w:ascii="Times New Roman" w:hAnsi="Times New Roman"/>
                <w:b/>
                <w:caps/>
                <w:sz w:val="24"/>
                <w:szCs w:val="24"/>
              </w:rPr>
              <w:t>TECHNOLOGY AND METHODOLOGY</w:t>
            </w:r>
          </w:p>
        </w:tc>
        <w:tc>
          <w:tcPr>
            <w:tcW w:w="1134" w:type="dxa"/>
          </w:tcPr>
          <w:p w14:paraId="2AFF8883" w14:textId="7CEA9E26" w:rsidR="007F5FFD" w:rsidRPr="007072AF" w:rsidRDefault="00F9753E"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3</w:t>
            </w:r>
          </w:p>
        </w:tc>
      </w:tr>
      <w:tr w:rsidR="007F5FFD" w14:paraId="576D41C3" w14:textId="77777777" w:rsidTr="007072AF">
        <w:tc>
          <w:tcPr>
            <w:tcW w:w="709" w:type="dxa"/>
          </w:tcPr>
          <w:p w14:paraId="27758452" w14:textId="77777777" w:rsidR="007F5FFD" w:rsidRPr="00000909" w:rsidRDefault="007F5FFD" w:rsidP="007072AF">
            <w:pPr>
              <w:spacing w:line="360" w:lineRule="auto"/>
              <w:jc w:val="center"/>
              <w:rPr>
                <w:rFonts w:ascii="Times New Roman" w:hAnsi="Times New Roman"/>
                <w:bCs/>
                <w:caps/>
                <w:sz w:val="24"/>
                <w:szCs w:val="24"/>
              </w:rPr>
            </w:pPr>
          </w:p>
        </w:tc>
        <w:tc>
          <w:tcPr>
            <w:tcW w:w="709" w:type="dxa"/>
          </w:tcPr>
          <w:p w14:paraId="6261FD07" w14:textId="1AE33F9C"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2.1</w:t>
            </w:r>
          </w:p>
        </w:tc>
        <w:tc>
          <w:tcPr>
            <w:tcW w:w="6804" w:type="dxa"/>
          </w:tcPr>
          <w:p w14:paraId="6434DB12" w14:textId="2E766F9C"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TECHNOLOGY USED: DJANGO</w:t>
            </w:r>
            <w:r w:rsidR="00000909">
              <w:rPr>
                <w:rFonts w:ascii="Times New Roman" w:hAnsi="Times New Roman"/>
                <w:bCs/>
                <w:caps/>
                <w:sz w:val="24"/>
                <w:szCs w:val="24"/>
              </w:rPr>
              <w:t xml:space="preserve"> </w:t>
            </w:r>
            <w:r w:rsidRPr="00000909">
              <w:rPr>
                <w:rFonts w:ascii="Times New Roman" w:hAnsi="Times New Roman"/>
                <w:bCs/>
                <w:caps/>
                <w:sz w:val="24"/>
                <w:szCs w:val="24"/>
              </w:rPr>
              <w:t>PYTHON WEB FRAMEWORK</w:t>
            </w:r>
          </w:p>
        </w:tc>
        <w:tc>
          <w:tcPr>
            <w:tcW w:w="1134" w:type="dxa"/>
          </w:tcPr>
          <w:p w14:paraId="5AC52019" w14:textId="4FBA4A45" w:rsidR="007F5FFD"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3</w:t>
            </w:r>
          </w:p>
        </w:tc>
      </w:tr>
      <w:tr w:rsidR="007F5FFD" w14:paraId="7ED1CE72" w14:textId="77777777" w:rsidTr="007072AF">
        <w:tc>
          <w:tcPr>
            <w:tcW w:w="709" w:type="dxa"/>
          </w:tcPr>
          <w:p w14:paraId="1580B826" w14:textId="77777777" w:rsidR="007F5FFD" w:rsidRPr="00000909" w:rsidRDefault="007F5FFD" w:rsidP="007072AF">
            <w:pPr>
              <w:spacing w:line="360" w:lineRule="auto"/>
              <w:jc w:val="center"/>
              <w:rPr>
                <w:rFonts w:ascii="Times New Roman" w:hAnsi="Times New Roman"/>
                <w:bCs/>
                <w:caps/>
                <w:sz w:val="24"/>
                <w:szCs w:val="24"/>
              </w:rPr>
            </w:pPr>
          </w:p>
        </w:tc>
        <w:tc>
          <w:tcPr>
            <w:tcW w:w="709" w:type="dxa"/>
          </w:tcPr>
          <w:p w14:paraId="06254946" w14:textId="3BFE2F58"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2.2</w:t>
            </w:r>
          </w:p>
        </w:tc>
        <w:tc>
          <w:tcPr>
            <w:tcW w:w="6804" w:type="dxa"/>
          </w:tcPr>
          <w:p w14:paraId="5F78B022" w14:textId="5FF13075" w:rsidR="007F5FFD"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ADVANTAGES OF USING DJANGO</w:t>
            </w:r>
          </w:p>
        </w:tc>
        <w:tc>
          <w:tcPr>
            <w:tcW w:w="1134" w:type="dxa"/>
          </w:tcPr>
          <w:p w14:paraId="340A00EA" w14:textId="42DCE48D" w:rsidR="007F5FFD"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3</w:t>
            </w:r>
          </w:p>
        </w:tc>
      </w:tr>
      <w:tr w:rsidR="00F9753E" w14:paraId="5E406151" w14:textId="77777777" w:rsidTr="007072AF">
        <w:tc>
          <w:tcPr>
            <w:tcW w:w="709" w:type="dxa"/>
          </w:tcPr>
          <w:p w14:paraId="7724D2BC" w14:textId="77777777" w:rsidR="00F9753E" w:rsidRPr="00000909" w:rsidRDefault="00F9753E" w:rsidP="007072AF">
            <w:pPr>
              <w:spacing w:line="360" w:lineRule="auto"/>
              <w:jc w:val="center"/>
              <w:rPr>
                <w:rFonts w:ascii="Times New Roman" w:hAnsi="Times New Roman"/>
                <w:bCs/>
                <w:caps/>
                <w:sz w:val="24"/>
                <w:szCs w:val="24"/>
              </w:rPr>
            </w:pPr>
          </w:p>
        </w:tc>
        <w:tc>
          <w:tcPr>
            <w:tcW w:w="709" w:type="dxa"/>
          </w:tcPr>
          <w:p w14:paraId="5AB5785F" w14:textId="13F2FF04" w:rsidR="00F9753E"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2.3</w:t>
            </w:r>
          </w:p>
        </w:tc>
        <w:tc>
          <w:tcPr>
            <w:tcW w:w="6804" w:type="dxa"/>
          </w:tcPr>
          <w:p w14:paraId="7ED7BAEF" w14:textId="0BC66CE8" w:rsidR="00F9753E" w:rsidRPr="00000909" w:rsidRDefault="00F9753E"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LIMITATIONS</w:t>
            </w:r>
            <w:r w:rsidR="00172B15" w:rsidRPr="00000909">
              <w:rPr>
                <w:rFonts w:ascii="Times New Roman" w:hAnsi="Times New Roman"/>
                <w:bCs/>
                <w:caps/>
                <w:sz w:val="24"/>
                <w:szCs w:val="24"/>
              </w:rPr>
              <w:t xml:space="preserve"> </w:t>
            </w:r>
            <w:r w:rsidRPr="00000909">
              <w:rPr>
                <w:rFonts w:ascii="Times New Roman" w:hAnsi="Times New Roman"/>
                <w:bCs/>
                <w:caps/>
                <w:sz w:val="24"/>
                <w:szCs w:val="24"/>
              </w:rPr>
              <w:t>OF USING DJANGO</w:t>
            </w:r>
          </w:p>
        </w:tc>
        <w:tc>
          <w:tcPr>
            <w:tcW w:w="1134" w:type="dxa"/>
          </w:tcPr>
          <w:p w14:paraId="352B6EA4" w14:textId="29C97FCB" w:rsidR="00F9753E" w:rsidRPr="00000909" w:rsidRDefault="00F9753E"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3</w:t>
            </w:r>
          </w:p>
        </w:tc>
      </w:tr>
      <w:tr w:rsidR="00172B15" w14:paraId="53F7076F" w14:textId="77777777" w:rsidTr="007072AF">
        <w:tc>
          <w:tcPr>
            <w:tcW w:w="709" w:type="dxa"/>
          </w:tcPr>
          <w:p w14:paraId="0C7EEE87" w14:textId="77777777" w:rsidR="00172B15" w:rsidRPr="00000909" w:rsidRDefault="00172B15" w:rsidP="007072AF">
            <w:pPr>
              <w:spacing w:line="360" w:lineRule="auto"/>
              <w:jc w:val="center"/>
              <w:rPr>
                <w:rFonts w:ascii="Times New Roman" w:hAnsi="Times New Roman"/>
                <w:bCs/>
                <w:caps/>
                <w:sz w:val="24"/>
                <w:szCs w:val="24"/>
              </w:rPr>
            </w:pPr>
          </w:p>
        </w:tc>
        <w:tc>
          <w:tcPr>
            <w:tcW w:w="709" w:type="dxa"/>
          </w:tcPr>
          <w:p w14:paraId="7C91754D" w14:textId="6F810AC5"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w:t>
            </w:r>
          </w:p>
        </w:tc>
        <w:tc>
          <w:tcPr>
            <w:tcW w:w="6804" w:type="dxa"/>
          </w:tcPr>
          <w:p w14:paraId="734DF704" w14:textId="3E53B883"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METHODOLOGY</w:t>
            </w:r>
          </w:p>
        </w:tc>
        <w:tc>
          <w:tcPr>
            <w:tcW w:w="1134" w:type="dxa"/>
          </w:tcPr>
          <w:p w14:paraId="110A51F6" w14:textId="7A301D79" w:rsidR="00172B15" w:rsidRPr="00000909" w:rsidRDefault="00172B15" w:rsidP="007072AF">
            <w:pPr>
              <w:spacing w:line="360" w:lineRule="auto"/>
              <w:jc w:val="center"/>
              <w:rPr>
                <w:rFonts w:ascii="Times New Roman" w:hAnsi="Times New Roman"/>
                <w:bCs/>
                <w:caps/>
                <w:sz w:val="24"/>
                <w:szCs w:val="24"/>
              </w:rPr>
            </w:pPr>
            <w:r w:rsidRPr="00000909">
              <w:rPr>
                <w:rFonts w:ascii="Times New Roman" w:hAnsi="Times New Roman"/>
                <w:bCs/>
                <w:caps/>
                <w:sz w:val="24"/>
                <w:szCs w:val="24"/>
              </w:rPr>
              <w:t>4</w:t>
            </w:r>
          </w:p>
        </w:tc>
      </w:tr>
      <w:tr w:rsidR="00172B15" w14:paraId="61EE585A" w14:textId="77777777" w:rsidTr="007072AF">
        <w:tc>
          <w:tcPr>
            <w:tcW w:w="709" w:type="dxa"/>
          </w:tcPr>
          <w:p w14:paraId="1D1541A1" w14:textId="77777777" w:rsidR="00172B15" w:rsidRPr="00000909" w:rsidRDefault="00172B15" w:rsidP="007072AF">
            <w:pPr>
              <w:spacing w:line="360" w:lineRule="auto"/>
              <w:jc w:val="center"/>
              <w:rPr>
                <w:rFonts w:ascii="Times New Roman" w:hAnsi="Times New Roman"/>
                <w:bCs/>
                <w:caps/>
                <w:sz w:val="24"/>
                <w:szCs w:val="24"/>
              </w:rPr>
            </w:pPr>
          </w:p>
        </w:tc>
        <w:tc>
          <w:tcPr>
            <w:tcW w:w="709" w:type="dxa"/>
          </w:tcPr>
          <w:p w14:paraId="538382A5" w14:textId="73D4CF84"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2.4.1</w:t>
            </w:r>
          </w:p>
        </w:tc>
        <w:tc>
          <w:tcPr>
            <w:tcW w:w="6804" w:type="dxa"/>
          </w:tcPr>
          <w:p w14:paraId="7737E6E1" w14:textId="260D4134" w:rsidR="00172B15" w:rsidRPr="00000909" w:rsidRDefault="00172B15" w:rsidP="007072AF">
            <w:pPr>
              <w:pStyle w:val="ACScontent"/>
              <w:spacing w:line="360" w:lineRule="auto"/>
              <w:rPr>
                <w:bCs/>
                <w:caps/>
                <w:szCs w:val="24"/>
              </w:rPr>
            </w:pPr>
            <w:r w:rsidRPr="00000909">
              <w:rPr>
                <w:bCs/>
              </w:rPr>
              <w:t>Creating a Virtual Environment</w:t>
            </w:r>
          </w:p>
        </w:tc>
        <w:tc>
          <w:tcPr>
            <w:tcW w:w="1134" w:type="dxa"/>
          </w:tcPr>
          <w:p w14:paraId="36A13801" w14:textId="595F6BD3" w:rsidR="00172B15"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172B15" w14:paraId="091CC789" w14:textId="77777777" w:rsidTr="007072AF">
        <w:tc>
          <w:tcPr>
            <w:tcW w:w="709" w:type="dxa"/>
          </w:tcPr>
          <w:p w14:paraId="0ACCAD4A" w14:textId="77777777" w:rsidR="00172B15" w:rsidRPr="00000909" w:rsidRDefault="00172B15" w:rsidP="007072AF">
            <w:pPr>
              <w:spacing w:line="360" w:lineRule="auto"/>
              <w:jc w:val="center"/>
              <w:rPr>
                <w:rFonts w:ascii="Times New Roman" w:hAnsi="Times New Roman"/>
                <w:bCs/>
                <w:caps/>
                <w:sz w:val="24"/>
                <w:szCs w:val="24"/>
              </w:rPr>
            </w:pPr>
          </w:p>
        </w:tc>
        <w:tc>
          <w:tcPr>
            <w:tcW w:w="709" w:type="dxa"/>
          </w:tcPr>
          <w:p w14:paraId="6920A18F" w14:textId="3BAD9623"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2.4.2</w:t>
            </w:r>
          </w:p>
        </w:tc>
        <w:tc>
          <w:tcPr>
            <w:tcW w:w="6804" w:type="dxa"/>
          </w:tcPr>
          <w:p w14:paraId="23E2D533" w14:textId="3AABFA00" w:rsidR="00172B15" w:rsidRPr="00000909" w:rsidRDefault="00172B15" w:rsidP="007072AF">
            <w:pPr>
              <w:pStyle w:val="ACScontent"/>
              <w:spacing w:line="360" w:lineRule="auto"/>
              <w:rPr>
                <w:bCs/>
              </w:rPr>
            </w:pPr>
            <w:r w:rsidRPr="00000909">
              <w:rPr>
                <w:bCs/>
              </w:rPr>
              <w:t>Installing Django</w:t>
            </w:r>
          </w:p>
        </w:tc>
        <w:tc>
          <w:tcPr>
            <w:tcW w:w="1134" w:type="dxa"/>
          </w:tcPr>
          <w:p w14:paraId="5019CEBB" w14:textId="3CB860DC" w:rsidR="00172B15"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172B15" w14:paraId="4F453E77" w14:textId="77777777" w:rsidTr="007072AF">
        <w:tc>
          <w:tcPr>
            <w:tcW w:w="709" w:type="dxa"/>
          </w:tcPr>
          <w:p w14:paraId="7B42005E" w14:textId="77777777" w:rsidR="00172B15" w:rsidRPr="00000909" w:rsidRDefault="00172B15" w:rsidP="007072AF">
            <w:pPr>
              <w:spacing w:line="360" w:lineRule="auto"/>
              <w:jc w:val="center"/>
              <w:rPr>
                <w:rFonts w:ascii="Times New Roman" w:hAnsi="Times New Roman"/>
                <w:bCs/>
                <w:caps/>
                <w:sz w:val="24"/>
                <w:szCs w:val="24"/>
              </w:rPr>
            </w:pPr>
          </w:p>
        </w:tc>
        <w:tc>
          <w:tcPr>
            <w:tcW w:w="709" w:type="dxa"/>
          </w:tcPr>
          <w:p w14:paraId="2E1507F7" w14:textId="75A39C93"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2.4.3</w:t>
            </w:r>
          </w:p>
        </w:tc>
        <w:tc>
          <w:tcPr>
            <w:tcW w:w="6804" w:type="dxa"/>
          </w:tcPr>
          <w:p w14:paraId="77DF6545" w14:textId="281FE9B5" w:rsidR="00172B15" w:rsidRPr="00000909" w:rsidRDefault="00172B15" w:rsidP="007072AF">
            <w:pPr>
              <w:pStyle w:val="ACScontent"/>
              <w:spacing w:line="360" w:lineRule="auto"/>
              <w:rPr>
                <w:bCs/>
              </w:rPr>
            </w:pPr>
            <w:r w:rsidRPr="00000909">
              <w:rPr>
                <w:bCs/>
              </w:rPr>
              <w:t>Starting the Django Project</w:t>
            </w:r>
          </w:p>
        </w:tc>
        <w:tc>
          <w:tcPr>
            <w:tcW w:w="1134" w:type="dxa"/>
          </w:tcPr>
          <w:p w14:paraId="503D0067" w14:textId="08689E49" w:rsidR="00172B15"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172B15" w14:paraId="5356B15F" w14:textId="77777777" w:rsidTr="007072AF">
        <w:tc>
          <w:tcPr>
            <w:tcW w:w="709" w:type="dxa"/>
          </w:tcPr>
          <w:p w14:paraId="11AC8594" w14:textId="77777777" w:rsidR="00172B15" w:rsidRPr="00000909" w:rsidRDefault="00172B15" w:rsidP="007072AF">
            <w:pPr>
              <w:spacing w:line="360" w:lineRule="auto"/>
              <w:jc w:val="center"/>
              <w:rPr>
                <w:rFonts w:ascii="Times New Roman" w:hAnsi="Times New Roman"/>
                <w:bCs/>
                <w:caps/>
                <w:sz w:val="24"/>
                <w:szCs w:val="24"/>
              </w:rPr>
            </w:pPr>
          </w:p>
        </w:tc>
        <w:tc>
          <w:tcPr>
            <w:tcW w:w="709" w:type="dxa"/>
          </w:tcPr>
          <w:p w14:paraId="228D3C0F" w14:textId="05359091" w:rsidR="00172B15" w:rsidRPr="00000909" w:rsidRDefault="00172B15"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2.4.4</w:t>
            </w:r>
          </w:p>
        </w:tc>
        <w:tc>
          <w:tcPr>
            <w:tcW w:w="6804" w:type="dxa"/>
          </w:tcPr>
          <w:p w14:paraId="1F45D542" w14:textId="43E629B8" w:rsidR="00172B15" w:rsidRPr="00000909" w:rsidRDefault="00000909" w:rsidP="007072AF">
            <w:pPr>
              <w:pStyle w:val="ACScontent"/>
              <w:spacing w:line="360" w:lineRule="auto"/>
              <w:rPr>
                <w:bCs/>
              </w:rPr>
            </w:pPr>
            <w:r w:rsidRPr="00000909">
              <w:rPr>
                <w:bCs/>
              </w:rPr>
              <w:t>Creating the first web app</w:t>
            </w:r>
          </w:p>
        </w:tc>
        <w:tc>
          <w:tcPr>
            <w:tcW w:w="1134" w:type="dxa"/>
          </w:tcPr>
          <w:p w14:paraId="5512F53B" w14:textId="308CF923" w:rsidR="00172B15"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000909" w14:paraId="156A95D9" w14:textId="77777777" w:rsidTr="007072AF">
        <w:tc>
          <w:tcPr>
            <w:tcW w:w="709" w:type="dxa"/>
          </w:tcPr>
          <w:p w14:paraId="1F7D3E9A"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22D75BE2" w14:textId="5D5AD453" w:rsidR="00000909" w:rsidRPr="00000909" w:rsidRDefault="00000909"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2.4.5</w:t>
            </w:r>
          </w:p>
        </w:tc>
        <w:tc>
          <w:tcPr>
            <w:tcW w:w="6804" w:type="dxa"/>
          </w:tcPr>
          <w:p w14:paraId="3AECC0F2" w14:textId="09EC347F" w:rsidR="00000909" w:rsidRPr="00000909" w:rsidRDefault="00000909" w:rsidP="007072AF">
            <w:pPr>
              <w:pStyle w:val="ACScontent"/>
              <w:spacing w:line="360" w:lineRule="auto"/>
              <w:rPr>
                <w:bCs/>
              </w:rPr>
            </w:pPr>
            <w:r w:rsidRPr="00000909">
              <w:rPr>
                <w:bCs/>
              </w:rPr>
              <w:t>Creating the superuser/ admin</w:t>
            </w:r>
          </w:p>
        </w:tc>
        <w:tc>
          <w:tcPr>
            <w:tcW w:w="1134" w:type="dxa"/>
          </w:tcPr>
          <w:p w14:paraId="27B2E792" w14:textId="2B3E8A69" w:rsidR="00000909"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000909" w14:paraId="569E1574" w14:textId="77777777" w:rsidTr="007072AF">
        <w:tc>
          <w:tcPr>
            <w:tcW w:w="709" w:type="dxa"/>
          </w:tcPr>
          <w:p w14:paraId="2EEC3F46"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38442211" w14:textId="41E4B11F" w:rsidR="00000909" w:rsidRPr="00000909" w:rsidRDefault="00000909" w:rsidP="007072AF">
            <w:pPr>
              <w:spacing w:line="360" w:lineRule="auto"/>
              <w:jc w:val="both"/>
              <w:rPr>
                <w:rFonts w:ascii="Times New Roman" w:hAnsi="Times New Roman"/>
                <w:bCs/>
                <w:caps/>
                <w:sz w:val="24"/>
                <w:szCs w:val="24"/>
              </w:rPr>
            </w:pPr>
            <w:r w:rsidRPr="00000909">
              <w:rPr>
                <w:rFonts w:ascii="Times New Roman" w:hAnsi="Times New Roman"/>
                <w:bCs/>
                <w:caps/>
                <w:sz w:val="24"/>
                <w:szCs w:val="24"/>
              </w:rPr>
              <w:t>2.4.6</w:t>
            </w:r>
          </w:p>
        </w:tc>
        <w:tc>
          <w:tcPr>
            <w:tcW w:w="6804" w:type="dxa"/>
          </w:tcPr>
          <w:p w14:paraId="28DBC483" w14:textId="2BCA1F6F" w:rsidR="00000909" w:rsidRPr="00000909" w:rsidRDefault="00000909" w:rsidP="007072AF">
            <w:pPr>
              <w:pStyle w:val="ACScontent"/>
              <w:spacing w:line="360" w:lineRule="auto"/>
              <w:rPr>
                <w:bCs/>
              </w:rPr>
            </w:pPr>
            <w:r w:rsidRPr="00000909">
              <w:rPr>
                <w:bCs/>
              </w:rPr>
              <w:t>Run Project</w:t>
            </w:r>
          </w:p>
        </w:tc>
        <w:tc>
          <w:tcPr>
            <w:tcW w:w="1134" w:type="dxa"/>
          </w:tcPr>
          <w:p w14:paraId="120EA35E" w14:textId="195097B1" w:rsidR="00000909"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4</w:t>
            </w:r>
          </w:p>
        </w:tc>
      </w:tr>
      <w:tr w:rsidR="00000909" w14:paraId="70A27B7E" w14:textId="77777777" w:rsidTr="007072AF">
        <w:tc>
          <w:tcPr>
            <w:tcW w:w="709" w:type="dxa"/>
          </w:tcPr>
          <w:p w14:paraId="6010F81F" w14:textId="591329A3"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3.</w:t>
            </w:r>
          </w:p>
        </w:tc>
        <w:tc>
          <w:tcPr>
            <w:tcW w:w="709" w:type="dxa"/>
          </w:tcPr>
          <w:p w14:paraId="060BAFE8" w14:textId="282375F6" w:rsidR="00000909" w:rsidRPr="007072AF" w:rsidRDefault="00000909" w:rsidP="007072AF">
            <w:pPr>
              <w:spacing w:line="360" w:lineRule="auto"/>
              <w:jc w:val="both"/>
              <w:rPr>
                <w:rFonts w:ascii="Times New Roman" w:hAnsi="Times New Roman"/>
                <w:b/>
                <w:caps/>
                <w:sz w:val="24"/>
                <w:szCs w:val="24"/>
              </w:rPr>
            </w:pPr>
          </w:p>
        </w:tc>
        <w:tc>
          <w:tcPr>
            <w:tcW w:w="6804" w:type="dxa"/>
          </w:tcPr>
          <w:p w14:paraId="096812C7" w14:textId="7288526F" w:rsidR="00000909" w:rsidRPr="007072AF" w:rsidRDefault="00000909" w:rsidP="007072AF">
            <w:pPr>
              <w:pStyle w:val="ACScontent"/>
              <w:spacing w:line="360" w:lineRule="auto"/>
              <w:rPr>
                <w:b/>
              </w:rPr>
            </w:pPr>
            <w:r w:rsidRPr="007072AF">
              <w:rPr>
                <w:b/>
              </w:rPr>
              <w:t>SYSTEM REQUIREMENTS AND SPECIFICATIONS</w:t>
            </w:r>
          </w:p>
        </w:tc>
        <w:tc>
          <w:tcPr>
            <w:tcW w:w="1134" w:type="dxa"/>
          </w:tcPr>
          <w:p w14:paraId="78A5184F" w14:textId="312454DB"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5</w:t>
            </w:r>
          </w:p>
        </w:tc>
      </w:tr>
      <w:tr w:rsidR="00000909" w14:paraId="499E11EA" w14:textId="77777777" w:rsidTr="007072AF">
        <w:tc>
          <w:tcPr>
            <w:tcW w:w="709" w:type="dxa"/>
          </w:tcPr>
          <w:p w14:paraId="46F9CF5D"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7895053D" w14:textId="107EA823" w:rsidR="00000909" w:rsidRP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3.1</w:t>
            </w:r>
          </w:p>
        </w:tc>
        <w:tc>
          <w:tcPr>
            <w:tcW w:w="6804" w:type="dxa"/>
          </w:tcPr>
          <w:p w14:paraId="07F6E8EE" w14:textId="0F89FEA9" w:rsidR="00000909" w:rsidRPr="00000909" w:rsidRDefault="00000909" w:rsidP="007072AF">
            <w:pPr>
              <w:pStyle w:val="ACScontent"/>
              <w:spacing w:line="360" w:lineRule="auto"/>
              <w:rPr>
                <w:bCs/>
              </w:rPr>
            </w:pPr>
            <w:r w:rsidRPr="00000909">
              <w:rPr>
                <w:bCs/>
              </w:rPr>
              <w:t>FUNCTIONAL REQUIREMENTS</w:t>
            </w:r>
          </w:p>
        </w:tc>
        <w:tc>
          <w:tcPr>
            <w:tcW w:w="1134" w:type="dxa"/>
          </w:tcPr>
          <w:p w14:paraId="26529800" w14:textId="59D82EDF"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5</w:t>
            </w:r>
          </w:p>
        </w:tc>
      </w:tr>
      <w:tr w:rsidR="00000909" w14:paraId="233D7F22" w14:textId="77777777" w:rsidTr="007072AF">
        <w:tc>
          <w:tcPr>
            <w:tcW w:w="709" w:type="dxa"/>
          </w:tcPr>
          <w:p w14:paraId="19549FF5"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5E893665" w14:textId="6F73DFA8" w:rsidR="00000909" w:rsidRP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3.2</w:t>
            </w:r>
          </w:p>
        </w:tc>
        <w:tc>
          <w:tcPr>
            <w:tcW w:w="6804" w:type="dxa"/>
          </w:tcPr>
          <w:p w14:paraId="50F8A9F7" w14:textId="469C7D99" w:rsidR="00000909" w:rsidRPr="00000909" w:rsidRDefault="00000909" w:rsidP="007072AF">
            <w:pPr>
              <w:pStyle w:val="ACScontent"/>
              <w:spacing w:line="360" w:lineRule="auto"/>
              <w:rPr>
                <w:bCs/>
              </w:rPr>
            </w:pPr>
            <w:r w:rsidRPr="00000909">
              <w:rPr>
                <w:bCs/>
              </w:rPr>
              <w:t>NON-FUNCTIONAL REQUIREMENTS</w:t>
            </w:r>
          </w:p>
        </w:tc>
        <w:tc>
          <w:tcPr>
            <w:tcW w:w="1134" w:type="dxa"/>
          </w:tcPr>
          <w:p w14:paraId="6E9D4A6F" w14:textId="558B0EA1"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5</w:t>
            </w:r>
          </w:p>
        </w:tc>
      </w:tr>
      <w:tr w:rsidR="00000909" w14:paraId="238FEEF4" w14:textId="77777777" w:rsidTr="007072AF">
        <w:tc>
          <w:tcPr>
            <w:tcW w:w="709" w:type="dxa"/>
          </w:tcPr>
          <w:p w14:paraId="4CA7805D"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50F444E7" w14:textId="6A6BD1E6" w:rsidR="00000909" w:rsidRP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3.2.1</w:t>
            </w:r>
          </w:p>
        </w:tc>
        <w:tc>
          <w:tcPr>
            <w:tcW w:w="6804" w:type="dxa"/>
          </w:tcPr>
          <w:p w14:paraId="460438F2" w14:textId="2D99C38E" w:rsidR="00000909" w:rsidRPr="00000909" w:rsidRDefault="00000909" w:rsidP="007072AF">
            <w:pPr>
              <w:pStyle w:val="ACScontent"/>
              <w:spacing w:line="360" w:lineRule="auto"/>
              <w:rPr>
                <w:bCs/>
              </w:rPr>
            </w:pPr>
            <w:r w:rsidRPr="00000909">
              <w:rPr>
                <w:bCs/>
              </w:rPr>
              <w:t>Hardware Specifications</w:t>
            </w:r>
          </w:p>
        </w:tc>
        <w:tc>
          <w:tcPr>
            <w:tcW w:w="1134" w:type="dxa"/>
          </w:tcPr>
          <w:p w14:paraId="2B096C63" w14:textId="43D827F5" w:rsidR="00000909"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5</w:t>
            </w:r>
          </w:p>
        </w:tc>
      </w:tr>
      <w:tr w:rsidR="00000909" w14:paraId="05436481" w14:textId="77777777" w:rsidTr="007072AF">
        <w:tc>
          <w:tcPr>
            <w:tcW w:w="709" w:type="dxa"/>
          </w:tcPr>
          <w:p w14:paraId="0FC35461" w14:textId="77777777" w:rsidR="00000909" w:rsidRPr="00000909" w:rsidRDefault="00000909" w:rsidP="007072AF">
            <w:pPr>
              <w:spacing w:line="360" w:lineRule="auto"/>
              <w:jc w:val="center"/>
              <w:rPr>
                <w:rFonts w:ascii="Times New Roman" w:hAnsi="Times New Roman"/>
                <w:bCs/>
                <w:caps/>
                <w:sz w:val="24"/>
                <w:szCs w:val="24"/>
              </w:rPr>
            </w:pPr>
          </w:p>
        </w:tc>
        <w:tc>
          <w:tcPr>
            <w:tcW w:w="709" w:type="dxa"/>
          </w:tcPr>
          <w:p w14:paraId="5388B3E7" w14:textId="56E52E0C" w:rsidR="00000909" w:rsidRP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3.2.2</w:t>
            </w:r>
          </w:p>
        </w:tc>
        <w:tc>
          <w:tcPr>
            <w:tcW w:w="6804" w:type="dxa"/>
          </w:tcPr>
          <w:p w14:paraId="3E6A7444" w14:textId="76A9F999" w:rsidR="00000909" w:rsidRPr="00000909" w:rsidRDefault="00000909" w:rsidP="007072AF">
            <w:pPr>
              <w:pStyle w:val="ACScontent"/>
              <w:spacing w:line="360" w:lineRule="auto"/>
              <w:rPr>
                <w:bCs/>
              </w:rPr>
            </w:pPr>
            <w:r w:rsidRPr="00000909">
              <w:rPr>
                <w:bCs/>
              </w:rPr>
              <w:t>Software Specifications</w:t>
            </w:r>
          </w:p>
        </w:tc>
        <w:tc>
          <w:tcPr>
            <w:tcW w:w="1134" w:type="dxa"/>
          </w:tcPr>
          <w:p w14:paraId="14FB3C42" w14:textId="5681C6DB" w:rsidR="00000909" w:rsidRPr="00000909" w:rsidRDefault="00BB13DE" w:rsidP="007072AF">
            <w:pPr>
              <w:spacing w:line="360" w:lineRule="auto"/>
              <w:jc w:val="center"/>
              <w:rPr>
                <w:rFonts w:ascii="Times New Roman" w:hAnsi="Times New Roman"/>
                <w:bCs/>
                <w:caps/>
                <w:sz w:val="24"/>
                <w:szCs w:val="24"/>
              </w:rPr>
            </w:pPr>
            <w:r>
              <w:rPr>
                <w:rFonts w:ascii="Times New Roman" w:hAnsi="Times New Roman"/>
                <w:bCs/>
                <w:caps/>
                <w:sz w:val="24"/>
                <w:szCs w:val="24"/>
              </w:rPr>
              <w:t>5</w:t>
            </w:r>
          </w:p>
        </w:tc>
      </w:tr>
      <w:tr w:rsidR="00000909" w14:paraId="51257A7F" w14:textId="77777777" w:rsidTr="007072AF">
        <w:tc>
          <w:tcPr>
            <w:tcW w:w="709" w:type="dxa"/>
          </w:tcPr>
          <w:p w14:paraId="2B442C66" w14:textId="1810967A"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4.</w:t>
            </w:r>
          </w:p>
        </w:tc>
        <w:tc>
          <w:tcPr>
            <w:tcW w:w="709" w:type="dxa"/>
          </w:tcPr>
          <w:p w14:paraId="71680604" w14:textId="77777777" w:rsidR="00000909" w:rsidRPr="007072AF" w:rsidRDefault="00000909" w:rsidP="007072AF">
            <w:pPr>
              <w:spacing w:line="360" w:lineRule="auto"/>
              <w:jc w:val="both"/>
              <w:rPr>
                <w:rFonts w:ascii="Times New Roman" w:hAnsi="Times New Roman"/>
                <w:b/>
                <w:caps/>
                <w:sz w:val="24"/>
                <w:szCs w:val="24"/>
              </w:rPr>
            </w:pPr>
          </w:p>
        </w:tc>
        <w:tc>
          <w:tcPr>
            <w:tcW w:w="6804" w:type="dxa"/>
          </w:tcPr>
          <w:p w14:paraId="3EBBB3CD" w14:textId="342436DB" w:rsidR="00000909" w:rsidRPr="007072AF" w:rsidRDefault="00000909" w:rsidP="007072AF">
            <w:pPr>
              <w:pStyle w:val="ACScontent"/>
              <w:spacing w:line="360" w:lineRule="auto"/>
              <w:rPr>
                <w:b/>
              </w:rPr>
            </w:pPr>
            <w:r w:rsidRPr="007072AF">
              <w:rPr>
                <w:b/>
              </w:rPr>
              <w:t>SYSTEM DESIGN</w:t>
            </w:r>
          </w:p>
        </w:tc>
        <w:tc>
          <w:tcPr>
            <w:tcW w:w="1134" w:type="dxa"/>
          </w:tcPr>
          <w:p w14:paraId="41ED8C20" w14:textId="536EC87F"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6</w:t>
            </w:r>
          </w:p>
        </w:tc>
      </w:tr>
      <w:tr w:rsidR="00000909" w14:paraId="66EB8017" w14:textId="77777777" w:rsidTr="007072AF">
        <w:tc>
          <w:tcPr>
            <w:tcW w:w="709" w:type="dxa"/>
          </w:tcPr>
          <w:p w14:paraId="07A5A717" w14:textId="77777777" w:rsidR="00000909" w:rsidRDefault="00000909" w:rsidP="007072AF">
            <w:pPr>
              <w:spacing w:line="360" w:lineRule="auto"/>
              <w:jc w:val="center"/>
              <w:rPr>
                <w:rFonts w:ascii="Times New Roman" w:hAnsi="Times New Roman"/>
                <w:bCs/>
                <w:caps/>
                <w:sz w:val="24"/>
                <w:szCs w:val="24"/>
              </w:rPr>
            </w:pPr>
          </w:p>
        </w:tc>
        <w:tc>
          <w:tcPr>
            <w:tcW w:w="709" w:type="dxa"/>
          </w:tcPr>
          <w:p w14:paraId="7907C238" w14:textId="053057F9" w:rsid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4.1</w:t>
            </w:r>
          </w:p>
        </w:tc>
        <w:tc>
          <w:tcPr>
            <w:tcW w:w="6804" w:type="dxa"/>
          </w:tcPr>
          <w:p w14:paraId="39B2C645" w14:textId="68ED1535" w:rsidR="00000909" w:rsidRPr="00000909" w:rsidRDefault="00000909" w:rsidP="007072AF">
            <w:pPr>
              <w:pStyle w:val="ACScontent"/>
              <w:spacing w:line="360" w:lineRule="auto"/>
              <w:rPr>
                <w:bCs/>
              </w:rPr>
            </w:pPr>
            <w:r w:rsidRPr="00000909">
              <w:rPr>
                <w:bCs/>
              </w:rPr>
              <w:t>ER-DIAGRAM</w:t>
            </w:r>
          </w:p>
        </w:tc>
        <w:tc>
          <w:tcPr>
            <w:tcW w:w="1134" w:type="dxa"/>
          </w:tcPr>
          <w:p w14:paraId="1A6D1C83" w14:textId="5C0E900B"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6</w:t>
            </w:r>
          </w:p>
        </w:tc>
      </w:tr>
      <w:tr w:rsidR="00000909" w14:paraId="1312EFAC" w14:textId="77777777" w:rsidTr="007072AF">
        <w:tc>
          <w:tcPr>
            <w:tcW w:w="709" w:type="dxa"/>
          </w:tcPr>
          <w:p w14:paraId="758787F5" w14:textId="77777777" w:rsidR="00000909" w:rsidRDefault="00000909" w:rsidP="007072AF">
            <w:pPr>
              <w:spacing w:line="360" w:lineRule="auto"/>
              <w:jc w:val="center"/>
              <w:rPr>
                <w:rFonts w:ascii="Times New Roman" w:hAnsi="Times New Roman"/>
                <w:bCs/>
                <w:caps/>
                <w:sz w:val="24"/>
                <w:szCs w:val="24"/>
              </w:rPr>
            </w:pPr>
          </w:p>
        </w:tc>
        <w:tc>
          <w:tcPr>
            <w:tcW w:w="709" w:type="dxa"/>
          </w:tcPr>
          <w:p w14:paraId="6B77B0E5" w14:textId="4E0991A7" w:rsid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4.2</w:t>
            </w:r>
          </w:p>
        </w:tc>
        <w:tc>
          <w:tcPr>
            <w:tcW w:w="6804" w:type="dxa"/>
          </w:tcPr>
          <w:p w14:paraId="69CA3ACC" w14:textId="168536F9" w:rsidR="00000909" w:rsidRPr="00000909" w:rsidRDefault="00000909" w:rsidP="007072AF">
            <w:pPr>
              <w:pStyle w:val="ACScontent"/>
              <w:spacing w:line="360" w:lineRule="auto"/>
              <w:rPr>
                <w:bCs/>
              </w:rPr>
            </w:pPr>
            <w:r w:rsidRPr="00000909">
              <w:rPr>
                <w:bCs/>
              </w:rPr>
              <w:t>DATABASE SCHEMA MODEL</w:t>
            </w:r>
          </w:p>
        </w:tc>
        <w:tc>
          <w:tcPr>
            <w:tcW w:w="1134" w:type="dxa"/>
          </w:tcPr>
          <w:p w14:paraId="0E3E9CD2" w14:textId="35B8E305"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7</w:t>
            </w:r>
          </w:p>
        </w:tc>
      </w:tr>
      <w:tr w:rsidR="00000909" w14:paraId="506D67B4" w14:textId="77777777" w:rsidTr="007072AF">
        <w:tc>
          <w:tcPr>
            <w:tcW w:w="709" w:type="dxa"/>
          </w:tcPr>
          <w:p w14:paraId="7EE9E47B" w14:textId="77777777" w:rsidR="00000909" w:rsidRDefault="00000909" w:rsidP="007072AF">
            <w:pPr>
              <w:spacing w:line="360" w:lineRule="auto"/>
              <w:jc w:val="center"/>
              <w:rPr>
                <w:rFonts w:ascii="Times New Roman" w:hAnsi="Times New Roman"/>
                <w:bCs/>
                <w:caps/>
                <w:sz w:val="24"/>
                <w:szCs w:val="24"/>
              </w:rPr>
            </w:pPr>
          </w:p>
        </w:tc>
        <w:tc>
          <w:tcPr>
            <w:tcW w:w="709" w:type="dxa"/>
          </w:tcPr>
          <w:p w14:paraId="6DEF358C" w14:textId="792A6D87" w:rsid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4.3</w:t>
            </w:r>
          </w:p>
        </w:tc>
        <w:tc>
          <w:tcPr>
            <w:tcW w:w="6804" w:type="dxa"/>
          </w:tcPr>
          <w:p w14:paraId="0CE6273C" w14:textId="7EB19920" w:rsidR="00000909" w:rsidRPr="00000909" w:rsidRDefault="00000909" w:rsidP="007072AF">
            <w:pPr>
              <w:pStyle w:val="ACScontent"/>
              <w:spacing w:line="360" w:lineRule="auto"/>
              <w:rPr>
                <w:bCs/>
              </w:rPr>
            </w:pPr>
            <w:r w:rsidRPr="00000909">
              <w:rPr>
                <w:bCs/>
              </w:rPr>
              <w:t>CLASS DIAGRAM</w:t>
            </w:r>
          </w:p>
        </w:tc>
        <w:tc>
          <w:tcPr>
            <w:tcW w:w="1134" w:type="dxa"/>
          </w:tcPr>
          <w:p w14:paraId="747BE782" w14:textId="10E9F54F"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8</w:t>
            </w:r>
          </w:p>
        </w:tc>
      </w:tr>
      <w:tr w:rsidR="00000909" w14:paraId="01301C58" w14:textId="77777777" w:rsidTr="007072AF">
        <w:tc>
          <w:tcPr>
            <w:tcW w:w="709" w:type="dxa"/>
          </w:tcPr>
          <w:p w14:paraId="056B0241" w14:textId="77777777" w:rsidR="00000909" w:rsidRDefault="00000909" w:rsidP="007072AF">
            <w:pPr>
              <w:spacing w:line="360" w:lineRule="auto"/>
              <w:jc w:val="center"/>
              <w:rPr>
                <w:rFonts w:ascii="Times New Roman" w:hAnsi="Times New Roman"/>
                <w:bCs/>
                <w:caps/>
                <w:sz w:val="24"/>
                <w:szCs w:val="24"/>
              </w:rPr>
            </w:pPr>
          </w:p>
        </w:tc>
        <w:tc>
          <w:tcPr>
            <w:tcW w:w="709" w:type="dxa"/>
          </w:tcPr>
          <w:p w14:paraId="75422B9C" w14:textId="1E4DE220" w:rsid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4.4</w:t>
            </w:r>
          </w:p>
        </w:tc>
        <w:tc>
          <w:tcPr>
            <w:tcW w:w="6804" w:type="dxa"/>
          </w:tcPr>
          <w:p w14:paraId="06900220" w14:textId="03046142" w:rsidR="00000909" w:rsidRPr="00000909" w:rsidRDefault="00000909" w:rsidP="007072AF">
            <w:pPr>
              <w:pStyle w:val="ACScontent"/>
              <w:spacing w:line="360" w:lineRule="auto"/>
              <w:rPr>
                <w:bCs/>
              </w:rPr>
            </w:pPr>
            <w:r w:rsidRPr="00000909">
              <w:rPr>
                <w:bCs/>
              </w:rPr>
              <w:t>DATABASE DESIGN</w:t>
            </w:r>
          </w:p>
        </w:tc>
        <w:tc>
          <w:tcPr>
            <w:tcW w:w="1134" w:type="dxa"/>
          </w:tcPr>
          <w:p w14:paraId="5DAE423E" w14:textId="7A749DE7" w:rsidR="00000909" w:rsidRPr="00000909" w:rsidRDefault="00000909" w:rsidP="007072AF">
            <w:pPr>
              <w:spacing w:line="360" w:lineRule="auto"/>
              <w:jc w:val="center"/>
              <w:rPr>
                <w:rFonts w:ascii="Times New Roman" w:hAnsi="Times New Roman"/>
                <w:bCs/>
                <w:caps/>
                <w:sz w:val="24"/>
                <w:szCs w:val="24"/>
              </w:rPr>
            </w:pPr>
            <w:r>
              <w:rPr>
                <w:rFonts w:ascii="Times New Roman" w:hAnsi="Times New Roman"/>
                <w:bCs/>
                <w:caps/>
                <w:sz w:val="24"/>
                <w:szCs w:val="24"/>
              </w:rPr>
              <w:t>9</w:t>
            </w:r>
          </w:p>
        </w:tc>
      </w:tr>
      <w:tr w:rsidR="00000909" w14:paraId="375AC579" w14:textId="77777777" w:rsidTr="007072AF">
        <w:tc>
          <w:tcPr>
            <w:tcW w:w="709" w:type="dxa"/>
          </w:tcPr>
          <w:p w14:paraId="487992F5" w14:textId="305671E6"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5</w:t>
            </w:r>
          </w:p>
        </w:tc>
        <w:tc>
          <w:tcPr>
            <w:tcW w:w="709" w:type="dxa"/>
          </w:tcPr>
          <w:p w14:paraId="7B07ADF2" w14:textId="77777777" w:rsidR="00000909" w:rsidRPr="007072AF" w:rsidRDefault="00000909" w:rsidP="007072AF">
            <w:pPr>
              <w:spacing w:line="360" w:lineRule="auto"/>
              <w:jc w:val="both"/>
              <w:rPr>
                <w:rFonts w:ascii="Times New Roman" w:hAnsi="Times New Roman"/>
                <w:b/>
                <w:caps/>
                <w:sz w:val="24"/>
                <w:szCs w:val="24"/>
              </w:rPr>
            </w:pPr>
          </w:p>
        </w:tc>
        <w:tc>
          <w:tcPr>
            <w:tcW w:w="6804" w:type="dxa"/>
          </w:tcPr>
          <w:p w14:paraId="70A92129" w14:textId="62BAB546" w:rsidR="00000909" w:rsidRPr="007072AF" w:rsidRDefault="00000909" w:rsidP="007072AF">
            <w:pPr>
              <w:pStyle w:val="ACScontent"/>
              <w:spacing w:line="360" w:lineRule="auto"/>
              <w:rPr>
                <w:b/>
              </w:rPr>
            </w:pPr>
            <w:r w:rsidRPr="007072AF">
              <w:rPr>
                <w:b/>
              </w:rPr>
              <w:t>IMPLEMENTATION</w:t>
            </w:r>
          </w:p>
        </w:tc>
        <w:tc>
          <w:tcPr>
            <w:tcW w:w="1134" w:type="dxa"/>
          </w:tcPr>
          <w:p w14:paraId="236A12AA" w14:textId="53894026" w:rsidR="00000909" w:rsidRPr="007072AF" w:rsidRDefault="00000909"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12</w:t>
            </w:r>
          </w:p>
        </w:tc>
      </w:tr>
      <w:tr w:rsidR="00000909" w14:paraId="22CA3664" w14:textId="77777777" w:rsidTr="007072AF">
        <w:tc>
          <w:tcPr>
            <w:tcW w:w="709" w:type="dxa"/>
          </w:tcPr>
          <w:p w14:paraId="0AEEF005" w14:textId="77777777" w:rsidR="00000909" w:rsidRDefault="00000909" w:rsidP="007072AF">
            <w:pPr>
              <w:spacing w:line="360" w:lineRule="auto"/>
              <w:jc w:val="center"/>
              <w:rPr>
                <w:rFonts w:ascii="Times New Roman" w:hAnsi="Times New Roman"/>
                <w:bCs/>
                <w:caps/>
                <w:sz w:val="24"/>
                <w:szCs w:val="24"/>
              </w:rPr>
            </w:pPr>
          </w:p>
        </w:tc>
        <w:tc>
          <w:tcPr>
            <w:tcW w:w="709" w:type="dxa"/>
          </w:tcPr>
          <w:p w14:paraId="0B7AAA0A" w14:textId="404F3291" w:rsidR="00000909" w:rsidRDefault="00000909" w:rsidP="007072AF">
            <w:pPr>
              <w:spacing w:line="360" w:lineRule="auto"/>
              <w:jc w:val="both"/>
              <w:rPr>
                <w:rFonts w:ascii="Times New Roman" w:hAnsi="Times New Roman"/>
                <w:bCs/>
                <w:caps/>
                <w:sz w:val="24"/>
                <w:szCs w:val="24"/>
              </w:rPr>
            </w:pPr>
            <w:r>
              <w:rPr>
                <w:rFonts w:ascii="Times New Roman" w:hAnsi="Times New Roman"/>
                <w:bCs/>
                <w:caps/>
                <w:sz w:val="24"/>
                <w:szCs w:val="24"/>
              </w:rPr>
              <w:t>5.1</w:t>
            </w:r>
          </w:p>
        </w:tc>
        <w:tc>
          <w:tcPr>
            <w:tcW w:w="6804" w:type="dxa"/>
          </w:tcPr>
          <w:p w14:paraId="7BD9FA46" w14:textId="22D98B17" w:rsidR="00000909" w:rsidRPr="00000909" w:rsidRDefault="007072AF" w:rsidP="007072AF">
            <w:pPr>
              <w:pStyle w:val="ACScontent"/>
              <w:spacing w:line="360" w:lineRule="auto"/>
              <w:rPr>
                <w:bCs/>
              </w:rPr>
            </w:pPr>
            <w:r w:rsidRPr="007072AF">
              <w:rPr>
                <w:bCs/>
              </w:rPr>
              <w:t>MODULE IMPLEMENTATION</w:t>
            </w:r>
          </w:p>
        </w:tc>
        <w:tc>
          <w:tcPr>
            <w:tcW w:w="1134" w:type="dxa"/>
          </w:tcPr>
          <w:p w14:paraId="74635BEB" w14:textId="671823D6" w:rsidR="00000909" w:rsidRDefault="007072AF" w:rsidP="007072AF">
            <w:pPr>
              <w:spacing w:line="360" w:lineRule="auto"/>
              <w:jc w:val="center"/>
              <w:rPr>
                <w:rFonts w:ascii="Times New Roman" w:hAnsi="Times New Roman"/>
                <w:bCs/>
                <w:caps/>
                <w:sz w:val="24"/>
                <w:szCs w:val="24"/>
              </w:rPr>
            </w:pPr>
            <w:r>
              <w:rPr>
                <w:rFonts w:ascii="Times New Roman" w:hAnsi="Times New Roman"/>
                <w:bCs/>
                <w:caps/>
                <w:sz w:val="24"/>
                <w:szCs w:val="24"/>
              </w:rPr>
              <w:t>12</w:t>
            </w:r>
          </w:p>
        </w:tc>
      </w:tr>
      <w:tr w:rsidR="007072AF" w14:paraId="392EFC06" w14:textId="77777777" w:rsidTr="007072AF">
        <w:tc>
          <w:tcPr>
            <w:tcW w:w="709" w:type="dxa"/>
          </w:tcPr>
          <w:p w14:paraId="18069A6F" w14:textId="77777777" w:rsidR="007072AF" w:rsidRDefault="007072AF" w:rsidP="007072AF">
            <w:pPr>
              <w:spacing w:line="360" w:lineRule="auto"/>
              <w:jc w:val="center"/>
              <w:rPr>
                <w:rFonts w:ascii="Times New Roman" w:hAnsi="Times New Roman"/>
                <w:bCs/>
                <w:caps/>
                <w:sz w:val="24"/>
                <w:szCs w:val="24"/>
              </w:rPr>
            </w:pPr>
          </w:p>
        </w:tc>
        <w:tc>
          <w:tcPr>
            <w:tcW w:w="709" w:type="dxa"/>
          </w:tcPr>
          <w:p w14:paraId="505F4853" w14:textId="406D8A60" w:rsidR="007072AF" w:rsidRDefault="007072AF" w:rsidP="007072AF">
            <w:pPr>
              <w:spacing w:line="360" w:lineRule="auto"/>
              <w:jc w:val="both"/>
              <w:rPr>
                <w:rFonts w:ascii="Times New Roman" w:hAnsi="Times New Roman"/>
                <w:bCs/>
                <w:caps/>
                <w:sz w:val="24"/>
                <w:szCs w:val="24"/>
              </w:rPr>
            </w:pPr>
            <w:r>
              <w:rPr>
                <w:rFonts w:ascii="Times New Roman" w:hAnsi="Times New Roman"/>
                <w:bCs/>
                <w:caps/>
                <w:sz w:val="24"/>
                <w:szCs w:val="24"/>
              </w:rPr>
              <w:t>5.2</w:t>
            </w:r>
          </w:p>
        </w:tc>
        <w:tc>
          <w:tcPr>
            <w:tcW w:w="6804" w:type="dxa"/>
          </w:tcPr>
          <w:p w14:paraId="7266743D" w14:textId="60A2A22E" w:rsidR="007072AF" w:rsidRDefault="007072AF" w:rsidP="007072AF">
            <w:pPr>
              <w:pStyle w:val="ACScontent"/>
              <w:spacing w:line="360" w:lineRule="auto"/>
              <w:rPr>
                <w:bCs/>
              </w:rPr>
            </w:pPr>
            <w:r w:rsidRPr="007072AF">
              <w:rPr>
                <w:bCs/>
              </w:rPr>
              <w:t>FUNCTIONS AND VIEWS</w:t>
            </w:r>
          </w:p>
        </w:tc>
        <w:tc>
          <w:tcPr>
            <w:tcW w:w="1134" w:type="dxa"/>
          </w:tcPr>
          <w:p w14:paraId="5F862B10" w14:textId="07E44B80" w:rsidR="007072AF" w:rsidRDefault="007072AF" w:rsidP="007072AF">
            <w:pPr>
              <w:spacing w:line="360" w:lineRule="auto"/>
              <w:jc w:val="center"/>
              <w:rPr>
                <w:rFonts w:ascii="Times New Roman" w:hAnsi="Times New Roman"/>
                <w:bCs/>
                <w:caps/>
                <w:sz w:val="24"/>
                <w:szCs w:val="24"/>
              </w:rPr>
            </w:pPr>
            <w:r>
              <w:rPr>
                <w:rFonts w:ascii="Times New Roman" w:hAnsi="Times New Roman"/>
                <w:bCs/>
                <w:caps/>
                <w:sz w:val="24"/>
                <w:szCs w:val="24"/>
              </w:rPr>
              <w:t>12</w:t>
            </w:r>
          </w:p>
        </w:tc>
      </w:tr>
      <w:tr w:rsidR="007072AF" w:rsidRPr="007072AF" w14:paraId="337D24D0" w14:textId="77777777" w:rsidTr="007072AF">
        <w:tc>
          <w:tcPr>
            <w:tcW w:w="709" w:type="dxa"/>
          </w:tcPr>
          <w:p w14:paraId="2CDEA203" w14:textId="2CCD7733" w:rsidR="007072AF" w:rsidRPr="007072AF" w:rsidRDefault="007072AF"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6.</w:t>
            </w:r>
          </w:p>
        </w:tc>
        <w:tc>
          <w:tcPr>
            <w:tcW w:w="709" w:type="dxa"/>
          </w:tcPr>
          <w:p w14:paraId="73FA2966" w14:textId="77777777" w:rsidR="007072AF" w:rsidRPr="007072AF" w:rsidRDefault="007072AF" w:rsidP="007072AF">
            <w:pPr>
              <w:spacing w:line="360" w:lineRule="auto"/>
              <w:jc w:val="both"/>
              <w:rPr>
                <w:rFonts w:ascii="Times New Roman" w:hAnsi="Times New Roman"/>
                <w:b/>
                <w:caps/>
                <w:sz w:val="24"/>
                <w:szCs w:val="24"/>
              </w:rPr>
            </w:pPr>
          </w:p>
        </w:tc>
        <w:tc>
          <w:tcPr>
            <w:tcW w:w="6804" w:type="dxa"/>
          </w:tcPr>
          <w:p w14:paraId="5F1325DD" w14:textId="4579F860" w:rsidR="007072AF" w:rsidRPr="007072AF" w:rsidRDefault="007072AF" w:rsidP="007072AF">
            <w:pPr>
              <w:pStyle w:val="ACScontent"/>
              <w:spacing w:line="360" w:lineRule="auto"/>
              <w:rPr>
                <w:b/>
              </w:rPr>
            </w:pPr>
            <w:r w:rsidRPr="007072AF">
              <w:rPr>
                <w:b/>
              </w:rPr>
              <w:t>RESULTS</w:t>
            </w:r>
          </w:p>
        </w:tc>
        <w:tc>
          <w:tcPr>
            <w:tcW w:w="1134" w:type="dxa"/>
          </w:tcPr>
          <w:p w14:paraId="7CA07A34" w14:textId="2040DD1C" w:rsidR="007072AF" w:rsidRPr="007072AF" w:rsidRDefault="007072AF" w:rsidP="007072AF">
            <w:pPr>
              <w:spacing w:line="360" w:lineRule="auto"/>
              <w:jc w:val="center"/>
              <w:rPr>
                <w:rFonts w:ascii="Times New Roman" w:hAnsi="Times New Roman"/>
                <w:b/>
                <w:caps/>
                <w:sz w:val="24"/>
                <w:szCs w:val="24"/>
              </w:rPr>
            </w:pPr>
            <w:r w:rsidRPr="007072AF">
              <w:rPr>
                <w:rFonts w:ascii="Times New Roman" w:hAnsi="Times New Roman"/>
                <w:b/>
                <w:caps/>
                <w:sz w:val="24"/>
                <w:szCs w:val="24"/>
              </w:rPr>
              <w:t>22</w:t>
            </w:r>
          </w:p>
        </w:tc>
      </w:tr>
    </w:tbl>
    <w:p w14:paraId="15B061C5" w14:textId="77777777" w:rsidR="007F5FFD" w:rsidRDefault="007F5FFD">
      <w:pPr>
        <w:rPr>
          <w:rFonts w:ascii="Times New Roman" w:hAnsi="Times New Roman"/>
          <w:b/>
          <w:caps/>
          <w:sz w:val="32"/>
        </w:rPr>
      </w:pPr>
      <w:r>
        <w:br w:type="page"/>
      </w:r>
    </w:p>
    <w:p w14:paraId="2AA37CDD" w14:textId="46DC2064" w:rsidR="008675F6" w:rsidRDefault="008675F6" w:rsidP="00017239">
      <w:pPr>
        <w:pStyle w:val="ACS-title"/>
        <w:spacing w:after="0"/>
      </w:pPr>
      <w:r>
        <w:lastRenderedPageBreak/>
        <w:t>list of figures</w:t>
      </w:r>
    </w:p>
    <w:p w14:paraId="05D36CA8" w14:textId="77777777" w:rsidR="00017239" w:rsidRDefault="00017239" w:rsidP="008675F6">
      <w:pPr>
        <w:pStyle w:val="ACS-tit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709"/>
        <w:gridCol w:w="6804"/>
        <w:gridCol w:w="1134"/>
      </w:tblGrid>
      <w:tr w:rsidR="001E6C4C" w:rsidRPr="001E6C4C" w14:paraId="2436F98C" w14:textId="77777777" w:rsidTr="00115718">
        <w:tc>
          <w:tcPr>
            <w:tcW w:w="709" w:type="dxa"/>
          </w:tcPr>
          <w:p w14:paraId="5CF9E9E6" w14:textId="5072DDDA" w:rsidR="001E6C4C" w:rsidRPr="001E6C4C" w:rsidRDefault="00DE3710" w:rsidP="00754FA6">
            <w:pPr>
              <w:pStyle w:val="ACS-title"/>
              <w:spacing w:line="360" w:lineRule="auto"/>
              <w:jc w:val="left"/>
              <w:rPr>
                <w:sz w:val="28"/>
                <w:szCs w:val="20"/>
              </w:rPr>
            </w:pPr>
            <w:r>
              <w:rPr>
                <w:sz w:val="28"/>
                <w:szCs w:val="20"/>
              </w:rPr>
              <w:t>No.</w:t>
            </w:r>
          </w:p>
        </w:tc>
        <w:tc>
          <w:tcPr>
            <w:tcW w:w="709" w:type="dxa"/>
          </w:tcPr>
          <w:p w14:paraId="7A8EFE8F" w14:textId="77777777" w:rsidR="001E6C4C" w:rsidRPr="001E6C4C" w:rsidRDefault="001E6C4C" w:rsidP="0013211B">
            <w:pPr>
              <w:pStyle w:val="ACS-title"/>
              <w:spacing w:line="360" w:lineRule="auto"/>
              <w:rPr>
                <w:sz w:val="28"/>
                <w:szCs w:val="20"/>
              </w:rPr>
            </w:pPr>
          </w:p>
        </w:tc>
        <w:tc>
          <w:tcPr>
            <w:tcW w:w="6804" w:type="dxa"/>
          </w:tcPr>
          <w:p w14:paraId="5AC8A444" w14:textId="77777777" w:rsidR="001E6C4C" w:rsidRPr="001E6C4C" w:rsidRDefault="001E6C4C" w:rsidP="0013211B">
            <w:pPr>
              <w:pStyle w:val="ACS-title"/>
              <w:spacing w:line="360" w:lineRule="auto"/>
              <w:rPr>
                <w:sz w:val="28"/>
                <w:szCs w:val="20"/>
              </w:rPr>
            </w:pPr>
            <w:r>
              <w:rPr>
                <w:sz w:val="28"/>
                <w:szCs w:val="20"/>
              </w:rPr>
              <w:t>Figure</w:t>
            </w:r>
          </w:p>
        </w:tc>
        <w:tc>
          <w:tcPr>
            <w:tcW w:w="1134" w:type="dxa"/>
          </w:tcPr>
          <w:p w14:paraId="5E52A955" w14:textId="77777777" w:rsidR="001E6C4C" w:rsidRPr="001E6C4C" w:rsidRDefault="001E6C4C" w:rsidP="0013211B">
            <w:pPr>
              <w:pStyle w:val="ACS-title"/>
              <w:spacing w:line="360" w:lineRule="auto"/>
              <w:rPr>
                <w:sz w:val="28"/>
                <w:szCs w:val="20"/>
              </w:rPr>
            </w:pPr>
            <w:r w:rsidRPr="001E6C4C">
              <w:rPr>
                <w:sz w:val="28"/>
                <w:szCs w:val="20"/>
              </w:rPr>
              <w:t xml:space="preserve">page </w:t>
            </w:r>
          </w:p>
        </w:tc>
      </w:tr>
      <w:tr w:rsidR="00B70124" w14:paraId="1F1F6EEA" w14:textId="77777777" w:rsidTr="00115718">
        <w:tc>
          <w:tcPr>
            <w:tcW w:w="709" w:type="dxa"/>
          </w:tcPr>
          <w:p w14:paraId="41565314" w14:textId="1F9404D3" w:rsidR="00B70124" w:rsidRPr="00F733B6" w:rsidRDefault="00B70124" w:rsidP="00754FA6">
            <w:pPr>
              <w:pStyle w:val="ACS-chapter"/>
              <w:spacing w:line="360" w:lineRule="auto"/>
              <w:rPr>
                <w:b w:val="0"/>
                <w:bCs/>
                <w:sz w:val="24"/>
                <w:szCs w:val="24"/>
              </w:rPr>
            </w:pPr>
            <w:r>
              <w:rPr>
                <w:b w:val="0"/>
                <w:bCs/>
                <w:sz w:val="24"/>
                <w:szCs w:val="24"/>
              </w:rPr>
              <w:t>1.3</w:t>
            </w:r>
          </w:p>
        </w:tc>
        <w:tc>
          <w:tcPr>
            <w:tcW w:w="709" w:type="dxa"/>
          </w:tcPr>
          <w:p w14:paraId="27BE0FEB" w14:textId="77777777" w:rsidR="00B70124" w:rsidRPr="00F733B6" w:rsidRDefault="00B70124" w:rsidP="0013211B">
            <w:pPr>
              <w:spacing w:line="360" w:lineRule="auto"/>
              <w:rPr>
                <w:rFonts w:ascii="Times New Roman" w:hAnsi="Times New Roman"/>
                <w:bCs/>
                <w:caps/>
                <w:sz w:val="24"/>
                <w:szCs w:val="24"/>
              </w:rPr>
            </w:pPr>
          </w:p>
        </w:tc>
        <w:tc>
          <w:tcPr>
            <w:tcW w:w="6804" w:type="dxa"/>
          </w:tcPr>
          <w:p w14:paraId="41756231" w14:textId="33CCF836" w:rsidR="00B70124" w:rsidRDefault="00B70124" w:rsidP="0013211B">
            <w:pPr>
              <w:pStyle w:val="ACS-chapter"/>
              <w:spacing w:line="360" w:lineRule="auto"/>
              <w:rPr>
                <w:b w:val="0"/>
                <w:bCs/>
                <w:sz w:val="24"/>
                <w:szCs w:val="24"/>
              </w:rPr>
            </w:pPr>
            <w:r>
              <w:rPr>
                <w:b w:val="0"/>
                <w:bCs/>
                <w:sz w:val="24"/>
                <w:szCs w:val="24"/>
              </w:rPr>
              <w:t>Live website hosted by PTC: 1organic.in</w:t>
            </w:r>
          </w:p>
        </w:tc>
        <w:tc>
          <w:tcPr>
            <w:tcW w:w="1134" w:type="dxa"/>
          </w:tcPr>
          <w:p w14:paraId="4F44D801" w14:textId="2C1623FE" w:rsidR="00B70124" w:rsidRDefault="00B70124" w:rsidP="0013211B">
            <w:pPr>
              <w:spacing w:line="360" w:lineRule="auto"/>
              <w:jc w:val="center"/>
              <w:rPr>
                <w:rFonts w:ascii="Times New Roman" w:hAnsi="Times New Roman"/>
                <w:bCs/>
                <w:caps/>
                <w:sz w:val="24"/>
                <w:szCs w:val="24"/>
              </w:rPr>
            </w:pPr>
            <w:r>
              <w:rPr>
                <w:rFonts w:ascii="Times New Roman" w:hAnsi="Times New Roman"/>
                <w:bCs/>
                <w:caps/>
                <w:sz w:val="24"/>
                <w:szCs w:val="24"/>
              </w:rPr>
              <w:t>2</w:t>
            </w:r>
          </w:p>
        </w:tc>
      </w:tr>
      <w:tr w:rsidR="001E6C4C" w14:paraId="60988A0F" w14:textId="77777777" w:rsidTr="00115718">
        <w:tc>
          <w:tcPr>
            <w:tcW w:w="709" w:type="dxa"/>
          </w:tcPr>
          <w:p w14:paraId="6C103744" w14:textId="439FD0F6" w:rsidR="001E6C4C" w:rsidRPr="00F733B6" w:rsidRDefault="00F733B6" w:rsidP="00754FA6">
            <w:pPr>
              <w:pStyle w:val="ACS-chapter"/>
              <w:spacing w:line="360" w:lineRule="auto"/>
              <w:rPr>
                <w:b w:val="0"/>
                <w:bCs/>
                <w:sz w:val="24"/>
                <w:szCs w:val="24"/>
              </w:rPr>
            </w:pPr>
            <w:r w:rsidRPr="00F733B6">
              <w:rPr>
                <w:b w:val="0"/>
                <w:bCs/>
                <w:sz w:val="24"/>
                <w:szCs w:val="24"/>
              </w:rPr>
              <w:t>4.1</w:t>
            </w:r>
          </w:p>
        </w:tc>
        <w:tc>
          <w:tcPr>
            <w:tcW w:w="709" w:type="dxa"/>
          </w:tcPr>
          <w:p w14:paraId="45250983"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38EAD050" w14:textId="57B9D633" w:rsidR="001E6C4C" w:rsidRPr="00F733B6" w:rsidRDefault="00F733B6" w:rsidP="0013211B">
            <w:pPr>
              <w:pStyle w:val="ACS-chapter"/>
              <w:spacing w:line="360" w:lineRule="auto"/>
              <w:rPr>
                <w:b w:val="0"/>
                <w:bCs/>
                <w:sz w:val="24"/>
                <w:szCs w:val="24"/>
              </w:rPr>
            </w:pPr>
            <w:r>
              <w:rPr>
                <w:b w:val="0"/>
                <w:bCs/>
                <w:sz w:val="24"/>
                <w:szCs w:val="24"/>
              </w:rPr>
              <w:t>ER</w:t>
            </w:r>
            <w:r w:rsidRPr="00F733B6">
              <w:rPr>
                <w:b w:val="0"/>
                <w:bCs/>
                <w:sz w:val="24"/>
                <w:szCs w:val="24"/>
              </w:rPr>
              <w:t xml:space="preserve"> diagram of </w:t>
            </w:r>
            <w:r w:rsidR="00754FA6">
              <w:rPr>
                <w:b w:val="0"/>
                <w:bCs/>
                <w:sz w:val="24"/>
                <w:szCs w:val="24"/>
              </w:rPr>
              <w:t>FastEcommerce</w:t>
            </w:r>
            <w:r w:rsidRPr="00F733B6">
              <w:rPr>
                <w:b w:val="0"/>
                <w:bCs/>
                <w:sz w:val="24"/>
                <w:szCs w:val="24"/>
              </w:rPr>
              <w:t xml:space="preserve"> Website Database</w:t>
            </w:r>
          </w:p>
        </w:tc>
        <w:tc>
          <w:tcPr>
            <w:tcW w:w="1134" w:type="dxa"/>
          </w:tcPr>
          <w:p w14:paraId="23467238" w14:textId="4FCBBE5D" w:rsidR="001E6C4C" w:rsidRPr="00F733B6" w:rsidRDefault="00F733B6" w:rsidP="0013211B">
            <w:pPr>
              <w:spacing w:line="360" w:lineRule="auto"/>
              <w:jc w:val="center"/>
              <w:rPr>
                <w:rFonts w:ascii="Times New Roman" w:hAnsi="Times New Roman"/>
                <w:bCs/>
                <w:caps/>
                <w:sz w:val="24"/>
                <w:szCs w:val="24"/>
              </w:rPr>
            </w:pPr>
            <w:r>
              <w:rPr>
                <w:rFonts w:ascii="Times New Roman" w:hAnsi="Times New Roman"/>
                <w:bCs/>
                <w:caps/>
                <w:sz w:val="24"/>
                <w:szCs w:val="24"/>
              </w:rPr>
              <w:t>6</w:t>
            </w:r>
          </w:p>
        </w:tc>
      </w:tr>
      <w:tr w:rsidR="001E6C4C" w14:paraId="748F1C20" w14:textId="77777777" w:rsidTr="00115718">
        <w:tc>
          <w:tcPr>
            <w:tcW w:w="709" w:type="dxa"/>
          </w:tcPr>
          <w:p w14:paraId="56F558BC" w14:textId="51E608B6" w:rsidR="001E6C4C" w:rsidRPr="00F733B6" w:rsidRDefault="00F733B6" w:rsidP="00754FA6">
            <w:pPr>
              <w:spacing w:line="360" w:lineRule="auto"/>
              <w:rPr>
                <w:rFonts w:ascii="Times New Roman" w:hAnsi="Times New Roman"/>
                <w:bCs/>
                <w:caps/>
                <w:sz w:val="24"/>
                <w:szCs w:val="24"/>
              </w:rPr>
            </w:pPr>
            <w:r>
              <w:rPr>
                <w:rFonts w:ascii="Times New Roman" w:hAnsi="Times New Roman"/>
                <w:bCs/>
                <w:caps/>
                <w:sz w:val="24"/>
                <w:szCs w:val="24"/>
              </w:rPr>
              <w:t>4.2</w:t>
            </w:r>
          </w:p>
        </w:tc>
        <w:tc>
          <w:tcPr>
            <w:tcW w:w="709" w:type="dxa"/>
          </w:tcPr>
          <w:p w14:paraId="1D5A04BB"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21744B02" w14:textId="28B438AB" w:rsidR="001E6C4C" w:rsidRPr="00F733B6" w:rsidRDefault="00F733B6" w:rsidP="0013211B">
            <w:pPr>
              <w:spacing w:line="360" w:lineRule="auto"/>
              <w:rPr>
                <w:rFonts w:ascii="Times New Roman" w:hAnsi="Times New Roman" w:cs="Times New Roman"/>
                <w:caps/>
                <w:sz w:val="24"/>
                <w:szCs w:val="24"/>
              </w:rPr>
            </w:pPr>
            <w:r w:rsidRPr="00F733B6">
              <w:rPr>
                <w:rFonts w:ascii="Times New Roman" w:hAnsi="Times New Roman" w:cs="Times New Roman"/>
                <w:sz w:val="24"/>
                <w:szCs w:val="24"/>
              </w:rPr>
              <w:t xml:space="preserve">UML diagram of </w:t>
            </w:r>
            <w:r w:rsidR="00754FA6">
              <w:rPr>
                <w:rFonts w:ascii="Times New Roman" w:hAnsi="Times New Roman" w:cs="Times New Roman"/>
                <w:sz w:val="24"/>
                <w:szCs w:val="24"/>
              </w:rPr>
              <w:t>FastEcommerce</w:t>
            </w:r>
            <w:r w:rsidRPr="00F733B6">
              <w:rPr>
                <w:rFonts w:ascii="Times New Roman" w:hAnsi="Times New Roman" w:cs="Times New Roman"/>
                <w:sz w:val="24"/>
                <w:szCs w:val="24"/>
              </w:rPr>
              <w:t xml:space="preserve"> Website Database</w:t>
            </w:r>
          </w:p>
        </w:tc>
        <w:tc>
          <w:tcPr>
            <w:tcW w:w="1134" w:type="dxa"/>
          </w:tcPr>
          <w:p w14:paraId="056E53BD" w14:textId="737FDE1A"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8</w:t>
            </w:r>
          </w:p>
        </w:tc>
      </w:tr>
      <w:tr w:rsidR="001E6C4C" w14:paraId="4C776ED9" w14:textId="77777777" w:rsidTr="00115718">
        <w:tc>
          <w:tcPr>
            <w:tcW w:w="709" w:type="dxa"/>
          </w:tcPr>
          <w:p w14:paraId="3136E6BF" w14:textId="1F4DD232" w:rsidR="001E6C4C" w:rsidRPr="00F733B6" w:rsidRDefault="004C74D0" w:rsidP="00754FA6">
            <w:pPr>
              <w:spacing w:line="360" w:lineRule="auto"/>
              <w:rPr>
                <w:rFonts w:ascii="Times New Roman" w:hAnsi="Times New Roman"/>
                <w:bCs/>
                <w:caps/>
                <w:sz w:val="24"/>
                <w:szCs w:val="24"/>
              </w:rPr>
            </w:pPr>
            <w:r>
              <w:rPr>
                <w:rFonts w:ascii="Times New Roman" w:hAnsi="Times New Roman"/>
                <w:bCs/>
                <w:caps/>
                <w:sz w:val="24"/>
                <w:szCs w:val="24"/>
              </w:rPr>
              <w:t>4.3.1</w:t>
            </w:r>
          </w:p>
        </w:tc>
        <w:tc>
          <w:tcPr>
            <w:tcW w:w="709" w:type="dxa"/>
          </w:tcPr>
          <w:p w14:paraId="223EEF40"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636D3720" w14:textId="69F16B4F" w:rsidR="001E6C4C" w:rsidRPr="0013211B" w:rsidRDefault="004C74D0" w:rsidP="0013211B">
            <w:pPr>
              <w:spacing w:line="360" w:lineRule="auto"/>
              <w:rPr>
                <w:rFonts w:ascii="Times New Roman" w:hAnsi="Times New Roman" w:cs="Times New Roman"/>
                <w:caps/>
                <w:sz w:val="24"/>
                <w:szCs w:val="24"/>
              </w:rPr>
            </w:pPr>
            <w:r w:rsidRPr="0013211B">
              <w:rPr>
                <w:rFonts w:ascii="Times New Roman" w:hAnsi="Times New Roman" w:cs="Times New Roman"/>
                <w:sz w:val="24"/>
                <w:szCs w:val="24"/>
              </w:rPr>
              <w:t>Django Administration Site</w:t>
            </w:r>
          </w:p>
        </w:tc>
        <w:tc>
          <w:tcPr>
            <w:tcW w:w="1134" w:type="dxa"/>
          </w:tcPr>
          <w:p w14:paraId="6FE8AE66" w14:textId="0B788EB9"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9</w:t>
            </w:r>
          </w:p>
        </w:tc>
      </w:tr>
      <w:tr w:rsidR="001E6C4C" w14:paraId="3AD4E078" w14:textId="77777777" w:rsidTr="00115718">
        <w:tc>
          <w:tcPr>
            <w:tcW w:w="709" w:type="dxa"/>
          </w:tcPr>
          <w:p w14:paraId="1CE454F9" w14:textId="55286B5D" w:rsidR="001E6C4C" w:rsidRPr="00F733B6" w:rsidRDefault="004C74D0" w:rsidP="00754FA6">
            <w:pPr>
              <w:spacing w:line="360" w:lineRule="auto"/>
              <w:rPr>
                <w:rFonts w:ascii="Times New Roman" w:hAnsi="Times New Roman"/>
                <w:bCs/>
                <w:caps/>
                <w:sz w:val="24"/>
                <w:szCs w:val="24"/>
              </w:rPr>
            </w:pPr>
            <w:r>
              <w:rPr>
                <w:rFonts w:ascii="Times New Roman" w:hAnsi="Times New Roman"/>
                <w:bCs/>
                <w:caps/>
                <w:sz w:val="24"/>
                <w:szCs w:val="24"/>
              </w:rPr>
              <w:t>4.3.2</w:t>
            </w:r>
          </w:p>
        </w:tc>
        <w:tc>
          <w:tcPr>
            <w:tcW w:w="709" w:type="dxa"/>
          </w:tcPr>
          <w:p w14:paraId="7E9C9BA3"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590BAB7B" w14:textId="457FE4EF" w:rsidR="001E6C4C" w:rsidRPr="0013211B" w:rsidRDefault="004C74D0" w:rsidP="0013211B">
            <w:pPr>
              <w:spacing w:line="360" w:lineRule="auto"/>
              <w:rPr>
                <w:rFonts w:ascii="Times New Roman" w:hAnsi="Times New Roman" w:cs="Times New Roman"/>
                <w:caps/>
                <w:sz w:val="24"/>
                <w:szCs w:val="24"/>
              </w:rPr>
            </w:pPr>
            <w:r w:rsidRPr="0013211B">
              <w:rPr>
                <w:rFonts w:ascii="Times New Roman" w:hAnsi="Times New Roman" w:cs="Times New Roman"/>
                <w:sz w:val="24"/>
                <w:szCs w:val="24"/>
              </w:rPr>
              <w:t>Django Administration Site: Vendors Table</w:t>
            </w:r>
          </w:p>
        </w:tc>
        <w:tc>
          <w:tcPr>
            <w:tcW w:w="1134" w:type="dxa"/>
          </w:tcPr>
          <w:p w14:paraId="2FBE83D9" w14:textId="2B080BAD"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9</w:t>
            </w:r>
          </w:p>
        </w:tc>
      </w:tr>
      <w:tr w:rsidR="001E6C4C" w14:paraId="56CC9E96" w14:textId="77777777" w:rsidTr="00115718">
        <w:tc>
          <w:tcPr>
            <w:tcW w:w="709" w:type="dxa"/>
          </w:tcPr>
          <w:p w14:paraId="13B41DC2" w14:textId="5078C71A" w:rsidR="001E6C4C"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4.3.3</w:t>
            </w:r>
          </w:p>
        </w:tc>
        <w:tc>
          <w:tcPr>
            <w:tcW w:w="709" w:type="dxa"/>
          </w:tcPr>
          <w:p w14:paraId="7FE65DDC"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43ABBE94" w14:textId="7690725F" w:rsidR="001E6C4C" w:rsidRPr="0013211B" w:rsidRDefault="004C74D0" w:rsidP="0013211B">
            <w:pPr>
              <w:spacing w:line="360" w:lineRule="auto"/>
              <w:rPr>
                <w:rFonts w:ascii="Times New Roman" w:hAnsi="Times New Roman" w:cs="Times New Roman"/>
                <w:caps/>
                <w:sz w:val="24"/>
                <w:szCs w:val="24"/>
              </w:rPr>
            </w:pPr>
            <w:r w:rsidRPr="0013211B">
              <w:rPr>
                <w:rFonts w:ascii="Times New Roman" w:hAnsi="Times New Roman" w:cs="Times New Roman"/>
                <w:sz w:val="24"/>
                <w:szCs w:val="24"/>
              </w:rPr>
              <w:t>Django Administration Site Orders: Orders Table</w:t>
            </w:r>
          </w:p>
        </w:tc>
        <w:tc>
          <w:tcPr>
            <w:tcW w:w="1134" w:type="dxa"/>
          </w:tcPr>
          <w:p w14:paraId="2EBAFEC5" w14:textId="25AC7E28"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10</w:t>
            </w:r>
          </w:p>
        </w:tc>
      </w:tr>
      <w:tr w:rsidR="001E6C4C" w14:paraId="1E12262D" w14:textId="77777777" w:rsidTr="00115718">
        <w:tc>
          <w:tcPr>
            <w:tcW w:w="709" w:type="dxa"/>
          </w:tcPr>
          <w:p w14:paraId="02ECC43A" w14:textId="4459689F" w:rsidR="001E6C4C"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4.3.4</w:t>
            </w:r>
          </w:p>
        </w:tc>
        <w:tc>
          <w:tcPr>
            <w:tcW w:w="709" w:type="dxa"/>
          </w:tcPr>
          <w:p w14:paraId="50308F7B"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71FD342E" w14:textId="2156B7F3" w:rsidR="001E6C4C" w:rsidRPr="0013211B" w:rsidRDefault="004C74D0" w:rsidP="0013211B">
            <w:pPr>
              <w:spacing w:line="360" w:lineRule="auto"/>
              <w:rPr>
                <w:rFonts w:ascii="Times New Roman" w:hAnsi="Times New Roman" w:cs="Times New Roman"/>
                <w:caps/>
                <w:sz w:val="24"/>
                <w:szCs w:val="24"/>
              </w:rPr>
            </w:pPr>
            <w:r w:rsidRPr="0013211B">
              <w:rPr>
                <w:rFonts w:ascii="Times New Roman" w:hAnsi="Times New Roman" w:cs="Times New Roman"/>
                <w:sz w:val="24"/>
                <w:szCs w:val="24"/>
              </w:rPr>
              <w:t>Django Administration Site Orders: Order Items Table</w:t>
            </w:r>
          </w:p>
        </w:tc>
        <w:tc>
          <w:tcPr>
            <w:tcW w:w="1134" w:type="dxa"/>
          </w:tcPr>
          <w:p w14:paraId="19C7B908" w14:textId="2BBABCB8"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10</w:t>
            </w:r>
          </w:p>
        </w:tc>
      </w:tr>
      <w:tr w:rsidR="001E6C4C" w14:paraId="385CE942" w14:textId="77777777" w:rsidTr="00115718">
        <w:tc>
          <w:tcPr>
            <w:tcW w:w="709" w:type="dxa"/>
          </w:tcPr>
          <w:p w14:paraId="394F3DA7" w14:textId="7330069C" w:rsidR="001E6C4C"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4.3.5</w:t>
            </w:r>
          </w:p>
        </w:tc>
        <w:tc>
          <w:tcPr>
            <w:tcW w:w="709" w:type="dxa"/>
          </w:tcPr>
          <w:p w14:paraId="2FFCF713" w14:textId="77777777" w:rsidR="001E6C4C" w:rsidRPr="00F733B6" w:rsidRDefault="001E6C4C" w:rsidP="0013211B">
            <w:pPr>
              <w:spacing w:line="360" w:lineRule="auto"/>
              <w:rPr>
                <w:rFonts w:ascii="Times New Roman" w:hAnsi="Times New Roman"/>
                <w:bCs/>
                <w:caps/>
                <w:sz w:val="24"/>
                <w:szCs w:val="24"/>
              </w:rPr>
            </w:pPr>
          </w:p>
        </w:tc>
        <w:tc>
          <w:tcPr>
            <w:tcW w:w="6804" w:type="dxa"/>
          </w:tcPr>
          <w:p w14:paraId="169F71B7" w14:textId="0CC99D01" w:rsidR="001E6C4C" w:rsidRPr="0013211B" w:rsidRDefault="0013211B" w:rsidP="0013211B">
            <w:pPr>
              <w:spacing w:line="360" w:lineRule="auto"/>
              <w:rPr>
                <w:rFonts w:ascii="Times New Roman" w:hAnsi="Times New Roman" w:cs="Times New Roman"/>
                <w:caps/>
                <w:sz w:val="24"/>
                <w:szCs w:val="24"/>
              </w:rPr>
            </w:pPr>
            <w:r w:rsidRPr="0013211B">
              <w:rPr>
                <w:rFonts w:ascii="Times New Roman" w:hAnsi="Times New Roman" w:cs="Times New Roman"/>
                <w:sz w:val="24"/>
                <w:szCs w:val="24"/>
              </w:rPr>
              <w:t>Django Administration Site Product: Products Table</w:t>
            </w:r>
          </w:p>
        </w:tc>
        <w:tc>
          <w:tcPr>
            <w:tcW w:w="1134" w:type="dxa"/>
          </w:tcPr>
          <w:p w14:paraId="7DDA3CD6" w14:textId="6FBADE12" w:rsidR="001E6C4C"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11</w:t>
            </w:r>
          </w:p>
        </w:tc>
      </w:tr>
      <w:tr w:rsidR="0013211B" w14:paraId="5F92B053" w14:textId="77777777" w:rsidTr="00115718">
        <w:tc>
          <w:tcPr>
            <w:tcW w:w="709" w:type="dxa"/>
          </w:tcPr>
          <w:p w14:paraId="6FBC29AB" w14:textId="1EDA5A00"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4.3.6</w:t>
            </w:r>
          </w:p>
        </w:tc>
        <w:tc>
          <w:tcPr>
            <w:tcW w:w="709" w:type="dxa"/>
          </w:tcPr>
          <w:p w14:paraId="209784A7"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6FC8B423" w14:textId="755B0986"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Django Administration Site Product: Categories Table</w:t>
            </w:r>
          </w:p>
        </w:tc>
        <w:tc>
          <w:tcPr>
            <w:tcW w:w="1134" w:type="dxa"/>
          </w:tcPr>
          <w:p w14:paraId="01B388C5" w14:textId="14211735"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11</w:t>
            </w:r>
          </w:p>
        </w:tc>
      </w:tr>
      <w:tr w:rsidR="0013211B" w14:paraId="02F8F621" w14:textId="77777777" w:rsidTr="00115718">
        <w:tc>
          <w:tcPr>
            <w:tcW w:w="709" w:type="dxa"/>
          </w:tcPr>
          <w:p w14:paraId="32B5C546" w14:textId="6FCA4243"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6.1</w:t>
            </w:r>
          </w:p>
        </w:tc>
        <w:tc>
          <w:tcPr>
            <w:tcW w:w="709" w:type="dxa"/>
          </w:tcPr>
          <w:p w14:paraId="025DD757"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651ACDF7" w14:textId="0AC614A0"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Home Page</w:t>
            </w:r>
          </w:p>
        </w:tc>
        <w:tc>
          <w:tcPr>
            <w:tcW w:w="1134" w:type="dxa"/>
          </w:tcPr>
          <w:p w14:paraId="505C60C3" w14:textId="67CB3109"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22</w:t>
            </w:r>
          </w:p>
        </w:tc>
      </w:tr>
      <w:tr w:rsidR="0013211B" w14:paraId="629EED68" w14:textId="77777777" w:rsidTr="00115718">
        <w:tc>
          <w:tcPr>
            <w:tcW w:w="709" w:type="dxa"/>
          </w:tcPr>
          <w:p w14:paraId="56DAB098" w14:textId="3F480A49"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6.2</w:t>
            </w:r>
          </w:p>
        </w:tc>
        <w:tc>
          <w:tcPr>
            <w:tcW w:w="709" w:type="dxa"/>
          </w:tcPr>
          <w:p w14:paraId="1EB5A477"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39733CA0" w14:textId="4D604CBA"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Electronics Page</w:t>
            </w:r>
          </w:p>
        </w:tc>
        <w:tc>
          <w:tcPr>
            <w:tcW w:w="1134" w:type="dxa"/>
          </w:tcPr>
          <w:p w14:paraId="14E9A656" w14:textId="1BBB8142"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22</w:t>
            </w:r>
          </w:p>
        </w:tc>
      </w:tr>
      <w:tr w:rsidR="0013211B" w14:paraId="12137572" w14:textId="77777777" w:rsidTr="00115718">
        <w:tc>
          <w:tcPr>
            <w:tcW w:w="709" w:type="dxa"/>
          </w:tcPr>
          <w:p w14:paraId="51A25F67" w14:textId="118F9B1B"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6.3</w:t>
            </w:r>
          </w:p>
        </w:tc>
        <w:tc>
          <w:tcPr>
            <w:tcW w:w="709" w:type="dxa"/>
          </w:tcPr>
          <w:p w14:paraId="5D32CAFB"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00A1F3DA" w14:textId="48A4B9B7"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Shirt Page</w:t>
            </w:r>
          </w:p>
        </w:tc>
        <w:tc>
          <w:tcPr>
            <w:tcW w:w="1134" w:type="dxa"/>
          </w:tcPr>
          <w:p w14:paraId="60149E8D" w14:textId="450C1FF2"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23</w:t>
            </w:r>
          </w:p>
        </w:tc>
      </w:tr>
      <w:tr w:rsidR="0013211B" w14:paraId="45D116E2" w14:textId="77777777" w:rsidTr="00115718">
        <w:tc>
          <w:tcPr>
            <w:tcW w:w="709" w:type="dxa"/>
          </w:tcPr>
          <w:p w14:paraId="55DC78F9" w14:textId="068D6228"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6.4</w:t>
            </w:r>
          </w:p>
        </w:tc>
        <w:tc>
          <w:tcPr>
            <w:tcW w:w="709" w:type="dxa"/>
          </w:tcPr>
          <w:p w14:paraId="0619C23A"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253CCF6A" w14:textId="6EB12F4C"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 xml:space="preserve">FastEcommerce </w:t>
            </w:r>
            <w:r w:rsidR="00754FA6" w:rsidRPr="0013211B">
              <w:rPr>
                <w:rFonts w:ascii="Times New Roman" w:hAnsi="Times New Roman" w:cs="Times New Roman"/>
                <w:sz w:val="24"/>
                <w:szCs w:val="24"/>
              </w:rPr>
              <w:t>Jewellery</w:t>
            </w:r>
            <w:r w:rsidRPr="0013211B">
              <w:rPr>
                <w:rFonts w:ascii="Times New Roman" w:hAnsi="Times New Roman" w:cs="Times New Roman"/>
                <w:sz w:val="24"/>
                <w:szCs w:val="24"/>
              </w:rPr>
              <w:t xml:space="preserve"> Page</w:t>
            </w:r>
          </w:p>
        </w:tc>
        <w:tc>
          <w:tcPr>
            <w:tcW w:w="1134" w:type="dxa"/>
          </w:tcPr>
          <w:p w14:paraId="28EDCCA8" w14:textId="0E4F7977"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23</w:t>
            </w:r>
          </w:p>
        </w:tc>
      </w:tr>
      <w:tr w:rsidR="0013211B" w14:paraId="31FD20DC" w14:textId="77777777" w:rsidTr="00115718">
        <w:tc>
          <w:tcPr>
            <w:tcW w:w="709" w:type="dxa"/>
          </w:tcPr>
          <w:p w14:paraId="6382EC9B" w14:textId="7464A429"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6.5</w:t>
            </w:r>
          </w:p>
        </w:tc>
        <w:tc>
          <w:tcPr>
            <w:tcW w:w="709" w:type="dxa"/>
          </w:tcPr>
          <w:p w14:paraId="30BBE38E"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331591FB" w14:textId="5EC598A4"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Food Page</w:t>
            </w:r>
          </w:p>
        </w:tc>
        <w:tc>
          <w:tcPr>
            <w:tcW w:w="1134" w:type="dxa"/>
          </w:tcPr>
          <w:p w14:paraId="5D8E2A64" w14:textId="2D07DBFB"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24</w:t>
            </w:r>
          </w:p>
        </w:tc>
      </w:tr>
      <w:tr w:rsidR="0013211B" w14:paraId="122C3553" w14:textId="77777777" w:rsidTr="00115718">
        <w:tc>
          <w:tcPr>
            <w:tcW w:w="709" w:type="dxa"/>
          </w:tcPr>
          <w:p w14:paraId="2E51FB70" w14:textId="3485B0AA"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6.6</w:t>
            </w:r>
          </w:p>
        </w:tc>
        <w:tc>
          <w:tcPr>
            <w:tcW w:w="709" w:type="dxa"/>
          </w:tcPr>
          <w:p w14:paraId="1A27C384"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028471E7" w14:textId="33AE3788"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Search Page</w:t>
            </w:r>
          </w:p>
        </w:tc>
        <w:tc>
          <w:tcPr>
            <w:tcW w:w="1134" w:type="dxa"/>
          </w:tcPr>
          <w:p w14:paraId="2E126151" w14:textId="02BF55B5"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24</w:t>
            </w:r>
          </w:p>
        </w:tc>
      </w:tr>
      <w:tr w:rsidR="0013211B" w14:paraId="255E6D99" w14:textId="77777777" w:rsidTr="00115718">
        <w:tc>
          <w:tcPr>
            <w:tcW w:w="709" w:type="dxa"/>
          </w:tcPr>
          <w:p w14:paraId="5679E86A" w14:textId="58AF5BF5"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6.7</w:t>
            </w:r>
          </w:p>
        </w:tc>
        <w:tc>
          <w:tcPr>
            <w:tcW w:w="709" w:type="dxa"/>
          </w:tcPr>
          <w:p w14:paraId="1DD605EC"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36ADF94A" w14:textId="1C37272A"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Cart Page Consumer Details</w:t>
            </w:r>
          </w:p>
        </w:tc>
        <w:tc>
          <w:tcPr>
            <w:tcW w:w="1134" w:type="dxa"/>
          </w:tcPr>
          <w:p w14:paraId="4B415B75" w14:textId="35531EB2"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25</w:t>
            </w:r>
          </w:p>
        </w:tc>
      </w:tr>
      <w:tr w:rsidR="0013211B" w14:paraId="177234FB" w14:textId="77777777" w:rsidTr="00115718">
        <w:tc>
          <w:tcPr>
            <w:tcW w:w="709" w:type="dxa"/>
          </w:tcPr>
          <w:p w14:paraId="3352CC59" w14:textId="10A04B34" w:rsidR="0013211B" w:rsidRPr="00F733B6" w:rsidRDefault="0013211B" w:rsidP="00754FA6">
            <w:pPr>
              <w:spacing w:line="360" w:lineRule="auto"/>
              <w:rPr>
                <w:rFonts w:ascii="Times New Roman" w:hAnsi="Times New Roman"/>
                <w:bCs/>
                <w:caps/>
                <w:sz w:val="24"/>
                <w:szCs w:val="24"/>
              </w:rPr>
            </w:pPr>
            <w:r>
              <w:rPr>
                <w:rFonts w:ascii="Times New Roman" w:hAnsi="Times New Roman"/>
                <w:bCs/>
                <w:caps/>
                <w:sz w:val="24"/>
                <w:szCs w:val="24"/>
              </w:rPr>
              <w:t>6.7</w:t>
            </w:r>
          </w:p>
        </w:tc>
        <w:tc>
          <w:tcPr>
            <w:tcW w:w="709" w:type="dxa"/>
          </w:tcPr>
          <w:p w14:paraId="0A7650BF" w14:textId="77777777" w:rsidR="0013211B" w:rsidRPr="00F733B6" w:rsidRDefault="0013211B" w:rsidP="0013211B">
            <w:pPr>
              <w:spacing w:line="360" w:lineRule="auto"/>
              <w:rPr>
                <w:rFonts w:ascii="Times New Roman" w:hAnsi="Times New Roman"/>
                <w:bCs/>
                <w:caps/>
                <w:sz w:val="24"/>
                <w:szCs w:val="24"/>
              </w:rPr>
            </w:pPr>
          </w:p>
        </w:tc>
        <w:tc>
          <w:tcPr>
            <w:tcW w:w="6804" w:type="dxa"/>
          </w:tcPr>
          <w:p w14:paraId="78045DC4" w14:textId="79C65EEE" w:rsidR="0013211B" w:rsidRPr="0013211B" w:rsidRDefault="0013211B" w:rsidP="0013211B">
            <w:pPr>
              <w:spacing w:line="360" w:lineRule="auto"/>
              <w:rPr>
                <w:rFonts w:ascii="Times New Roman" w:hAnsi="Times New Roman" w:cs="Times New Roman"/>
                <w:sz w:val="24"/>
                <w:szCs w:val="24"/>
              </w:rPr>
            </w:pPr>
            <w:r w:rsidRPr="0013211B">
              <w:rPr>
                <w:rFonts w:ascii="Times New Roman" w:hAnsi="Times New Roman" w:cs="Times New Roman"/>
                <w:sz w:val="24"/>
                <w:szCs w:val="24"/>
              </w:rPr>
              <w:t>FastEcommerce Footer Details</w:t>
            </w:r>
          </w:p>
        </w:tc>
        <w:tc>
          <w:tcPr>
            <w:tcW w:w="1134" w:type="dxa"/>
          </w:tcPr>
          <w:p w14:paraId="5A8E12C0" w14:textId="74EA7BF6" w:rsidR="0013211B" w:rsidRPr="00F733B6" w:rsidRDefault="00115718" w:rsidP="0013211B">
            <w:pPr>
              <w:spacing w:line="360" w:lineRule="auto"/>
              <w:jc w:val="center"/>
              <w:rPr>
                <w:rFonts w:ascii="Times New Roman" w:hAnsi="Times New Roman"/>
                <w:bCs/>
                <w:caps/>
                <w:sz w:val="24"/>
                <w:szCs w:val="24"/>
              </w:rPr>
            </w:pPr>
            <w:r>
              <w:rPr>
                <w:rFonts w:ascii="Times New Roman" w:hAnsi="Times New Roman"/>
                <w:bCs/>
                <w:caps/>
                <w:sz w:val="24"/>
                <w:szCs w:val="24"/>
              </w:rPr>
              <w:t>25</w:t>
            </w:r>
          </w:p>
        </w:tc>
      </w:tr>
    </w:tbl>
    <w:p w14:paraId="5F6D6B35" w14:textId="77777777" w:rsidR="001E6C4C" w:rsidRDefault="001E6C4C" w:rsidP="008675F6">
      <w:pPr>
        <w:pStyle w:val="ACS-title"/>
      </w:pPr>
    </w:p>
    <w:p w14:paraId="03B6AF1E" w14:textId="77777777" w:rsidR="008675F6" w:rsidRDefault="008675F6">
      <w:pPr>
        <w:rPr>
          <w:rFonts w:ascii="Times New Roman" w:hAnsi="Times New Roman"/>
          <w:b/>
          <w:caps/>
          <w:sz w:val="32"/>
        </w:rPr>
      </w:pPr>
      <w:r>
        <w:br w:type="page"/>
      </w:r>
    </w:p>
    <w:p w14:paraId="6D465529" w14:textId="2ADDE253" w:rsidR="00210B8B" w:rsidRDefault="008675F6" w:rsidP="00017239">
      <w:pPr>
        <w:pStyle w:val="ACS-title"/>
        <w:spacing w:after="0"/>
      </w:pPr>
      <w:r>
        <w:lastRenderedPageBreak/>
        <w:t>ACRONYM TABLE</w:t>
      </w:r>
    </w:p>
    <w:p w14:paraId="1D404D24" w14:textId="77777777" w:rsidR="00017239" w:rsidRDefault="00017239" w:rsidP="008675F6">
      <w:pPr>
        <w:pStyle w:val="ACS-titl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10B8B" w14:paraId="1EEEE465" w14:textId="77777777" w:rsidTr="00210B8B">
        <w:tc>
          <w:tcPr>
            <w:tcW w:w="4508" w:type="dxa"/>
          </w:tcPr>
          <w:p w14:paraId="39411E53" w14:textId="5A316891" w:rsidR="00210B8B" w:rsidRPr="00210B8B" w:rsidRDefault="00210B8B" w:rsidP="00210B8B">
            <w:pPr>
              <w:pStyle w:val="ACScontent"/>
              <w:spacing w:line="360" w:lineRule="auto"/>
              <w:rPr>
                <w:b/>
                <w:bCs/>
                <w:sz w:val="28"/>
                <w:szCs w:val="32"/>
              </w:rPr>
            </w:pPr>
            <w:r w:rsidRPr="003C7C27">
              <w:rPr>
                <w:b/>
                <w:bCs/>
              </w:rPr>
              <w:t>ABBREVIATION</w:t>
            </w:r>
          </w:p>
        </w:tc>
        <w:tc>
          <w:tcPr>
            <w:tcW w:w="4508" w:type="dxa"/>
          </w:tcPr>
          <w:p w14:paraId="12353996" w14:textId="43D9943B" w:rsidR="00210B8B" w:rsidRPr="003C7C27" w:rsidRDefault="00210B8B" w:rsidP="00210B8B">
            <w:pPr>
              <w:pStyle w:val="ACScontent"/>
              <w:spacing w:line="360" w:lineRule="auto"/>
              <w:rPr>
                <w:b/>
                <w:bCs/>
              </w:rPr>
            </w:pPr>
            <w:r w:rsidRPr="003C7C27">
              <w:rPr>
                <w:b/>
                <w:bCs/>
              </w:rPr>
              <w:t>FULL FORM</w:t>
            </w:r>
          </w:p>
        </w:tc>
      </w:tr>
      <w:tr w:rsidR="0032246D" w14:paraId="167C608C" w14:textId="77777777" w:rsidTr="00210B8B">
        <w:tc>
          <w:tcPr>
            <w:tcW w:w="4508" w:type="dxa"/>
          </w:tcPr>
          <w:p w14:paraId="1AEEF276" w14:textId="7E030BE4" w:rsidR="0032246D" w:rsidRDefault="00A03E5F" w:rsidP="00210B8B">
            <w:pPr>
              <w:pStyle w:val="ACScontent"/>
              <w:spacing w:line="360" w:lineRule="auto"/>
            </w:pPr>
            <w:r>
              <w:t>P</w:t>
            </w:r>
            <w:r w:rsidR="0032246D">
              <w:t>TC</w:t>
            </w:r>
          </w:p>
        </w:tc>
        <w:tc>
          <w:tcPr>
            <w:tcW w:w="4508" w:type="dxa"/>
          </w:tcPr>
          <w:p w14:paraId="5BD85D33" w14:textId="033E2D9E" w:rsidR="0032246D" w:rsidRDefault="00A03E5F" w:rsidP="00210B8B">
            <w:pPr>
              <w:pStyle w:val="ACScontent"/>
              <w:spacing w:line="360" w:lineRule="auto"/>
            </w:pPr>
            <w:r>
              <w:t>Prabk</w:t>
            </w:r>
            <w:r w:rsidR="0032246D">
              <w:t>rishna Techs Company</w:t>
            </w:r>
          </w:p>
        </w:tc>
      </w:tr>
      <w:tr w:rsidR="0032246D" w14:paraId="6CFF5490" w14:textId="77777777" w:rsidTr="00210B8B">
        <w:tc>
          <w:tcPr>
            <w:tcW w:w="4508" w:type="dxa"/>
          </w:tcPr>
          <w:p w14:paraId="3C90875E" w14:textId="04CBDE6A" w:rsidR="0032246D" w:rsidRDefault="0032246D" w:rsidP="00210B8B">
            <w:pPr>
              <w:pStyle w:val="ACScontent"/>
              <w:spacing w:line="360" w:lineRule="auto"/>
            </w:pPr>
            <w:r>
              <w:t>IT</w:t>
            </w:r>
          </w:p>
        </w:tc>
        <w:tc>
          <w:tcPr>
            <w:tcW w:w="4508" w:type="dxa"/>
          </w:tcPr>
          <w:p w14:paraId="0FA5F6F2" w14:textId="30755781" w:rsidR="0032246D" w:rsidRDefault="0032246D" w:rsidP="00210B8B">
            <w:pPr>
              <w:pStyle w:val="ACScontent"/>
              <w:spacing w:line="360" w:lineRule="auto"/>
            </w:pPr>
            <w:r w:rsidRPr="0032246D">
              <w:t>Information technology</w:t>
            </w:r>
          </w:p>
        </w:tc>
      </w:tr>
      <w:tr w:rsidR="0032246D" w14:paraId="3D1D0602" w14:textId="77777777" w:rsidTr="00210B8B">
        <w:tc>
          <w:tcPr>
            <w:tcW w:w="4508" w:type="dxa"/>
          </w:tcPr>
          <w:p w14:paraId="69A74D58" w14:textId="4FD186C8" w:rsidR="0032246D" w:rsidRDefault="0032246D" w:rsidP="00210B8B">
            <w:pPr>
              <w:pStyle w:val="ACScontent"/>
              <w:spacing w:line="360" w:lineRule="auto"/>
            </w:pPr>
            <w:r>
              <w:t>HTML</w:t>
            </w:r>
          </w:p>
        </w:tc>
        <w:tc>
          <w:tcPr>
            <w:tcW w:w="4508" w:type="dxa"/>
          </w:tcPr>
          <w:p w14:paraId="524F091A" w14:textId="5686148D" w:rsidR="0032246D" w:rsidRPr="0032246D" w:rsidRDefault="0032246D" w:rsidP="00210B8B">
            <w:pPr>
              <w:pStyle w:val="ACScontent"/>
              <w:spacing w:line="360" w:lineRule="auto"/>
            </w:pPr>
            <w:r>
              <w:t>Hypertext Markup Language</w:t>
            </w:r>
          </w:p>
        </w:tc>
      </w:tr>
      <w:tr w:rsidR="0032246D" w14:paraId="2CB8D1FF" w14:textId="77777777" w:rsidTr="00210B8B">
        <w:tc>
          <w:tcPr>
            <w:tcW w:w="4508" w:type="dxa"/>
          </w:tcPr>
          <w:p w14:paraId="42196B68" w14:textId="7AEBB10C" w:rsidR="0032246D" w:rsidRDefault="0032246D" w:rsidP="00210B8B">
            <w:pPr>
              <w:pStyle w:val="ACScontent"/>
              <w:spacing w:line="360" w:lineRule="auto"/>
            </w:pPr>
            <w:r>
              <w:t>Email</w:t>
            </w:r>
          </w:p>
        </w:tc>
        <w:tc>
          <w:tcPr>
            <w:tcW w:w="4508" w:type="dxa"/>
          </w:tcPr>
          <w:p w14:paraId="643A5417" w14:textId="2C95D290" w:rsidR="0032246D" w:rsidRPr="0032246D" w:rsidRDefault="0032246D" w:rsidP="00210B8B">
            <w:pPr>
              <w:pStyle w:val="ACScontent"/>
              <w:spacing w:line="360" w:lineRule="auto"/>
            </w:pPr>
            <w:r>
              <w:t>Electronic Mail</w:t>
            </w:r>
          </w:p>
        </w:tc>
      </w:tr>
      <w:tr w:rsidR="00A03E5F" w14:paraId="25059B0E" w14:textId="77777777" w:rsidTr="00210B8B">
        <w:tc>
          <w:tcPr>
            <w:tcW w:w="4508" w:type="dxa"/>
          </w:tcPr>
          <w:p w14:paraId="45998A95" w14:textId="7158741C" w:rsidR="00A03E5F" w:rsidRDefault="00A03E5F" w:rsidP="00210B8B">
            <w:pPr>
              <w:pStyle w:val="ACScontent"/>
              <w:spacing w:line="360" w:lineRule="auto"/>
            </w:pPr>
            <w:r>
              <w:t>URL</w:t>
            </w:r>
          </w:p>
        </w:tc>
        <w:tc>
          <w:tcPr>
            <w:tcW w:w="4508" w:type="dxa"/>
          </w:tcPr>
          <w:p w14:paraId="2E6648DA" w14:textId="3CC519EB" w:rsidR="00A03E5F" w:rsidRDefault="00A03E5F" w:rsidP="00210B8B">
            <w:pPr>
              <w:pStyle w:val="ACScontent"/>
              <w:spacing w:line="360" w:lineRule="auto"/>
            </w:pPr>
            <w:r>
              <w:t>Uniform Resource Relocator</w:t>
            </w:r>
          </w:p>
        </w:tc>
      </w:tr>
      <w:tr w:rsidR="00A03E5F" w14:paraId="6BF20FCE" w14:textId="77777777" w:rsidTr="00210B8B">
        <w:tc>
          <w:tcPr>
            <w:tcW w:w="4508" w:type="dxa"/>
          </w:tcPr>
          <w:p w14:paraId="1433F8EE" w14:textId="4B69F5DB" w:rsidR="00A03E5F" w:rsidRDefault="00A03E5F" w:rsidP="00210B8B">
            <w:pPr>
              <w:pStyle w:val="ACScontent"/>
              <w:spacing w:line="360" w:lineRule="auto"/>
            </w:pPr>
            <w:r>
              <w:t>ORM</w:t>
            </w:r>
          </w:p>
        </w:tc>
        <w:tc>
          <w:tcPr>
            <w:tcW w:w="4508" w:type="dxa"/>
          </w:tcPr>
          <w:p w14:paraId="28E1727E" w14:textId="45E8B93F" w:rsidR="00A03E5F" w:rsidRDefault="00A03E5F" w:rsidP="00210B8B">
            <w:pPr>
              <w:pStyle w:val="ACScontent"/>
              <w:spacing w:line="360" w:lineRule="auto"/>
            </w:pPr>
            <w:r w:rsidRPr="00A03E5F">
              <w:t>Object-Relational Mapper</w:t>
            </w:r>
          </w:p>
        </w:tc>
      </w:tr>
      <w:tr w:rsidR="003C7C27" w14:paraId="2433B67F" w14:textId="77777777" w:rsidTr="00210B8B">
        <w:tc>
          <w:tcPr>
            <w:tcW w:w="4508" w:type="dxa"/>
          </w:tcPr>
          <w:p w14:paraId="25C5F46E" w14:textId="0377A823" w:rsidR="003C7C27" w:rsidRDefault="003C7C27" w:rsidP="00210B8B">
            <w:pPr>
              <w:pStyle w:val="ACScontent"/>
              <w:spacing w:line="360" w:lineRule="auto"/>
            </w:pPr>
            <w:r>
              <w:t>API</w:t>
            </w:r>
          </w:p>
        </w:tc>
        <w:tc>
          <w:tcPr>
            <w:tcW w:w="4508" w:type="dxa"/>
          </w:tcPr>
          <w:p w14:paraId="363ED9BB" w14:textId="1C64D4FE" w:rsidR="003C7C27" w:rsidRPr="00A03E5F" w:rsidRDefault="003C7C27" w:rsidP="00210B8B">
            <w:pPr>
              <w:pStyle w:val="ACScontent"/>
              <w:spacing w:line="360" w:lineRule="auto"/>
            </w:pPr>
            <w:r>
              <w:t>Application Programming Interface</w:t>
            </w:r>
          </w:p>
        </w:tc>
      </w:tr>
      <w:tr w:rsidR="003C7C27" w14:paraId="57E0C85A" w14:textId="77777777" w:rsidTr="00210B8B">
        <w:tc>
          <w:tcPr>
            <w:tcW w:w="4508" w:type="dxa"/>
          </w:tcPr>
          <w:p w14:paraId="222A0FF3" w14:textId="135D78C4" w:rsidR="003C7C27" w:rsidRDefault="003C7C27" w:rsidP="00210B8B">
            <w:pPr>
              <w:pStyle w:val="ACScontent"/>
              <w:spacing w:line="360" w:lineRule="auto"/>
            </w:pPr>
            <w:r>
              <w:t>CRM</w:t>
            </w:r>
          </w:p>
        </w:tc>
        <w:tc>
          <w:tcPr>
            <w:tcW w:w="4508" w:type="dxa"/>
          </w:tcPr>
          <w:p w14:paraId="42B293E6" w14:textId="48414E01" w:rsidR="003C7C27" w:rsidRDefault="003C7C27" w:rsidP="00210B8B">
            <w:pPr>
              <w:pStyle w:val="ACScontent"/>
              <w:spacing w:line="360" w:lineRule="auto"/>
            </w:pPr>
            <w:r>
              <w:t>Customer-Relationship Management</w:t>
            </w:r>
          </w:p>
        </w:tc>
      </w:tr>
      <w:tr w:rsidR="003C7C27" w14:paraId="45D53503" w14:textId="77777777" w:rsidTr="00210B8B">
        <w:tc>
          <w:tcPr>
            <w:tcW w:w="4508" w:type="dxa"/>
          </w:tcPr>
          <w:p w14:paraId="733BE6A1" w14:textId="7E6300B1" w:rsidR="003C7C27" w:rsidRDefault="003C7C27" w:rsidP="00210B8B">
            <w:pPr>
              <w:pStyle w:val="ACScontent"/>
              <w:spacing w:line="360" w:lineRule="auto"/>
            </w:pPr>
            <w:r>
              <w:t>SQL</w:t>
            </w:r>
          </w:p>
        </w:tc>
        <w:tc>
          <w:tcPr>
            <w:tcW w:w="4508" w:type="dxa"/>
          </w:tcPr>
          <w:p w14:paraId="5C0BA567" w14:textId="670764B8" w:rsidR="003C7C27" w:rsidRDefault="003C7C27" w:rsidP="00210B8B">
            <w:pPr>
              <w:pStyle w:val="ACScontent"/>
              <w:spacing w:line="360" w:lineRule="auto"/>
            </w:pPr>
            <w:r>
              <w:t>Structured Query Language</w:t>
            </w:r>
          </w:p>
        </w:tc>
      </w:tr>
      <w:tr w:rsidR="003C7C27" w14:paraId="3BBEC2C9" w14:textId="77777777" w:rsidTr="00210B8B">
        <w:tc>
          <w:tcPr>
            <w:tcW w:w="4508" w:type="dxa"/>
          </w:tcPr>
          <w:p w14:paraId="0401D3B2" w14:textId="5B45E423" w:rsidR="003C7C27" w:rsidRDefault="003C7C27" w:rsidP="00210B8B">
            <w:pPr>
              <w:pStyle w:val="ACScontent"/>
              <w:spacing w:line="360" w:lineRule="auto"/>
            </w:pPr>
            <w:r>
              <w:t>RAM</w:t>
            </w:r>
          </w:p>
        </w:tc>
        <w:tc>
          <w:tcPr>
            <w:tcW w:w="4508" w:type="dxa"/>
          </w:tcPr>
          <w:p w14:paraId="5523068A" w14:textId="7FE57645" w:rsidR="003C7C27" w:rsidRDefault="003C7C27" w:rsidP="00210B8B">
            <w:pPr>
              <w:pStyle w:val="ACScontent"/>
              <w:spacing w:line="360" w:lineRule="auto"/>
            </w:pPr>
            <w:r>
              <w:t>Random Access Memory</w:t>
            </w:r>
          </w:p>
        </w:tc>
      </w:tr>
      <w:tr w:rsidR="003C7C27" w14:paraId="72E6F36C" w14:textId="77777777" w:rsidTr="00210B8B">
        <w:tc>
          <w:tcPr>
            <w:tcW w:w="4508" w:type="dxa"/>
          </w:tcPr>
          <w:p w14:paraId="08F1F46C" w14:textId="44983460" w:rsidR="003C7C27" w:rsidRDefault="00DE638C" w:rsidP="00210B8B">
            <w:pPr>
              <w:pStyle w:val="ACScontent"/>
              <w:spacing w:line="360" w:lineRule="auto"/>
            </w:pPr>
            <w:r>
              <w:t>UI</w:t>
            </w:r>
          </w:p>
        </w:tc>
        <w:tc>
          <w:tcPr>
            <w:tcW w:w="4508" w:type="dxa"/>
          </w:tcPr>
          <w:p w14:paraId="453A915A" w14:textId="1CB2EF6A" w:rsidR="003C7C27" w:rsidRDefault="00DE638C" w:rsidP="00210B8B">
            <w:pPr>
              <w:pStyle w:val="ACScontent"/>
              <w:spacing w:line="360" w:lineRule="auto"/>
            </w:pPr>
            <w:r>
              <w:t>User-Interface</w:t>
            </w:r>
          </w:p>
        </w:tc>
      </w:tr>
      <w:tr w:rsidR="00DE638C" w14:paraId="0DE26172" w14:textId="77777777" w:rsidTr="00210B8B">
        <w:tc>
          <w:tcPr>
            <w:tcW w:w="4508" w:type="dxa"/>
          </w:tcPr>
          <w:p w14:paraId="4FFFFB06" w14:textId="648371C7" w:rsidR="00DE638C" w:rsidRDefault="00DE638C" w:rsidP="00210B8B">
            <w:pPr>
              <w:pStyle w:val="ACScontent"/>
              <w:spacing w:line="360" w:lineRule="auto"/>
            </w:pPr>
            <w:r>
              <w:t>CMS</w:t>
            </w:r>
          </w:p>
        </w:tc>
        <w:tc>
          <w:tcPr>
            <w:tcW w:w="4508" w:type="dxa"/>
          </w:tcPr>
          <w:p w14:paraId="2A4E0353" w14:textId="34A6A11D" w:rsidR="00DE638C" w:rsidRDefault="00DE638C" w:rsidP="00210B8B">
            <w:pPr>
              <w:pStyle w:val="ACScontent"/>
              <w:spacing w:line="360" w:lineRule="auto"/>
            </w:pPr>
            <w:r>
              <w:t>Content Management System</w:t>
            </w:r>
          </w:p>
        </w:tc>
      </w:tr>
      <w:tr w:rsidR="00DE638C" w14:paraId="7B85A229" w14:textId="77777777" w:rsidTr="00210B8B">
        <w:tc>
          <w:tcPr>
            <w:tcW w:w="4508" w:type="dxa"/>
          </w:tcPr>
          <w:p w14:paraId="28735AB6" w14:textId="2B629770" w:rsidR="00DE638C" w:rsidRDefault="00DE638C" w:rsidP="00210B8B">
            <w:pPr>
              <w:pStyle w:val="ACScontent"/>
              <w:spacing w:line="360" w:lineRule="auto"/>
            </w:pPr>
            <w:r>
              <w:t>MVC</w:t>
            </w:r>
          </w:p>
        </w:tc>
        <w:tc>
          <w:tcPr>
            <w:tcW w:w="4508" w:type="dxa"/>
          </w:tcPr>
          <w:p w14:paraId="6C6BB82E" w14:textId="543FB3B4" w:rsidR="00DE638C" w:rsidRDefault="00017239" w:rsidP="00210B8B">
            <w:pPr>
              <w:pStyle w:val="ACScontent"/>
              <w:spacing w:line="360" w:lineRule="auto"/>
            </w:pPr>
            <w:r>
              <w:t>Model View Controller Pattern</w:t>
            </w:r>
          </w:p>
        </w:tc>
      </w:tr>
    </w:tbl>
    <w:p w14:paraId="6703F839" w14:textId="77777777" w:rsidR="0032246D" w:rsidRPr="00D313EB" w:rsidRDefault="0032246D" w:rsidP="008675F6">
      <w:pPr>
        <w:pStyle w:val="ACS-title"/>
      </w:pPr>
    </w:p>
    <w:p w14:paraId="58298864" w14:textId="77777777" w:rsidR="00F3373D" w:rsidRPr="00D313EB" w:rsidRDefault="00F3373D" w:rsidP="00D313EB">
      <w:pPr>
        <w:spacing w:line="360" w:lineRule="auto"/>
        <w:rPr>
          <w:rFonts w:ascii="Times New Roman" w:hAnsi="Times New Roman" w:cs="Times New Roman"/>
          <w:sz w:val="28"/>
          <w:szCs w:val="28"/>
        </w:rPr>
      </w:pPr>
    </w:p>
    <w:p w14:paraId="4C624BA7" w14:textId="77777777" w:rsidR="00B33B3F" w:rsidRPr="00634F86" w:rsidRDefault="00B33B3F" w:rsidP="00634F86">
      <w:pPr>
        <w:spacing w:line="360" w:lineRule="auto"/>
        <w:rPr>
          <w:rFonts w:ascii="Times New Roman" w:hAnsi="Times New Roman" w:cs="Times New Roman"/>
          <w:sz w:val="28"/>
          <w:szCs w:val="28"/>
        </w:rPr>
      </w:pPr>
      <w:r>
        <w:rPr>
          <w:rFonts w:cs="Times New Roman"/>
          <w:sz w:val="28"/>
          <w:szCs w:val="28"/>
        </w:rPr>
        <w:br w:type="page"/>
      </w:r>
    </w:p>
    <w:p w14:paraId="71FD3203" w14:textId="77777777" w:rsidR="00BF33C9" w:rsidRDefault="00BF33C9" w:rsidP="00D313EB">
      <w:pPr>
        <w:pStyle w:val="ACS-figure"/>
        <w:spacing w:line="360" w:lineRule="auto"/>
        <w:rPr>
          <w:rFonts w:cs="Times New Roman"/>
          <w:sz w:val="28"/>
          <w:szCs w:val="28"/>
        </w:rPr>
        <w:sectPr w:rsidR="00BF33C9" w:rsidSect="005516A9">
          <w:footerReference w:type="default" r:id="rId11"/>
          <w:pgSz w:w="11906" w:h="16838"/>
          <w:pgMar w:top="1440" w:right="1440" w:bottom="72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08"/>
          <w:docGrid w:linePitch="360"/>
        </w:sectPr>
      </w:pPr>
    </w:p>
    <w:p w14:paraId="19748FF5" w14:textId="77777777" w:rsidR="00BF33C9" w:rsidRDefault="008675F6" w:rsidP="00D313EB">
      <w:pPr>
        <w:pStyle w:val="ACS-figure"/>
        <w:spacing w:line="360" w:lineRule="auto"/>
        <w:rPr>
          <w:rFonts w:cs="Times New Roman"/>
          <w:sz w:val="28"/>
          <w:szCs w:val="28"/>
        </w:rPr>
      </w:pPr>
      <w:r>
        <w:rPr>
          <w:rFonts w:cs="Times New Roman"/>
          <w:sz w:val="28"/>
          <w:szCs w:val="28"/>
        </w:rPr>
        <w:lastRenderedPageBreak/>
        <w:t>CHAPTER 1</w:t>
      </w:r>
    </w:p>
    <w:p w14:paraId="27C36F04" w14:textId="77D8ED9F" w:rsidR="00E50D45" w:rsidRDefault="00E50D45" w:rsidP="00E50D45">
      <w:pPr>
        <w:pStyle w:val="ACS-title"/>
      </w:pPr>
      <w:r>
        <w:t>introduction</w:t>
      </w:r>
    </w:p>
    <w:p w14:paraId="4D5D81A8" w14:textId="570AD3A0" w:rsidR="00717AC1" w:rsidRDefault="00717AC1" w:rsidP="001C1EB2">
      <w:pPr>
        <w:pStyle w:val="ACS-chapter"/>
        <w:numPr>
          <w:ilvl w:val="1"/>
          <w:numId w:val="5"/>
        </w:numPr>
        <w:spacing w:before="240"/>
      </w:pPr>
      <w:r>
        <w:t>A</w:t>
      </w:r>
      <w:r w:rsidR="003756FC">
        <w:t>BOUT THE COMPANY</w:t>
      </w:r>
    </w:p>
    <w:p w14:paraId="3FA6C5FD" w14:textId="75CFE44A" w:rsidR="00B70124" w:rsidRDefault="00B70124" w:rsidP="00B70124">
      <w:pPr>
        <w:pStyle w:val="ACScontent"/>
        <w:spacing w:line="360" w:lineRule="auto"/>
      </w:pPr>
      <w:r>
        <w:t>Prabkrishna Techs Company (PTC) is a full-cycle IT solution provider specialising in bespoke site design, web development, mobile application development, SEO, hosting, and support. They provide progressive end-to-end solutions by combining substantial business domain experience, technological skills through an understanding of the current market trends, and a quality-driven delivery strategy.</w:t>
      </w:r>
    </w:p>
    <w:p w14:paraId="55658048" w14:textId="63BE2745" w:rsidR="00517344" w:rsidRDefault="00B70124" w:rsidP="00B70124">
      <w:pPr>
        <w:pStyle w:val="ACScontent"/>
        <w:spacing w:line="360" w:lineRule="auto"/>
      </w:pPr>
      <w:r>
        <w:t>They have a team of competent, professional product masters and design and development gurus to create high-quality, engaging, and constructive digital goods. Its most recent project is an all-encompassing E-commerce web development site that sells the most up-to-date stylish apparel, food, technology, and accessories at a fair price all over the world.</w:t>
      </w:r>
    </w:p>
    <w:p w14:paraId="2D994A2D" w14:textId="088CFC87" w:rsidR="001E54AF" w:rsidRDefault="00517344" w:rsidP="00B70124">
      <w:pPr>
        <w:pStyle w:val="ACScontent"/>
        <w:spacing w:line="360" w:lineRule="auto"/>
        <w:jc w:val="center"/>
      </w:pPr>
      <w:r w:rsidRPr="00517344">
        <w:rPr>
          <w:noProof/>
        </w:rPr>
        <w:drawing>
          <wp:inline distT="0" distB="0" distL="0" distR="0" wp14:anchorId="01CEDB1D" wp14:editId="5700A83F">
            <wp:extent cx="5694590" cy="1602024"/>
            <wp:effectExtent l="0" t="0" r="1905" b="0"/>
            <wp:docPr id="1028" name="Picture 4" descr="Welcome to KrishnaTechs | Web Designing &amp; Development">
              <a:extLst xmlns:a="http://schemas.openxmlformats.org/drawingml/2006/main">
                <a:ext uri="{FF2B5EF4-FFF2-40B4-BE49-F238E27FC236}">
                  <a16:creationId xmlns:a16="http://schemas.microsoft.com/office/drawing/2014/main" id="{3ED1FF7B-F11F-975C-6391-02C96391C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Welcome to KrishnaTechs | Web Designing &amp; Development">
                      <a:extLst>
                        <a:ext uri="{FF2B5EF4-FFF2-40B4-BE49-F238E27FC236}">
                          <a16:creationId xmlns:a16="http://schemas.microsoft.com/office/drawing/2014/main" id="{3ED1FF7B-F11F-975C-6391-02C96391C6C2}"/>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7072" cy="1613975"/>
                    </a:xfrm>
                    <a:prstGeom prst="rect">
                      <a:avLst/>
                    </a:prstGeom>
                    <a:noFill/>
                  </pic:spPr>
                </pic:pic>
              </a:graphicData>
            </a:graphic>
          </wp:inline>
        </w:drawing>
      </w:r>
    </w:p>
    <w:p w14:paraId="7E515C1C" w14:textId="1EA563A9" w:rsidR="00D1310B" w:rsidRDefault="00D1310B" w:rsidP="00717AC1">
      <w:pPr>
        <w:pStyle w:val="ACS-chapter"/>
        <w:numPr>
          <w:ilvl w:val="1"/>
          <w:numId w:val="5"/>
        </w:numPr>
        <w:jc w:val="both"/>
      </w:pPr>
      <w:r>
        <w:t>I</w:t>
      </w:r>
      <w:r w:rsidR="003756FC">
        <w:t>NTERN’S ROLE AND RESPONSIBILITIES</w:t>
      </w:r>
    </w:p>
    <w:p w14:paraId="74B51CC5" w14:textId="10F55B16" w:rsidR="00D1310B" w:rsidRDefault="00D1310B" w:rsidP="00703F47">
      <w:pPr>
        <w:pStyle w:val="ACScontent"/>
        <w:spacing w:line="360" w:lineRule="auto"/>
      </w:pPr>
      <w:r>
        <w:t xml:space="preserve">1. Working on the implementation of </w:t>
      </w:r>
      <w:r w:rsidR="00965554">
        <w:t>FastEcommerce.co</w:t>
      </w:r>
      <w:r w:rsidR="00703F47">
        <w:t>, an online E</w:t>
      </w:r>
      <w:r w:rsidR="00B70124">
        <w:t>-</w:t>
      </w:r>
      <w:r w:rsidR="00703F47">
        <w:t>commerce website</w:t>
      </w:r>
      <w:r w:rsidR="00965554">
        <w:t xml:space="preserve"> </w:t>
      </w:r>
      <w:r>
        <w:t>for the group company.</w:t>
      </w:r>
    </w:p>
    <w:p w14:paraId="631DA255" w14:textId="24C93AAF" w:rsidR="00D1310B" w:rsidRDefault="00D1310B" w:rsidP="00703F47">
      <w:pPr>
        <w:pStyle w:val="ACScontent"/>
        <w:spacing w:line="360" w:lineRule="auto"/>
      </w:pPr>
      <w:r>
        <w:t xml:space="preserve">2. Conducting research about </w:t>
      </w:r>
      <w:r w:rsidR="00703F47">
        <w:t>Django</w:t>
      </w:r>
      <w:r>
        <w:t xml:space="preserve"> and its functionalities.</w:t>
      </w:r>
    </w:p>
    <w:p w14:paraId="02E97EF5" w14:textId="1C20DB46" w:rsidR="00D1310B" w:rsidRDefault="00D1310B" w:rsidP="00703F47">
      <w:pPr>
        <w:pStyle w:val="ACScontent"/>
        <w:spacing w:line="360" w:lineRule="auto"/>
      </w:pPr>
      <w:r>
        <w:t>3. Creating workflow</w:t>
      </w:r>
      <w:r w:rsidR="00717AC1">
        <w:t xml:space="preserve"> and learning about the </w:t>
      </w:r>
      <w:r w:rsidR="00703F47">
        <w:t>Django Framework</w:t>
      </w:r>
      <w:r w:rsidR="00717AC1">
        <w:t xml:space="preserve"> feature.</w:t>
      </w:r>
    </w:p>
    <w:p w14:paraId="52B83BF1" w14:textId="1EF2DA5F" w:rsidR="00D1310B" w:rsidRDefault="00D1310B" w:rsidP="00703F47">
      <w:pPr>
        <w:pStyle w:val="ACScontent"/>
        <w:spacing w:line="360" w:lineRule="auto"/>
      </w:pPr>
      <w:r>
        <w:t>4. Creating a structured logic</w:t>
      </w:r>
      <w:r w:rsidR="00703F47">
        <w:t xml:space="preserve"> and schema for </w:t>
      </w:r>
      <w:r w:rsidR="00A03E5F">
        <w:t xml:space="preserve">the </w:t>
      </w:r>
      <w:r w:rsidR="00703F47">
        <w:t>website database.</w:t>
      </w:r>
    </w:p>
    <w:p w14:paraId="00E07C93" w14:textId="2D2DCEEE" w:rsidR="00D1310B" w:rsidRDefault="00D1310B" w:rsidP="00703F47">
      <w:pPr>
        <w:pStyle w:val="ACScontent"/>
        <w:spacing w:line="360" w:lineRule="auto"/>
      </w:pPr>
      <w:r>
        <w:t xml:space="preserve">5. </w:t>
      </w:r>
      <w:r w:rsidR="00A03E5F">
        <w:t>Brainstorm</w:t>
      </w:r>
      <w:r>
        <w:t xml:space="preserve"> new ideas when required.</w:t>
      </w:r>
    </w:p>
    <w:p w14:paraId="3F17CCB9" w14:textId="7AA7998C" w:rsidR="00D1310B" w:rsidRDefault="00D1310B" w:rsidP="00703F47">
      <w:pPr>
        <w:pStyle w:val="ACScontent"/>
        <w:spacing w:line="360" w:lineRule="auto"/>
      </w:pPr>
      <w:r>
        <w:t>6. Working on cross-linking functions.</w:t>
      </w:r>
    </w:p>
    <w:p w14:paraId="3CF3A569" w14:textId="77777777" w:rsidR="00D1310B" w:rsidRDefault="00D1310B" w:rsidP="00703F47">
      <w:pPr>
        <w:pStyle w:val="ACScontent"/>
        <w:spacing w:line="360" w:lineRule="auto"/>
      </w:pPr>
      <w:r>
        <w:t>7. Working on other IT-related responsibilities.</w:t>
      </w:r>
    </w:p>
    <w:p w14:paraId="1F2EAF50" w14:textId="6CBF7889" w:rsidR="00375137" w:rsidRDefault="00D1310B" w:rsidP="00703F47">
      <w:pPr>
        <w:pStyle w:val="ACScontent"/>
        <w:spacing w:line="360" w:lineRule="auto"/>
      </w:pPr>
      <w:r>
        <w:t>8. Having ample amount of web development skills and capable of building a functional web development site.</w:t>
      </w:r>
    </w:p>
    <w:p w14:paraId="05A93F0D" w14:textId="75B433AC" w:rsidR="00375137" w:rsidRDefault="00375137" w:rsidP="00375137">
      <w:pPr>
        <w:pStyle w:val="ACS-chapter"/>
      </w:pPr>
      <w:r>
        <w:lastRenderedPageBreak/>
        <w:t>1.3 S</w:t>
      </w:r>
      <w:r w:rsidR="003756FC">
        <w:t>COPE OF THE INTERNSHIP</w:t>
      </w:r>
    </w:p>
    <w:p w14:paraId="63A5DF7B" w14:textId="758A80C4" w:rsidR="00190D14" w:rsidRDefault="00375137" w:rsidP="00190D14">
      <w:pPr>
        <w:pStyle w:val="ACScontent"/>
        <w:spacing w:line="360" w:lineRule="auto"/>
      </w:pPr>
      <w:r>
        <w:t xml:space="preserve">The scope of the internship includes researching the </w:t>
      </w:r>
      <w:r w:rsidR="00703F47">
        <w:t>Django Web Development</w:t>
      </w:r>
      <w:r>
        <w:t xml:space="preserve"> features as well as understanding the working of </w:t>
      </w:r>
      <w:r w:rsidR="00703F47">
        <w:t>the local server to view</w:t>
      </w:r>
      <w:r>
        <w:t xml:space="preserve"> its features in order to utilize it to </w:t>
      </w:r>
      <w:r w:rsidR="00E313FC">
        <w:t>enhance</w:t>
      </w:r>
      <w:r>
        <w:t xml:space="preserve"> the functionality of the company’s e-commerce website </w:t>
      </w:r>
      <w:hyperlink r:id="rId13" w:history="1">
        <w:r w:rsidR="00A03E5F" w:rsidRPr="00140C5A">
          <w:rPr>
            <w:rStyle w:val="Hyperlink"/>
            <w:b/>
            <w:bCs/>
          </w:rPr>
          <w:t>https://FastEcommerce.co</w:t>
        </w:r>
      </w:hyperlink>
      <w:r w:rsidR="00034D35">
        <w:rPr>
          <w:b/>
          <w:bCs/>
        </w:rPr>
        <w:t>.</w:t>
      </w:r>
      <w:r w:rsidR="00190D14">
        <w:t xml:space="preserve"> It</w:t>
      </w:r>
      <w:r>
        <w:t xml:space="preserve"> </w:t>
      </w:r>
      <w:r w:rsidR="001E54AF">
        <w:t>is a</w:t>
      </w:r>
      <w:r w:rsidR="00190D14">
        <w:t xml:space="preserve"> </w:t>
      </w:r>
      <w:r>
        <w:t xml:space="preserve">live </w:t>
      </w:r>
      <w:r w:rsidR="00190D14">
        <w:t xml:space="preserve">website which </w:t>
      </w:r>
      <w:r>
        <w:t xml:space="preserve">accepts </w:t>
      </w:r>
      <w:r w:rsidR="002649FF">
        <w:t>orders</w:t>
      </w:r>
      <w:r w:rsidR="000871E5">
        <w:t xml:space="preserve"> internationally for authentic organic foods</w:t>
      </w:r>
      <w:r w:rsidR="00A03E5F">
        <w:t>,</w:t>
      </w:r>
      <w:r w:rsidR="000871E5">
        <w:t xml:space="preserve"> facial masks</w:t>
      </w:r>
      <w:r w:rsidR="00A03E5F">
        <w:t>, cruelty-free clothing and jewellery.</w:t>
      </w:r>
    </w:p>
    <w:p w14:paraId="679298E1" w14:textId="2C949EAE" w:rsidR="00190D14" w:rsidRDefault="00190D14" w:rsidP="00190D14">
      <w:pPr>
        <w:pStyle w:val="ACScontent"/>
        <w:spacing w:line="360" w:lineRule="auto"/>
      </w:pPr>
      <w:r>
        <w:t xml:space="preserve">There were many problems that had to be faced before the deployment of the website as per the client’s </w:t>
      </w:r>
      <w:r w:rsidR="0032246D">
        <w:t>requirements</w:t>
      </w:r>
      <w:r>
        <w:t xml:space="preserve">. Many APIs </w:t>
      </w:r>
      <w:r w:rsidR="00703F47">
        <w:t xml:space="preserve">are </w:t>
      </w:r>
      <w:r>
        <w:t xml:space="preserve">required to be connected in order to finally make the entire site automated along with an assistive </w:t>
      </w:r>
      <w:r w:rsidR="0032246D">
        <w:t>chatbot</w:t>
      </w:r>
      <w:r w:rsidR="00703F47">
        <w:t>, which is outside of the scope of the role of this internship.</w:t>
      </w:r>
    </w:p>
    <w:p w14:paraId="3A613A14" w14:textId="14174D48" w:rsidR="001E54AF" w:rsidRDefault="00190D14" w:rsidP="00190D14">
      <w:pPr>
        <w:pStyle w:val="ACScontent"/>
        <w:spacing w:line="360" w:lineRule="auto"/>
      </w:pPr>
      <w:r>
        <w:t>As a first-time intern, I was trained for a period of two months</w:t>
      </w:r>
      <w:r w:rsidR="001E54AF">
        <w:t>.</w:t>
      </w:r>
      <w:r>
        <w:t xml:space="preserve"> </w:t>
      </w:r>
      <w:r w:rsidR="001E54AF">
        <w:t>G</w:t>
      </w:r>
      <w:r>
        <w:t xml:space="preserve">raciously and forgivingly, taught how to use </w:t>
      </w:r>
      <w:r w:rsidR="00703F47">
        <w:t>Django</w:t>
      </w:r>
      <w:r>
        <w:t xml:space="preserve"> </w:t>
      </w:r>
      <w:r w:rsidR="001E54AF">
        <w:t>and various plugins that provided additional support to the site without coding for each feature such as floating cards for each category of item</w:t>
      </w:r>
      <w:r w:rsidR="0032246D">
        <w:t>s</w:t>
      </w:r>
      <w:r w:rsidR="001E54AF">
        <w:t xml:space="preserve"> on the website.</w:t>
      </w:r>
    </w:p>
    <w:p w14:paraId="0F86AB19" w14:textId="2505875D" w:rsidR="00703F47" w:rsidRDefault="00267A3F" w:rsidP="00190D14">
      <w:pPr>
        <w:pStyle w:val="ACScontent"/>
        <w:spacing w:line="360" w:lineRule="auto"/>
      </w:pPr>
      <w:r>
        <w:t xml:space="preserve">As an intern employee, I was given access to the </w:t>
      </w:r>
      <w:r w:rsidR="00A03E5F">
        <w:t>PTC</w:t>
      </w:r>
      <w:r>
        <w:t xml:space="preserve"> organisation’s </w:t>
      </w:r>
      <w:r w:rsidRPr="00267A3F">
        <w:t xml:space="preserve">Customer Relationship Management </w:t>
      </w:r>
      <w:r>
        <w:t xml:space="preserve">(CRM), where the day-to-day tasks were posted. </w:t>
      </w:r>
      <w:r w:rsidR="001E54AF">
        <w:t>I was given the task of posting blogs on their main website</w:t>
      </w:r>
      <w:r w:rsidR="00034D35">
        <w:t xml:space="preserve"> </w:t>
      </w:r>
      <w:hyperlink r:id="rId14" w:history="1">
        <w:r w:rsidR="00034D35" w:rsidRPr="0049506F">
          <w:rPr>
            <w:rStyle w:val="Hyperlink"/>
            <w:b/>
            <w:bCs/>
          </w:rPr>
          <w:t>https://basillia.in</w:t>
        </w:r>
      </w:hyperlink>
      <w:r w:rsidR="00034D35">
        <w:t>.</w:t>
      </w:r>
      <w:r>
        <w:t xml:space="preserve"> And as I was starting to get familiar with the way the website was built, I was given more complex tasks of setting up </w:t>
      </w:r>
      <w:r w:rsidR="00703F47">
        <w:t>different views and functionalities of the FastEcommerce.co website.</w:t>
      </w:r>
    </w:p>
    <w:p w14:paraId="6026BCF2" w14:textId="77777777" w:rsidR="00B70124" w:rsidRDefault="00B70124" w:rsidP="00190D14">
      <w:pPr>
        <w:pStyle w:val="ACScontent"/>
        <w:spacing w:line="360" w:lineRule="auto"/>
      </w:pPr>
    </w:p>
    <w:p w14:paraId="7B08DC76" w14:textId="4BC6FE49" w:rsidR="00703F47" w:rsidRPr="00B70124" w:rsidRDefault="00517344" w:rsidP="00B70124">
      <w:pPr>
        <w:pStyle w:val="ACScontent"/>
        <w:spacing w:line="360" w:lineRule="auto"/>
        <w:jc w:val="center"/>
        <w:rPr>
          <w:b/>
          <w:bCs/>
        </w:rPr>
      </w:pPr>
      <w:r w:rsidRPr="00517344">
        <w:rPr>
          <w:noProof/>
        </w:rPr>
        <w:drawing>
          <wp:inline distT="0" distB="0" distL="0" distR="0" wp14:anchorId="29CCCEC0" wp14:editId="70196232">
            <wp:extent cx="5731510" cy="3081020"/>
            <wp:effectExtent l="0" t="0" r="2540" b="5080"/>
            <wp:docPr id="7" name="Picture 6">
              <a:extLst xmlns:a="http://schemas.openxmlformats.org/drawingml/2006/main">
                <a:ext uri="{FF2B5EF4-FFF2-40B4-BE49-F238E27FC236}">
                  <a16:creationId xmlns:a16="http://schemas.microsoft.com/office/drawing/2014/main" id="{C5D761B2-9E54-82E2-9844-F7A80A5DD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5D761B2-9E54-82E2-9844-F7A80A5DD6FC}"/>
                        </a:ext>
                      </a:extLst>
                    </pic:cNvPr>
                    <pic:cNvPicPr>
                      <a:picLocks noChangeAspect="1"/>
                    </pic:cNvPicPr>
                  </pic:nvPicPr>
                  <pic:blipFill>
                    <a:blip r:embed="rId15"/>
                    <a:stretch>
                      <a:fillRect/>
                    </a:stretch>
                  </pic:blipFill>
                  <pic:spPr>
                    <a:xfrm>
                      <a:off x="0" y="0"/>
                      <a:ext cx="5731510" cy="3081020"/>
                    </a:xfrm>
                    <a:prstGeom prst="rect">
                      <a:avLst/>
                    </a:prstGeom>
                  </pic:spPr>
                </pic:pic>
              </a:graphicData>
            </a:graphic>
          </wp:inline>
        </w:drawing>
      </w:r>
      <w:r w:rsidR="00B70124" w:rsidRPr="00B70124">
        <w:rPr>
          <w:b/>
          <w:bCs/>
        </w:rPr>
        <w:t>Fig 1.3: Live website hosted by PTC: 1organic.in</w:t>
      </w:r>
    </w:p>
    <w:p w14:paraId="742E6D25" w14:textId="492B78AA" w:rsidR="000535E7" w:rsidRDefault="00B70124" w:rsidP="00B70124">
      <w:pPr>
        <w:pStyle w:val="ACS-chapter"/>
      </w:pPr>
      <w:r>
        <w:br w:type="page"/>
      </w:r>
      <w:r w:rsidR="008675F6">
        <w:lastRenderedPageBreak/>
        <w:t>CHAPTER 2</w:t>
      </w:r>
    </w:p>
    <w:p w14:paraId="3554F976" w14:textId="47F00B39" w:rsidR="00E50D45" w:rsidRDefault="00EE5F3F" w:rsidP="00E50D45">
      <w:pPr>
        <w:pStyle w:val="ACS-title"/>
      </w:pPr>
      <w:r>
        <w:t>TECHNOLOGY</w:t>
      </w:r>
      <w:r w:rsidR="007E129D">
        <w:t xml:space="preserve"> and Methodology</w:t>
      </w:r>
    </w:p>
    <w:p w14:paraId="1A99F3BB" w14:textId="4292B3FD" w:rsidR="00EE5F3F" w:rsidRDefault="00EE5F3F" w:rsidP="00C02A56">
      <w:pPr>
        <w:pStyle w:val="ACS-chapter"/>
        <w:spacing w:before="240"/>
      </w:pPr>
      <w:r>
        <w:t>2.</w:t>
      </w:r>
      <w:r w:rsidR="004B193A">
        <w:t>1 T</w:t>
      </w:r>
      <w:r w:rsidR="003756FC">
        <w:t>ECHNOLOGY USED: DJANGO-PYTHON WEB FRAMEWORK</w:t>
      </w:r>
    </w:p>
    <w:p w14:paraId="67F17A2A" w14:textId="5ECCB22E" w:rsidR="000132AC" w:rsidRDefault="000132AC" w:rsidP="000132AC">
      <w:pPr>
        <w:pStyle w:val="ACScontent"/>
      </w:pPr>
      <w:r>
        <w:t>Django is a</w:t>
      </w:r>
      <w:r w:rsidR="000F6D6E">
        <w:t xml:space="preserve"> python-base, free, </w:t>
      </w:r>
      <w:r>
        <w:t>open-source web application framework written in Python. A web application framework is a collection of modules that make development easier. They are grouped together which allows us to create applications or websites from an existing source instead of creating them from scratch.</w:t>
      </w:r>
    </w:p>
    <w:p w14:paraId="56456148" w14:textId="777AF609" w:rsidR="0058082F" w:rsidRDefault="00423992" w:rsidP="000132AC">
      <w:pPr>
        <w:pStyle w:val="ACScontent"/>
      </w:pPr>
      <w:r>
        <w:t>Using the Django framework an individual can create simple yet sophisticated web applications. Which can include advanced functionality like authentication support, management and admin panels, comment boxes</w:t>
      </w:r>
      <w:r w:rsidR="0058082F">
        <w:t xml:space="preserve">, contact forms as well as support for uploading files. </w:t>
      </w:r>
    </w:p>
    <w:p w14:paraId="433DA93C" w14:textId="4DCEF163" w:rsidR="0058082F" w:rsidRDefault="0058082F" w:rsidP="000132AC">
      <w:pPr>
        <w:pStyle w:val="ACScontent"/>
      </w:pPr>
      <w:r>
        <w:t xml:space="preserve">For developing our FastEcommerce.co website we </w:t>
      </w:r>
      <w:r w:rsidR="00AB49C1">
        <w:t>specifically went for Django because of its ease of implementation and time-saving pre-built modules which we were able to implement.</w:t>
      </w:r>
    </w:p>
    <w:p w14:paraId="30DB95CA" w14:textId="214F88F2" w:rsidR="004B193A" w:rsidRDefault="004B193A" w:rsidP="00C02A56">
      <w:pPr>
        <w:pStyle w:val="ACS-chapter"/>
        <w:spacing w:before="240"/>
      </w:pPr>
      <w:r>
        <w:t xml:space="preserve">2.2 </w:t>
      </w:r>
      <w:r w:rsidR="003756FC">
        <w:t>ADVANTAGES OF USING DJANGO</w:t>
      </w:r>
    </w:p>
    <w:p w14:paraId="246EF311" w14:textId="1DD1C84A" w:rsidR="0058082F" w:rsidRDefault="0058082F" w:rsidP="0058082F">
      <w:pPr>
        <w:pStyle w:val="ACScontent"/>
      </w:pPr>
      <w:r>
        <w:t>Originally, while developing a web application, every component is required to be coded manually. But with the genesis of these web frameworks</w:t>
      </w:r>
      <w:r w:rsidR="00AB49C1">
        <w:t>,</w:t>
      </w:r>
      <w:r>
        <w:t xml:space="preserve"> </w:t>
      </w:r>
      <w:r w:rsidR="00AB49C1">
        <w:t>it</w:t>
      </w:r>
      <w:r>
        <w:t xml:space="preserve"> is possible to instead, </w:t>
      </w:r>
      <w:r w:rsidR="00AB49C1">
        <w:t>use</w:t>
      </w:r>
      <w:r>
        <w:t xml:space="preserve"> these pre-built components and just configure them to match the site settings.</w:t>
      </w:r>
    </w:p>
    <w:p w14:paraId="7D87E3DD" w14:textId="170F4280" w:rsidR="0058082F" w:rsidRDefault="0058082F" w:rsidP="0058082F">
      <w:pPr>
        <w:pStyle w:val="ACScontent"/>
      </w:pPr>
      <w:r>
        <w:t xml:space="preserve">Django has a big collection of modules which can be implemented for the development </w:t>
      </w:r>
      <w:r w:rsidR="00AB49C1">
        <w:t>of</w:t>
      </w:r>
      <w:r>
        <w:t xml:space="preserve"> web applications.</w:t>
      </w:r>
      <w:r w:rsidR="00AB49C1">
        <w:t xml:space="preserve"> For example, the Django module comes with pre-built classes which take care of configuration files.</w:t>
      </w:r>
    </w:p>
    <w:p w14:paraId="3F76F2AE" w14:textId="2AB00A76" w:rsidR="00AB49C1" w:rsidRDefault="00AB49C1" w:rsidP="0058082F">
      <w:pPr>
        <w:pStyle w:val="ACScontent"/>
      </w:pPr>
      <w:r>
        <w:t>Other advantages include being easy to comprehend and use by new web developers, it has sufficient clarity and readability. It also has a versatile design which can be integrated with other software through APIs.</w:t>
      </w:r>
    </w:p>
    <w:p w14:paraId="3E8E1F18" w14:textId="02077836" w:rsidR="00AB49C1" w:rsidRDefault="00AB49C1" w:rsidP="0058082F">
      <w:pPr>
        <w:pStyle w:val="ACScontent"/>
      </w:pPr>
      <w:r>
        <w:t xml:space="preserve">The most important </w:t>
      </w:r>
      <w:r w:rsidR="00A03E5F">
        <w:t>advantage</w:t>
      </w:r>
      <w:r>
        <w:t xml:space="preserve"> </w:t>
      </w:r>
      <w:r w:rsidR="00A03E5F">
        <w:t>is</w:t>
      </w:r>
      <w:r>
        <w:t xml:space="preserve"> that it is highly secure. It ensures that the developers do not commit any mistakes related to </w:t>
      </w:r>
      <w:r w:rsidR="00A03E5F">
        <w:t xml:space="preserve">the </w:t>
      </w:r>
      <w:r>
        <w:t xml:space="preserve">security of the project, which </w:t>
      </w:r>
      <w:r w:rsidR="00A03E5F">
        <w:t>includes</w:t>
      </w:r>
      <w:r>
        <w:t xml:space="preserve"> SQL injection, cross-site request forgery, cross-site scripting and </w:t>
      </w:r>
      <w:r w:rsidR="006C1CEB">
        <w:t xml:space="preserve">clickjacking. </w:t>
      </w:r>
    </w:p>
    <w:p w14:paraId="5470FCD3" w14:textId="7FDE6AD8" w:rsidR="006C1CEB" w:rsidRDefault="006C1CEB" w:rsidP="0058082F">
      <w:pPr>
        <w:pStyle w:val="ACScontent"/>
      </w:pPr>
      <w:r>
        <w:t>It is highly scalable which ensures that the demand brought by the heaviest of web traffic is satisfied. It has efficient content management as well as scientific computing power.</w:t>
      </w:r>
    </w:p>
    <w:p w14:paraId="44CFA05F" w14:textId="163585B0" w:rsidR="004B193A" w:rsidRDefault="004B193A" w:rsidP="00C02A56">
      <w:pPr>
        <w:pStyle w:val="ACS-chapter"/>
        <w:spacing w:before="240"/>
      </w:pPr>
      <w:r>
        <w:t xml:space="preserve">2.3 </w:t>
      </w:r>
      <w:r w:rsidR="003756FC">
        <w:t>LIMITATIONS OF USING DJANGO</w:t>
      </w:r>
    </w:p>
    <w:p w14:paraId="3CA25638" w14:textId="2B4C0841" w:rsidR="006C1CEB" w:rsidRDefault="006C1CEB" w:rsidP="006C1CEB">
      <w:pPr>
        <w:pStyle w:val="ACScontent"/>
      </w:pPr>
      <w:r>
        <w:t xml:space="preserve">There are certain limitations to what Django can do. Some of them include that the user’s routing pattern must specify its URL. The framework is too monolithic, that is even for smaller apps we must install the whole Django package which can be tedious. </w:t>
      </w:r>
    </w:p>
    <w:p w14:paraId="1EE56049" w14:textId="5256B0C1" w:rsidR="006C1CEB" w:rsidRDefault="006C1CEB" w:rsidP="006C1CEB">
      <w:pPr>
        <w:pStyle w:val="ACScontent"/>
      </w:pPr>
      <w:r>
        <w:t xml:space="preserve">Every part is based on Django Object-Relational Mapper which enables us to interact with the database, similar to how we interact with SQL. </w:t>
      </w:r>
      <w:r w:rsidR="00E41098">
        <w:t xml:space="preserve">All components need to be implemented error-free in order to see the required result on the browser. </w:t>
      </w:r>
    </w:p>
    <w:p w14:paraId="048D93FC" w14:textId="170FCA52" w:rsidR="00E41098" w:rsidRDefault="00E41098" w:rsidP="006C1CEB">
      <w:pPr>
        <w:pStyle w:val="ACScontent"/>
      </w:pPr>
      <w:r>
        <w:t>And most important of all, the developer must be knowledgeable in the python language as well as understand how to integrate various parts of the program.</w:t>
      </w:r>
    </w:p>
    <w:p w14:paraId="1B1B9AD1" w14:textId="06E82F71" w:rsidR="000132AC" w:rsidRDefault="000132AC" w:rsidP="00C02A56">
      <w:pPr>
        <w:pStyle w:val="ACS-chapter"/>
        <w:spacing w:before="240"/>
      </w:pPr>
      <w:r>
        <w:lastRenderedPageBreak/>
        <w:t xml:space="preserve">2.4 </w:t>
      </w:r>
      <w:r w:rsidR="003756FC">
        <w:t>METHODOLOGY</w:t>
      </w:r>
    </w:p>
    <w:p w14:paraId="05C73583" w14:textId="485F4463" w:rsidR="007E129D" w:rsidRDefault="007E129D" w:rsidP="00C02A56">
      <w:pPr>
        <w:pStyle w:val="ACS-chapter"/>
        <w:spacing w:before="240"/>
      </w:pPr>
      <w:r>
        <w:t>2.4.1 Creating a Virtual Environment</w:t>
      </w:r>
    </w:p>
    <w:p w14:paraId="09CF5E30" w14:textId="402D8983" w:rsidR="007E129D" w:rsidRDefault="007E129D" w:rsidP="007E129D">
      <w:pPr>
        <w:pStyle w:val="ACScontent"/>
      </w:pPr>
      <w:r w:rsidRPr="007E129D">
        <w:t xml:space="preserve">A virtual environment is a place on </w:t>
      </w:r>
      <w:r>
        <w:t>the computer system</w:t>
      </w:r>
      <w:r w:rsidRPr="007E129D">
        <w:t xml:space="preserve"> where </w:t>
      </w:r>
      <w:r>
        <w:t>packages can be installed</w:t>
      </w:r>
      <w:r w:rsidRPr="007E129D">
        <w:t xml:space="preserve"> and isolate</w:t>
      </w:r>
      <w:r>
        <w:t>d</w:t>
      </w:r>
      <w:r w:rsidRPr="007E129D">
        <w:t xml:space="preserve"> from all other Python packages.</w:t>
      </w:r>
      <w:r>
        <w:t xml:space="preserve"> For the scope of this project, I have used the python module </w:t>
      </w:r>
      <w:r w:rsidRPr="007E129D">
        <w:rPr>
          <w:b/>
          <w:bCs/>
        </w:rPr>
        <w:t>venv</w:t>
      </w:r>
      <w:r>
        <w:rPr>
          <w:b/>
          <w:bCs/>
        </w:rPr>
        <w:t xml:space="preserve"> </w:t>
      </w:r>
      <w:r w:rsidR="00AB0145" w:rsidRPr="00AB0145">
        <w:t>to</w:t>
      </w:r>
      <w:r w:rsidR="00AB0145">
        <w:rPr>
          <w:b/>
          <w:bCs/>
        </w:rPr>
        <w:t xml:space="preserve"> </w:t>
      </w:r>
      <w:r>
        <w:t>create a virtual environment called venv.</w:t>
      </w:r>
      <w:r w:rsidR="00AB0145">
        <w:t xml:space="preserve"> The virtual environment needs to be activated </w:t>
      </w:r>
      <w:r w:rsidR="003756FC">
        <w:t>in order</w:t>
      </w:r>
      <w:r w:rsidR="00AB0145">
        <w:t xml:space="preserve"> to start the project.</w:t>
      </w:r>
    </w:p>
    <w:p w14:paraId="79C5D588" w14:textId="612DFBF0" w:rsidR="007E129D" w:rsidRDefault="007E129D" w:rsidP="007E129D">
      <w:pPr>
        <w:pStyle w:val="ACScontent"/>
      </w:pPr>
      <w:r>
        <w:t>Command</w:t>
      </w:r>
      <w:r w:rsidR="00AB0145">
        <w:t xml:space="preserve"> to create a virtual environment</w:t>
      </w:r>
      <w:r>
        <w:t xml:space="preserve">: $ </w:t>
      </w:r>
      <w:r w:rsidRPr="007E129D">
        <w:t>python -m venv venv</w:t>
      </w:r>
    </w:p>
    <w:p w14:paraId="3C270BB7" w14:textId="5540429C" w:rsidR="00AB0145" w:rsidRPr="007E129D" w:rsidRDefault="00AB0145" w:rsidP="007E129D">
      <w:pPr>
        <w:pStyle w:val="ACScontent"/>
      </w:pPr>
      <w:r>
        <w:t>Command to activate the virtual environment: $ venv\Scripts\activate</w:t>
      </w:r>
    </w:p>
    <w:p w14:paraId="07C78C5F" w14:textId="4F51F178" w:rsidR="007E129D" w:rsidRDefault="007E129D" w:rsidP="00C02A56">
      <w:pPr>
        <w:pStyle w:val="ACS-chapter"/>
        <w:spacing w:before="240"/>
      </w:pPr>
      <w:r>
        <w:t xml:space="preserve">2.4.2 </w:t>
      </w:r>
      <w:r w:rsidR="00AB0145">
        <w:t>Installing Django</w:t>
      </w:r>
    </w:p>
    <w:p w14:paraId="6F691606" w14:textId="338EF600" w:rsidR="00AB0145" w:rsidRDefault="00AB0145" w:rsidP="00AB0145">
      <w:pPr>
        <w:pStyle w:val="ACScontent"/>
      </w:pPr>
      <w:r>
        <w:t>The installation of Django can be done using a single pip command: $ pip install django</w:t>
      </w:r>
    </w:p>
    <w:p w14:paraId="0A3F36B8" w14:textId="0E80276F" w:rsidR="00AB0145" w:rsidRDefault="00AB0145" w:rsidP="00C02A56">
      <w:pPr>
        <w:pStyle w:val="ACS-chapter"/>
        <w:spacing w:before="240"/>
      </w:pPr>
      <w:r>
        <w:t>2.4.3 Starting the Django Project</w:t>
      </w:r>
    </w:p>
    <w:p w14:paraId="65758119" w14:textId="54A96C91" w:rsidR="00AB0145" w:rsidRDefault="00AB0145" w:rsidP="00AB0145">
      <w:pPr>
        <w:pStyle w:val="ACScontent"/>
      </w:pPr>
      <w:r>
        <w:t>To start the project the following command needs to be typed on the command prompt:</w:t>
      </w:r>
    </w:p>
    <w:p w14:paraId="02B6CAD3" w14:textId="4A193F47" w:rsidR="00AB0145" w:rsidRDefault="008273E4" w:rsidP="00AB0145">
      <w:pPr>
        <w:pStyle w:val="ACScontent"/>
      </w:pPr>
      <w:r>
        <w:t xml:space="preserve">$ </w:t>
      </w:r>
      <w:r w:rsidRPr="008273E4">
        <w:t xml:space="preserve">django-admin startproject </w:t>
      </w:r>
      <w:r>
        <w:t>simple</w:t>
      </w:r>
      <w:r>
        <w:softHyphen/>
        <w:t>_multivendor_site .</w:t>
      </w:r>
    </w:p>
    <w:p w14:paraId="2CE06FB5" w14:textId="459D762D" w:rsidR="00AB0145" w:rsidRDefault="00AB0145" w:rsidP="00C02A56">
      <w:pPr>
        <w:pStyle w:val="ACS-chapter"/>
        <w:spacing w:before="240"/>
      </w:pPr>
      <w:r>
        <w:t>2.4.4 Creating the first web app</w:t>
      </w:r>
    </w:p>
    <w:p w14:paraId="44CB6361" w14:textId="0E6664DC" w:rsidR="008273E4" w:rsidRDefault="008273E4" w:rsidP="008273E4">
      <w:pPr>
        <w:pStyle w:val="ACScontent"/>
      </w:pPr>
      <w:r>
        <w:t xml:space="preserve">Core is the first web app created which </w:t>
      </w:r>
      <w:r w:rsidR="006209D6">
        <w:t>hosts the home and contact page URLs. The command to create the core app is: $ python manage.py startapp core</w:t>
      </w:r>
    </w:p>
    <w:p w14:paraId="748FC62D" w14:textId="08FC37B2" w:rsidR="00AB0145" w:rsidRDefault="00AB0145" w:rsidP="00C02A56">
      <w:pPr>
        <w:pStyle w:val="ACS-chapter"/>
        <w:spacing w:before="240"/>
      </w:pPr>
      <w:r>
        <w:t>2.4.5 Creating the superuser/ admin</w:t>
      </w:r>
    </w:p>
    <w:p w14:paraId="4EF1633B" w14:textId="552CB7F3" w:rsidR="006209D6" w:rsidRDefault="006209D6" w:rsidP="006209D6">
      <w:pPr>
        <w:pStyle w:val="ACScontent"/>
      </w:pPr>
      <w:r>
        <w:t>The superuser is the site’s administrator who has all the permissions to add and modify the application and it can be created using the simple command:</w:t>
      </w:r>
    </w:p>
    <w:p w14:paraId="2F53186B" w14:textId="4A7B032A" w:rsidR="006209D6" w:rsidRDefault="006209D6" w:rsidP="006209D6">
      <w:pPr>
        <w:pStyle w:val="ACScontent"/>
      </w:pPr>
      <w:r>
        <w:t>$ python manage.py createsuperuser</w:t>
      </w:r>
    </w:p>
    <w:p w14:paraId="6C353E1E" w14:textId="27705D3E" w:rsidR="006209D6" w:rsidRDefault="006209D6" w:rsidP="006209D6">
      <w:pPr>
        <w:pStyle w:val="ACScontent"/>
      </w:pPr>
      <w:r>
        <w:t xml:space="preserve">And the user is then prompted to enter his name, email, </w:t>
      </w:r>
      <w:r w:rsidR="00A03E5F">
        <w:t xml:space="preserve">and </w:t>
      </w:r>
      <w:r>
        <w:t>password</w:t>
      </w:r>
      <w:r w:rsidR="00A03E5F">
        <w:t>.</w:t>
      </w:r>
    </w:p>
    <w:p w14:paraId="4F4436C3" w14:textId="093805FF" w:rsidR="00AB0145" w:rsidRDefault="00AB0145" w:rsidP="00C02A56">
      <w:pPr>
        <w:pStyle w:val="ACS-chapter"/>
        <w:spacing w:before="240"/>
      </w:pPr>
      <w:r>
        <w:t>2.4.6 Run Project</w:t>
      </w:r>
    </w:p>
    <w:p w14:paraId="454AB259" w14:textId="7626DA7F" w:rsidR="006209D6" w:rsidRDefault="006209D6" w:rsidP="006209D6">
      <w:pPr>
        <w:pStyle w:val="ACScontent"/>
      </w:pPr>
      <w:r>
        <w:t xml:space="preserve">To run the project the following command must be used in the command prompt. And the web application will be hosted on the 8000 port at the URL </w:t>
      </w:r>
      <w:hyperlink r:id="rId16" w:history="1">
        <w:r w:rsidRPr="006209D6">
          <w:rPr>
            <w:rStyle w:val="Hyperlink"/>
          </w:rPr>
          <w:t>http://localhost:8000</w:t>
        </w:r>
      </w:hyperlink>
      <w:r>
        <w:t>.</w:t>
      </w:r>
    </w:p>
    <w:p w14:paraId="62AA08CF" w14:textId="3020C7DD" w:rsidR="006209D6" w:rsidRDefault="006209D6" w:rsidP="006209D6">
      <w:pPr>
        <w:pStyle w:val="ACScontent"/>
      </w:pPr>
      <w:r>
        <w:t xml:space="preserve">$ python manage.py runserver </w:t>
      </w:r>
    </w:p>
    <w:p w14:paraId="7CEC130C" w14:textId="77777777" w:rsidR="00E41098" w:rsidRDefault="00E41098" w:rsidP="00C02A56">
      <w:pPr>
        <w:pStyle w:val="ACS-chapter"/>
        <w:spacing w:before="240"/>
      </w:pPr>
    </w:p>
    <w:p w14:paraId="736F95C1" w14:textId="460B2364" w:rsidR="004B193A" w:rsidRDefault="006C4875" w:rsidP="004B193A">
      <w:pPr>
        <w:pStyle w:val="ACScontent"/>
        <w:spacing w:line="360" w:lineRule="auto"/>
      </w:pPr>
      <w:r>
        <w:t xml:space="preserve"> </w:t>
      </w:r>
    </w:p>
    <w:p w14:paraId="5B767B4C" w14:textId="27A86D66" w:rsidR="00927C4F" w:rsidRDefault="00927C4F" w:rsidP="00DD775B">
      <w:pPr>
        <w:pStyle w:val="ACScontent"/>
        <w:spacing w:line="360" w:lineRule="auto"/>
      </w:pPr>
    </w:p>
    <w:p w14:paraId="2EF17A6C" w14:textId="00F244E6" w:rsidR="000A3668" w:rsidRPr="000132AC" w:rsidRDefault="000132AC" w:rsidP="000132AC">
      <w:pPr>
        <w:rPr>
          <w:rFonts w:ascii="Times New Roman" w:hAnsi="Times New Roman" w:cs="Times New Roman"/>
          <w:sz w:val="24"/>
          <w:szCs w:val="28"/>
        </w:rPr>
      </w:pPr>
      <w:r>
        <w:br w:type="page"/>
      </w:r>
    </w:p>
    <w:p w14:paraId="5FB9BD66" w14:textId="77777777" w:rsidR="00BF33C9" w:rsidRDefault="008675F6" w:rsidP="00D313EB">
      <w:pPr>
        <w:pStyle w:val="ACS-figure"/>
        <w:spacing w:line="360" w:lineRule="auto"/>
        <w:rPr>
          <w:rFonts w:cs="Times New Roman"/>
          <w:sz w:val="28"/>
          <w:szCs w:val="28"/>
        </w:rPr>
      </w:pPr>
      <w:r>
        <w:rPr>
          <w:rFonts w:cs="Times New Roman"/>
          <w:sz w:val="28"/>
          <w:szCs w:val="28"/>
        </w:rPr>
        <w:lastRenderedPageBreak/>
        <w:t>CHAPTER 3</w:t>
      </w:r>
    </w:p>
    <w:p w14:paraId="49084071" w14:textId="083EB62E" w:rsidR="00F846EB" w:rsidRDefault="00F846EB" w:rsidP="00F846EB">
      <w:pPr>
        <w:pStyle w:val="ACS-title"/>
      </w:pPr>
      <w:r w:rsidRPr="00F846EB">
        <w:t xml:space="preserve">SYSTEM REQUIREMENTS AND SPECIFICATIONS </w:t>
      </w:r>
    </w:p>
    <w:p w14:paraId="68DFBA61" w14:textId="77777777" w:rsidR="00E8017E" w:rsidRDefault="00E8017E" w:rsidP="00F846EB">
      <w:pPr>
        <w:pStyle w:val="ACS-title"/>
      </w:pPr>
    </w:p>
    <w:p w14:paraId="569F3DFD" w14:textId="365E9B68" w:rsidR="00F846EB" w:rsidRDefault="00F846EB" w:rsidP="00F846EB">
      <w:pPr>
        <w:pStyle w:val="ACS-subhead"/>
      </w:pPr>
      <w:r>
        <w:t>3.1 FUNCTIONAL REQUIREMENTS</w:t>
      </w:r>
    </w:p>
    <w:p w14:paraId="667CBE05" w14:textId="407F7D3A" w:rsidR="00D87600" w:rsidRDefault="00D87600" w:rsidP="00D87600">
      <w:pPr>
        <w:pStyle w:val="ACScontent"/>
        <w:numPr>
          <w:ilvl w:val="0"/>
          <w:numId w:val="7"/>
        </w:numPr>
      </w:pPr>
      <w:r>
        <w:t>Description: The user should be able to log in as a vendor, add products to the site as well as add products to the cart and have his payments made in a secure way.</w:t>
      </w:r>
    </w:p>
    <w:p w14:paraId="69AF96F7" w14:textId="4B32B60C" w:rsidR="00D87600" w:rsidRDefault="00D87600" w:rsidP="00D87600">
      <w:pPr>
        <w:pStyle w:val="ACScontent"/>
        <w:numPr>
          <w:ilvl w:val="0"/>
          <w:numId w:val="7"/>
        </w:numPr>
      </w:pPr>
      <w:r>
        <w:t xml:space="preserve">Input: The user can provide product images, descriptions and product prices. </w:t>
      </w:r>
    </w:p>
    <w:p w14:paraId="32DDAB8A" w14:textId="4589D0C1" w:rsidR="00D87600" w:rsidRDefault="00D87600" w:rsidP="00D87600">
      <w:pPr>
        <w:pStyle w:val="ACScontent"/>
        <w:numPr>
          <w:ilvl w:val="0"/>
          <w:numId w:val="7"/>
        </w:numPr>
      </w:pPr>
      <w:r>
        <w:t xml:space="preserve">Process: The user data is stored in the SQLite database which updates the total number of products displayed on the website. And once the user adds items to the </w:t>
      </w:r>
      <w:r w:rsidR="00950AE6">
        <w:t>cart,</w:t>
      </w:r>
      <w:r>
        <w:t xml:space="preserve"> he can checkout.</w:t>
      </w:r>
    </w:p>
    <w:p w14:paraId="6AC9D058" w14:textId="1274788D" w:rsidR="00D87600" w:rsidRDefault="00D87600" w:rsidP="00D87600">
      <w:pPr>
        <w:pStyle w:val="ACScontent"/>
        <w:numPr>
          <w:ilvl w:val="0"/>
          <w:numId w:val="7"/>
        </w:numPr>
      </w:pPr>
      <w:r>
        <w:t xml:space="preserve">Output: The added products are stored in </w:t>
      </w:r>
      <w:r w:rsidR="00950AE6">
        <w:t xml:space="preserve">the </w:t>
      </w:r>
      <w:r>
        <w:t>database and displayed on the browser</w:t>
      </w:r>
      <w:r w:rsidR="00E8017E">
        <w:t>.</w:t>
      </w:r>
    </w:p>
    <w:p w14:paraId="54333270" w14:textId="77777777" w:rsidR="00E8017E" w:rsidRDefault="00E8017E" w:rsidP="00E8017E">
      <w:pPr>
        <w:pStyle w:val="ACScontent"/>
        <w:ind w:left="720"/>
      </w:pPr>
    </w:p>
    <w:p w14:paraId="5DC43D78" w14:textId="19418235" w:rsidR="00236404" w:rsidRDefault="00F846EB" w:rsidP="00F846EB">
      <w:pPr>
        <w:pStyle w:val="ACS-subhead"/>
      </w:pPr>
      <w:r>
        <w:t>3.2 NON-FUNCTIONAL REQUIREMENTS</w:t>
      </w:r>
    </w:p>
    <w:p w14:paraId="012CDB96" w14:textId="77777777" w:rsidR="00E8017E" w:rsidRDefault="00E8017E" w:rsidP="00F846EB">
      <w:pPr>
        <w:pStyle w:val="ACS-subhead"/>
      </w:pPr>
    </w:p>
    <w:p w14:paraId="0FA5C8A3" w14:textId="2474A2F5" w:rsidR="00236404" w:rsidRDefault="00236404" w:rsidP="00F846EB">
      <w:pPr>
        <w:pStyle w:val="ACS-subhead"/>
      </w:pPr>
      <w:r>
        <w:t>3.2.1 Hardware Specifications</w:t>
      </w:r>
    </w:p>
    <w:p w14:paraId="299C483A" w14:textId="77777777" w:rsidR="00E8017E" w:rsidRDefault="00E8017E" w:rsidP="00F846EB">
      <w:pPr>
        <w:pStyle w:val="ACS-subhea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38"/>
      </w:tblGrid>
      <w:tr w:rsidR="001C1F8E" w14:paraId="0736AFE8" w14:textId="77777777" w:rsidTr="003756FC">
        <w:tc>
          <w:tcPr>
            <w:tcW w:w="4678" w:type="dxa"/>
          </w:tcPr>
          <w:p w14:paraId="63B79377" w14:textId="632CF021" w:rsidR="001C1F8E" w:rsidRDefault="001C1F8E" w:rsidP="00E8017E">
            <w:pPr>
              <w:pStyle w:val="ACScontent"/>
              <w:spacing w:line="480" w:lineRule="auto"/>
            </w:pPr>
            <w:r>
              <w:t>Processor</w:t>
            </w:r>
          </w:p>
        </w:tc>
        <w:tc>
          <w:tcPr>
            <w:tcW w:w="4338" w:type="dxa"/>
          </w:tcPr>
          <w:p w14:paraId="14A13338" w14:textId="3DCA1F35" w:rsidR="001C1F8E" w:rsidRDefault="00950AE6" w:rsidP="00E8017E">
            <w:pPr>
              <w:pStyle w:val="ACScontent"/>
              <w:spacing w:line="480" w:lineRule="auto"/>
            </w:pPr>
            <w:r>
              <w:t xml:space="preserve">: </w:t>
            </w:r>
            <w:r w:rsidR="001C1F8E" w:rsidRPr="001C1F8E">
              <w:t>Intel Core i3-2340UE</w:t>
            </w:r>
          </w:p>
        </w:tc>
      </w:tr>
      <w:tr w:rsidR="001C1F8E" w14:paraId="555FD3EE" w14:textId="77777777" w:rsidTr="003756FC">
        <w:tc>
          <w:tcPr>
            <w:tcW w:w="4678" w:type="dxa"/>
          </w:tcPr>
          <w:p w14:paraId="58071279" w14:textId="7072B0DE" w:rsidR="001C1F8E" w:rsidRDefault="001C1F8E" w:rsidP="00E8017E">
            <w:pPr>
              <w:pStyle w:val="ACScontent"/>
              <w:spacing w:line="480" w:lineRule="auto"/>
            </w:pPr>
            <w:r>
              <w:t>Processor Speed</w:t>
            </w:r>
          </w:p>
        </w:tc>
        <w:tc>
          <w:tcPr>
            <w:tcW w:w="4338" w:type="dxa"/>
          </w:tcPr>
          <w:p w14:paraId="225C98D4" w14:textId="5D23B456" w:rsidR="001C1F8E" w:rsidRDefault="00950AE6" w:rsidP="00E8017E">
            <w:pPr>
              <w:pStyle w:val="ACScontent"/>
              <w:spacing w:line="480" w:lineRule="auto"/>
            </w:pPr>
            <w:r>
              <w:t xml:space="preserve">: </w:t>
            </w:r>
            <w:r w:rsidR="001C1F8E">
              <w:t>1.3 GHz</w:t>
            </w:r>
          </w:p>
        </w:tc>
      </w:tr>
      <w:tr w:rsidR="001C1F8E" w14:paraId="3AC84DF8" w14:textId="77777777" w:rsidTr="003756FC">
        <w:tc>
          <w:tcPr>
            <w:tcW w:w="4678" w:type="dxa"/>
          </w:tcPr>
          <w:p w14:paraId="58524646" w14:textId="11542EB8" w:rsidR="001C1F8E" w:rsidRDefault="001C1F8E" w:rsidP="00E8017E">
            <w:pPr>
              <w:pStyle w:val="ACScontent"/>
              <w:spacing w:line="480" w:lineRule="auto"/>
            </w:pPr>
            <w:r>
              <w:t>RAM</w:t>
            </w:r>
          </w:p>
        </w:tc>
        <w:tc>
          <w:tcPr>
            <w:tcW w:w="4338" w:type="dxa"/>
          </w:tcPr>
          <w:p w14:paraId="675ECC16" w14:textId="66BFB018" w:rsidR="001C1F8E" w:rsidRDefault="00950AE6" w:rsidP="00E8017E">
            <w:pPr>
              <w:pStyle w:val="ACScontent"/>
              <w:spacing w:line="480" w:lineRule="auto"/>
            </w:pPr>
            <w:r>
              <w:t>: 1 GB</w:t>
            </w:r>
          </w:p>
        </w:tc>
      </w:tr>
      <w:tr w:rsidR="001C1F8E" w14:paraId="445EAD9C" w14:textId="77777777" w:rsidTr="003756FC">
        <w:tc>
          <w:tcPr>
            <w:tcW w:w="4678" w:type="dxa"/>
          </w:tcPr>
          <w:p w14:paraId="3164051A" w14:textId="6D0D8C57" w:rsidR="001C1F8E" w:rsidRDefault="001C1F8E" w:rsidP="00E8017E">
            <w:pPr>
              <w:pStyle w:val="ACScontent"/>
              <w:spacing w:line="480" w:lineRule="auto"/>
            </w:pPr>
            <w:r>
              <w:t>Memory</w:t>
            </w:r>
          </w:p>
        </w:tc>
        <w:tc>
          <w:tcPr>
            <w:tcW w:w="4338" w:type="dxa"/>
          </w:tcPr>
          <w:p w14:paraId="65248066" w14:textId="6513BB9E" w:rsidR="001C1F8E" w:rsidRDefault="00950AE6" w:rsidP="00E8017E">
            <w:pPr>
              <w:pStyle w:val="ACScontent"/>
              <w:spacing w:line="480" w:lineRule="auto"/>
            </w:pPr>
            <w:r>
              <w:t xml:space="preserve">: </w:t>
            </w:r>
            <w:r w:rsidR="001C1F8E">
              <w:t>4 GB</w:t>
            </w:r>
          </w:p>
        </w:tc>
      </w:tr>
      <w:tr w:rsidR="001C1F8E" w14:paraId="0079813B" w14:textId="77777777" w:rsidTr="003756FC">
        <w:tc>
          <w:tcPr>
            <w:tcW w:w="4678" w:type="dxa"/>
          </w:tcPr>
          <w:p w14:paraId="25DE1D94" w14:textId="15D77B70" w:rsidR="001C1F8E" w:rsidRDefault="001C1F8E" w:rsidP="00E8017E">
            <w:pPr>
              <w:pStyle w:val="ACScontent"/>
              <w:spacing w:line="480" w:lineRule="auto"/>
            </w:pPr>
            <w:r>
              <w:t>GPU</w:t>
            </w:r>
          </w:p>
        </w:tc>
        <w:tc>
          <w:tcPr>
            <w:tcW w:w="4338" w:type="dxa"/>
          </w:tcPr>
          <w:p w14:paraId="55217B06" w14:textId="56538F6F" w:rsidR="001C1F8E" w:rsidRDefault="00950AE6" w:rsidP="00E8017E">
            <w:pPr>
              <w:pStyle w:val="ACScontent"/>
              <w:spacing w:line="480" w:lineRule="auto"/>
            </w:pPr>
            <w:r>
              <w:t xml:space="preserve">: </w:t>
            </w:r>
            <w:r w:rsidR="001C1F8E" w:rsidRPr="001C1F8E">
              <w:t>AMD Radeon R5 M230</w:t>
            </w:r>
          </w:p>
        </w:tc>
      </w:tr>
    </w:tbl>
    <w:p w14:paraId="2D412507" w14:textId="77777777" w:rsidR="001C1F8E" w:rsidRDefault="001C1F8E" w:rsidP="00F846EB">
      <w:pPr>
        <w:pStyle w:val="ACS-subhead"/>
      </w:pPr>
    </w:p>
    <w:p w14:paraId="55436EE7" w14:textId="0FC52723" w:rsidR="00950AE6" w:rsidRDefault="00236404" w:rsidP="00F846EB">
      <w:pPr>
        <w:pStyle w:val="ACS-subhead"/>
      </w:pPr>
      <w:r>
        <w:t>3.2.2 Software Specifications</w:t>
      </w:r>
    </w:p>
    <w:p w14:paraId="197B262F" w14:textId="77777777" w:rsidR="00E8017E" w:rsidRDefault="00E8017E" w:rsidP="00F846EB">
      <w:pPr>
        <w:pStyle w:val="ACS-subhea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38"/>
      </w:tblGrid>
      <w:tr w:rsidR="00950AE6" w14:paraId="4F022C2B" w14:textId="77777777" w:rsidTr="003756FC">
        <w:tc>
          <w:tcPr>
            <w:tcW w:w="4678" w:type="dxa"/>
          </w:tcPr>
          <w:p w14:paraId="26CE0082" w14:textId="3F714C87" w:rsidR="00950AE6" w:rsidRDefault="00950AE6" w:rsidP="00E8017E">
            <w:pPr>
              <w:pStyle w:val="ACScontent"/>
              <w:spacing w:line="480" w:lineRule="auto"/>
            </w:pPr>
            <w:r>
              <w:t>Operating System</w:t>
            </w:r>
          </w:p>
        </w:tc>
        <w:tc>
          <w:tcPr>
            <w:tcW w:w="4338" w:type="dxa"/>
          </w:tcPr>
          <w:p w14:paraId="47F64D59" w14:textId="65A597A1" w:rsidR="00950AE6" w:rsidRDefault="00950AE6" w:rsidP="00E8017E">
            <w:pPr>
              <w:pStyle w:val="ACScontent"/>
              <w:spacing w:line="480" w:lineRule="auto"/>
            </w:pPr>
            <w:r>
              <w:t>: Windows7, 10, 11</w:t>
            </w:r>
          </w:p>
        </w:tc>
      </w:tr>
      <w:tr w:rsidR="00950AE6" w14:paraId="1492F193" w14:textId="77777777" w:rsidTr="003756FC">
        <w:tc>
          <w:tcPr>
            <w:tcW w:w="4678" w:type="dxa"/>
          </w:tcPr>
          <w:p w14:paraId="2165497C" w14:textId="019BE52A" w:rsidR="00950AE6" w:rsidRDefault="00950AE6" w:rsidP="00E8017E">
            <w:pPr>
              <w:pStyle w:val="ACScontent"/>
              <w:spacing w:line="480" w:lineRule="auto"/>
            </w:pPr>
            <w:r>
              <w:t>Database</w:t>
            </w:r>
          </w:p>
        </w:tc>
        <w:tc>
          <w:tcPr>
            <w:tcW w:w="4338" w:type="dxa"/>
          </w:tcPr>
          <w:p w14:paraId="45C0E80C" w14:textId="052488ED" w:rsidR="00950AE6" w:rsidRDefault="00950AE6" w:rsidP="00E8017E">
            <w:pPr>
              <w:pStyle w:val="ACScontent"/>
              <w:spacing w:line="480" w:lineRule="auto"/>
            </w:pPr>
            <w:r>
              <w:t>: SQLite</w:t>
            </w:r>
          </w:p>
        </w:tc>
      </w:tr>
      <w:tr w:rsidR="00950AE6" w14:paraId="5396D3B8" w14:textId="77777777" w:rsidTr="003756FC">
        <w:tc>
          <w:tcPr>
            <w:tcW w:w="4678" w:type="dxa"/>
          </w:tcPr>
          <w:p w14:paraId="644A4661" w14:textId="1ACE84B3" w:rsidR="00950AE6" w:rsidRDefault="00950AE6" w:rsidP="00E8017E">
            <w:pPr>
              <w:pStyle w:val="ACScontent"/>
              <w:spacing w:line="480" w:lineRule="auto"/>
            </w:pPr>
            <w:r>
              <w:t>Scripting Language</w:t>
            </w:r>
          </w:p>
        </w:tc>
        <w:tc>
          <w:tcPr>
            <w:tcW w:w="4338" w:type="dxa"/>
          </w:tcPr>
          <w:p w14:paraId="107AD700" w14:textId="719891F6" w:rsidR="00950AE6" w:rsidRDefault="00950AE6" w:rsidP="00E8017E">
            <w:pPr>
              <w:pStyle w:val="ACScontent"/>
              <w:spacing w:line="480" w:lineRule="auto"/>
            </w:pPr>
            <w:r>
              <w:t>: Python</w:t>
            </w:r>
          </w:p>
        </w:tc>
      </w:tr>
      <w:tr w:rsidR="00950AE6" w14:paraId="2CC84AE6" w14:textId="77777777" w:rsidTr="003756FC">
        <w:tc>
          <w:tcPr>
            <w:tcW w:w="4678" w:type="dxa"/>
          </w:tcPr>
          <w:p w14:paraId="4A36D06B" w14:textId="6D9DEEE6" w:rsidR="00950AE6" w:rsidRDefault="00950AE6" w:rsidP="00E8017E">
            <w:pPr>
              <w:pStyle w:val="ACScontent"/>
              <w:spacing w:line="480" w:lineRule="auto"/>
            </w:pPr>
            <w:r>
              <w:t>Code Editor</w:t>
            </w:r>
          </w:p>
        </w:tc>
        <w:tc>
          <w:tcPr>
            <w:tcW w:w="4338" w:type="dxa"/>
          </w:tcPr>
          <w:p w14:paraId="33E67FF9" w14:textId="67FA04D7" w:rsidR="00950AE6" w:rsidRDefault="00950AE6" w:rsidP="00E8017E">
            <w:pPr>
              <w:pStyle w:val="ACScontent"/>
              <w:spacing w:line="480" w:lineRule="auto"/>
            </w:pPr>
            <w:r>
              <w:t>: V</w:t>
            </w:r>
            <w:r w:rsidR="003C7C27">
              <w:t>isual Studio Code Editor</w:t>
            </w:r>
          </w:p>
        </w:tc>
      </w:tr>
    </w:tbl>
    <w:p w14:paraId="54DBC058" w14:textId="400685AF" w:rsidR="00996F98" w:rsidRPr="00F846EB" w:rsidRDefault="00996F98" w:rsidP="00F846EB">
      <w:pPr>
        <w:pStyle w:val="ACS-subhead"/>
      </w:pPr>
      <w:r>
        <w:br w:type="page"/>
      </w:r>
    </w:p>
    <w:p w14:paraId="20DE1E3B" w14:textId="7F1F2AAC" w:rsidR="00E50D45" w:rsidRDefault="00996F98" w:rsidP="00996F98">
      <w:pPr>
        <w:pStyle w:val="ACS-chapter"/>
      </w:pPr>
      <w:r>
        <w:lastRenderedPageBreak/>
        <w:t xml:space="preserve">CHAPTER </w:t>
      </w:r>
      <w:r w:rsidR="00E41098">
        <w:t>4</w:t>
      </w:r>
    </w:p>
    <w:p w14:paraId="2548141C" w14:textId="66C9396D" w:rsidR="00596E4D" w:rsidRDefault="00596E4D" w:rsidP="00996F98">
      <w:pPr>
        <w:pStyle w:val="ACS-chapter"/>
        <w:jc w:val="center"/>
        <w:rPr>
          <w:sz w:val="32"/>
          <w:szCs w:val="24"/>
        </w:rPr>
      </w:pPr>
      <w:r>
        <w:rPr>
          <w:sz w:val="32"/>
          <w:szCs w:val="24"/>
        </w:rPr>
        <w:t>SYSTEM DESIGN</w:t>
      </w:r>
    </w:p>
    <w:p w14:paraId="2109858E" w14:textId="27FE9BE8" w:rsidR="00D975D6" w:rsidRDefault="00E41098" w:rsidP="00596E4D">
      <w:pPr>
        <w:pStyle w:val="ACS-subhead"/>
      </w:pPr>
      <w:r>
        <w:t>4</w:t>
      </w:r>
      <w:r w:rsidR="00596E4D">
        <w:t xml:space="preserve">.1 </w:t>
      </w:r>
      <w:r w:rsidR="00D975D6">
        <w:t>ER-DIAGRAM</w:t>
      </w:r>
    </w:p>
    <w:p w14:paraId="6DAFD990" w14:textId="4E2C6F98" w:rsidR="00C33C48" w:rsidRDefault="00C33C48" w:rsidP="00C33C48">
      <w:pPr>
        <w:pStyle w:val="ACScontent"/>
      </w:pPr>
      <w:r>
        <w:t>The main database consists of three categories Products, Orders and Vendors. When the customer logs into the website and starts browsing the page, many products are presented on-screen. Since the number of products might seem overwhelming, he might start by first choosing the category.</w:t>
      </w:r>
    </w:p>
    <w:p w14:paraId="2570DE4C" w14:textId="7AE6A2B0" w:rsidR="00217641" w:rsidRDefault="00C33C48" w:rsidP="00C33C48">
      <w:pPr>
        <w:pStyle w:val="ACScontent"/>
      </w:pPr>
      <w:r>
        <w:t xml:space="preserve">The four main categories included in FastEcommerce.co are food, electronics, </w:t>
      </w:r>
      <w:r w:rsidR="00217641">
        <w:t>clothing</w:t>
      </w:r>
      <w:r>
        <w:t xml:space="preserve"> and jewellery. If the consumer is interested in food then he might click on that category.</w:t>
      </w:r>
      <w:r w:rsidR="00217641">
        <w:t xml:space="preserve"> Now if he wants to buy brown rice then, he will select brown rice as the product.</w:t>
      </w:r>
    </w:p>
    <w:p w14:paraId="7CFC3F02" w14:textId="0267C016" w:rsidR="00217641" w:rsidRDefault="00217641" w:rsidP="00C33C48">
      <w:pPr>
        <w:pStyle w:val="ACScontent"/>
      </w:pPr>
      <w:r>
        <w:t>Since there is a one-to-many dependency between category and product where one category is linked to many products, the product, its price along with its category is added to the invoice.</w:t>
      </w:r>
    </w:p>
    <w:p w14:paraId="6140AD2F" w14:textId="65E63C00" w:rsidR="00217641" w:rsidRDefault="00217641" w:rsidP="00C33C48">
      <w:pPr>
        <w:pStyle w:val="ACScontent"/>
      </w:pPr>
      <w:r>
        <w:t>Similarly, the consumers and orders share a many-to-many relationship, each customer might have one more orders from the website. Each item has an id and each order which consists of a set of items also has an id, which is associated with each consumer.</w:t>
      </w:r>
    </w:p>
    <w:p w14:paraId="67737DE3" w14:textId="77777777" w:rsidR="00D975D6" w:rsidRDefault="00D975D6" w:rsidP="00596E4D">
      <w:pPr>
        <w:pStyle w:val="ACS-subhead"/>
      </w:pPr>
    </w:p>
    <w:p w14:paraId="1ADC284B" w14:textId="08C79BFC" w:rsidR="00E8017E" w:rsidRDefault="00C33C48" w:rsidP="00E8017E">
      <w:pPr>
        <w:pStyle w:val="ACS-subhead"/>
        <w:jc w:val="center"/>
        <w:rPr>
          <w:rStyle w:val="ACScontentChar"/>
        </w:rPr>
      </w:pPr>
      <w:r>
        <w:rPr>
          <w:noProof/>
        </w:rPr>
        <w:drawing>
          <wp:inline distT="0" distB="0" distL="0" distR="0" wp14:anchorId="7EF2C8DA" wp14:editId="4AF15960">
            <wp:extent cx="5731510" cy="3968115"/>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968115"/>
                    </a:xfrm>
                    <a:prstGeom prst="rect">
                      <a:avLst/>
                    </a:prstGeom>
                    <a:noFill/>
                    <a:ln>
                      <a:noFill/>
                    </a:ln>
                  </pic:spPr>
                </pic:pic>
              </a:graphicData>
            </a:graphic>
          </wp:inline>
        </w:drawing>
      </w:r>
    </w:p>
    <w:p w14:paraId="7845C9BB" w14:textId="77777777" w:rsidR="00E8017E" w:rsidRDefault="00E8017E" w:rsidP="00E8017E">
      <w:pPr>
        <w:pStyle w:val="ACS-subhead"/>
        <w:jc w:val="center"/>
        <w:rPr>
          <w:rStyle w:val="ACScontentChar"/>
        </w:rPr>
      </w:pPr>
    </w:p>
    <w:p w14:paraId="49D51A4E" w14:textId="78E85CD0" w:rsidR="00E8017E" w:rsidRPr="00DC7238" w:rsidRDefault="00E8017E" w:rsidP="00E8017E">
      <w:pPr>
        <w:pStyle w:val="ACS-subhead"/>
        <w:jc w:val="center"/>
        <w:rPr>
          <w:b w:val="0"/>
          <w:bCs/>
        </w:rPr>
      </w:pPr>
      <w:r w:rsidRPr="00E8017E">
        <w:rPr>
          <w:rStyle w:val="ACScontentChar"/>
        </w:rPr>
        <w:t>Fig 4.</w:t>
      </w:r>
      <w:r>
        <w:rPr>
          <w:rStyle w:val="ACScontentChar"/>
        </w:rPr>
        <w:t>1</w:t>
      </w:r>
      <w:r w:rsidRPr="00E8017E">
        <w:rPr>
          <w:rStyle w:val="ACScontentChar"/>
        </w:rPr>
        <w:t xml:space="preserve">: </w:t>
      </w:r>
      <w:r w:rsidR="00F733B6">
        <w:rPr>
          <w:rStyle w:val="ACScontentChar"/>
        </w:rPr>
        <w:t>ER</w:t>
      </w:r>
      <w:r w:rsidRPr="00E8017E">
        <w:rPr>
          <w:rStyle w:val="ACScontentChar"/>
        </w:rPr>
        <w:t xml:space="preserve"> diagram of </w:t>
      </w:r>
      <w:r w:rsidR="00754FA6">
        <w:rPr>
          <w:rStyle w:val="ACScontentChar"/>
        </w:rPr>
        <w:t>FastEcommerce</w:t>
      </w:r>
      <w:r w:rsidRPr="00E8017E">
        <w:rPr>
          <w:rStyle w:val="ACScontentChar"/>
        </w:rPr>
        <w:t xml:space="preserve"> Website Database</w:t>
      </w:r>
      <w:r w:rsidRPr="00DC7238">
        <w:rPr>
          <w:b w:val="0"/>
          <w:bCs/>
        </w:rPr>
        <w:br w:type="page"/>
      </w:r>
    </w:p>
    <w:p w14:paraId="53614701" w14:textId="36514620" w:rsidR="00996F98" w:rsidRDefault="00E41098" w:rsidP="00596E4D">
      <w:pPr>
        <w:pStyle w:val="ACS-subhead"/>
      </w:pPr>
      <w:r>
        <w:lastRenderedPageBreak/>
        <w:t>4</w:t>
      </w:r>
      <w:r w:rsidR="00D975D6">
        <w:t xml:space="preserve">.2 </w:t>
      </w:r>
      <w:r w:rsidR="00996F98">
        <w:t>DATABASE SCHEMA MODEL</w:t>
      </w:r>
    </w:p>
    <w:p w14:paraId="66FC0CCB" w14:textId="77777777" w:rsidR="00E44065" w:rsidRDefault="00E44065" w:rsidP="00596E4D">
      <w:pPr>
        <w:pStyle w:val="ACS-subhead"/>
      </w:pPr>
    </w:p>
    <w:p w14:paraId="2090B6AF" w14:textId="40901815" w:rsidR="005B7156" w:rsidRPr="009E0423" w:rsidRDefault="009E0423" w:rsidP="009E0423">
      <w:pPr>
        <w:pStyle w:val="ACScontent"/>
        <w:rPr>
          <w:b/>
          <w:bCs/>
        </w:rPr>
      </w:pPr>
      <w:r w:rsidRPr="009E0423">
        <w:rPr>
          <w:b/>
          <w:bCs/>
        </w:rPr>
        <w:t>PRODUCT</w:t>
      </w:r>
      <w:r>
        <w:rPr>
          <w:b/>
          <w:bCs/>
        </w:rPr>
        <w:t xml:space="preserve"> MODELS</w:t>
      </w:r>
    </w:p>
    <w:p w14:paraId="3CCCADAB" w14:textId="5A0B6D21" w:rsidR="00996F98" w:rsidRPr="009E0423" w:rsidRDefault="009E0423" w:rsidP="00996F98">
      <w:pPr>
        <w:pStyle w:val="ACScontent"/>
        <w:rPr>
          <w:u w:val="single"/>
        </w:rPr>
      </w:pPr>
      <w:r w:rsidRPr="009E0423">
        <w:rPr>
          <w:u w:val="single"/>
        </w:rPr>
        <w:t>Category</w:t>
      </w:r>
    </w:p>
    <w:tbl>
      <w:tblPr>
        <w:tblStyle w:val="GridTable1Light"/>
        <w:tblW w:w="0" w:type="auto"/>
        <w:tblLook w:val="04A0" w:firstRow="1" w:lastRow="0" w:firstColumn="1" w:lastColumn="0" w:noHBand="0" w:noVBand="1"/>
      </w:tblPr>
      <w:tblGrid>
        <w:gridCol w:w="999"/>
        <w:gridCol w:w="999"/>
        <w:gridCol w:w="1083"/>
      </w:tblGrid>
      <w:tr w:rsidR="009E0423" w14:paraId="46065274" w14:textId="77777777" w:rsidTr="009E04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32824991" w14:textId="7BE2176A" w:rsidR="009E0423" w:rsidRPr="00E52D58" w:rsidRDefault="009E0423" w:rsidP="00E52D58">
            <w:pPr>
              <w:pStyle w:val="ACScontent"/>
              <w:rPr>
                <w:b w:val="0"/>
                <w:bCs w:val="0"/>
              </w:rPr>
            </w:pPr>
            <w:r>
              <w:rPr>
                <w:b w:val="0"/>
                <w:bCs w:val="0"/>
              </w:rPr>
              <w:t>Title</w:t>
            </w:r>
          </w:p>
        </w:tc>
        <w:tc>
          <w:tcPr>
            <w:tcW w:w="999" w:type="dxa"/>
          </w:tcPr>
          <w:p w14:paraId="4B4D1219" w14:textId="713BA651" w:rsidR="009E0423" w:rsidRPr="00E52D58" w:rsidRDefault="009E0423" w:rsidP="00E52D58">
            <w:pPr>
              <w:pStyle w:val="ACS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Slug</w:t>
            </w:r>
          </w:p>
        </w:tc>
        <w:tc>
          <w:tcPr>
            <w:tcW w:w="1030" w:type="dxa"/>
          </w:tcPr>
          <w:p w14:paraId="66BC1B6D" w14:textId="12A99C33" w:rsidR="009E0423" w:rsidRPr="00E52D58" w:rsidRDefault="002754D1" w:rsidP="00E52D58">
            <w:pPr>
              <w:pStyle w:val="ACS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O</w:t>
            </w:r>
            <w:r w:rsidR="009E0423">
              <w:rPr>
                <w:b w:val="0"/>
                <w:bCs w:val="0"/>
              </w:rPr>
              <w:t>rdering</w:t>
            </w:r>
          </w:p>
        </w:tc>
      </w:tr>
      <w:tr w:rsidR="009E0423" w14:paraId="40DC7E37" w14:textId="77777777" w:rsidTr="009E0423">
        <w:tc>
          <w:tcPr>
            <w:cnfStyle w:val="001000000000" w:firstRow="0" w:lastRow="0" w:firstColumn="1" w:lastColumn="0" w:oddVBand="0" w:evenVBand="0" w:oddHBand="0" w:evenHBand="0" w:firstRowFirstColumn="0" w:firstRowLastColumn="0" w:lastRowFirstColumn="0" w:lastRowLastColumn="0"/>
            <w:tcW w:w="999" w:type="dxa"/>
          </w:tcPr>
          <w:p w14:paraId="7B96170F" w14:textId="0A61A6D1" w:rsidR="009E0423" w:rsidRPr="00E52D58" w:rsidRDefault="009E0423" w:rsidP="00E52D58">
            <w:pPr>
              <w:pStyle w:val="ACScontent"/>
              <w:rPr>
                <w:b w:val="0"/>
                <w:bCs w:val="0"/>
              </w:rPr>
            </w:pPr>
            <w:r>
              <w:rPr>
                <w:b w:val="0"/>
                <w:bCs w:val="0"/>
              </w:rPr>
              <w:t>Char field</w:t>
            </w:r>
          </w:p>
        </w:tc>
        <w:tc>
          <w:tcPr>
            <w:tcW w:w="999" w:type="dxa"/>
          </w:tcPr>
          <w:p w14:paraId="47FFA25E" w14:textId="5C681346" w:rsidR="009E0423" w:rsidRPr="00E52D58" w:rsidRDefault="009E0423" w:rsidP="00E52D58">
            <w:pPr>
              <w:pStyle w:val="ACScontent"/>
              <w:cnfStyle w:val="000000000000" w:firstRow="0" w:lastRow="0" w:firstColumn="0" w:lastColumn="0" w:oddVBand="0" w:evenVBand="0" w:oddHBand="0" w:evenHBand="0" w:firstRowFirstColumn="0" w:firstRowLastColumn="0" w:lastRowFirstColumn="0" w:lastRowLastColumn="0"/>
            </w:pPr>
            <w:r>
              <w:t>Slug field</w:t>
            </w:r>
          </w:p>
        </w:tc>
        <w:tc>
          <w:tcPr>
            <w:tcW w:w="1030" w:type="dxa"/>
          </w:tcPr>
          <w:p w14:paraId="3504DD2C" w14:textId="4D51F2FC" w:rsidR="009E0423" w:rsidRPr="00E52D58" w:rsidRDefault="009E0423" w:rsidP="00E52D58">
            <w:pPr>
              <w:pStyle w:val="ACScontent"/>
              <w:cnfStyle w:val="000000000000" w:firstRow="0" w:lastRow="0" w:firstColumn="0" w:lastColumn="0" w:oddVBand="0" w:evenVBand="0" w:oddHBand="0" w:evenHBand="0" w:firstRowFirstColumn="0" w:firstRowLastColumn="0" w:lastRowFirstColumn="0" w:lastRowLastColumn="0"/>
            </w:pPr>
            <w:r>
              <w:t>Integer field</w:t>
            </w:r>
          </w:p>
        </w:tc>
      </w:tr>
    </w:tbl>
    <w:p w14:paraId="6F69FD39" w14:textId="77777777" w:rsidR="00996F98" w:rsidRPr="00996F98" w:rsidRDefault="00996F98" w:rsidP="00996F98">
      <w:pPr>
        <w:pStyle w:val="ACS-chapter"/>
        <w:jc w:val="center"/>
        <w:rPr>
          <w:sz w:val="32"/>
          <w:szCs w:val="24"/>
        </w:rPr>
      </w:pPr>
    </w:p>
    <w:p w14:paraId="068F3549" w14:textId="77777777" w:rsidR="009E0423" w:rsidRPr="009E0423" w:rsidRDefault="009E0423" w:rsidP="009E0423">
      <w:pPr>
        <w:jc w:val="both"/>
        <w:rPr>
          <w:rFonts w:ascii="Times New Roman" w:hAnsi="Times New Roman" w:cs="Times New Roman"/>
          <w:sz w:val="24"/>
          <w:szCs w:val="28"/>
          <w:u w:val="single"/>
        </w:rPr>
      </w:pPr>
      <w:r w:rsidRPr="009E0423">
        <w:rPr>
          <w:rFonts w:ascii="Times New Roman" w:hAnsi="Times New Roman" w:cs="Times New Roman"/>
          <w:sz w:val="24"/>
          <w:szCs w:val="28"/>
          <w:u w:val="single"/>
        </w:rPr>
        <w:t>Product</w:t>
      </w:r>
    </w:p>
    <w:tbl>
      <w:tblPr>
        <w:tblStyle w:val="GridTable1Light"/>
        <w:tblW w:w="0" w:type="auto"/>
        <w:tblLook w:val="04A0" w:firstRow="1" w:lastRow="0" w:firstColumn="1" w:lastColumn="0" w:noHBand="0" w:noVBand="1"/>
      </w:tblPr>
      <w:tblGrid>
        <w:gridCol w:w="1097"/>
        <w:gridCol w:w="969"/>
        <w:gridCol w:w="737"/>
        <w:gridCol w:w="715"/>
        <w:gridCol w:w="1336"/>
        <w:gridCol w:w="1029"/>
        <w:gridCol w:w="1096"/>
        <w:gridCol w:w="847"/>
        <w:gridCol w:w="1190"/>
      </w:tblGrid>
      <w:tr w:rsidR="009E0423" w:rsidRPr="009E0423" w14:paraId="1D49FBDD" w14:textId="77777777" w:rsidTr="00E462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1" w:type="dxa"/>
          </w:tcPr>
          <w:p w14:paraId="3EFBF34F" w14:textId="77777777" w:rsidR="009E0423" w:rsidRPr="009E0423" w:rsidRDefault="009E0423" w:rsidP="009E0423">
            <w:pPr>
              <w:pStyle w:val="ACScontent"/>
              <w:rPr>
                <w:b w:val="0"/>
                <w:bCs w:val="0"/>
              </w:rPr>
            </w:pPr>
            <w:r w:rsidRPr="009E0423">
              <w:rPr>
                <w:b w:val="0"/>
                <w:bCs w:val="0"/>
              </w:rPr>
              <w:t>Category</w:t>
            </w:r>
          </w:p>
        </w:tc>
        <w:tc>
          <w:tcPr>
            <w:tcW w:w="1001" w:type="dxa"/>
          </w:tcPr>
          <w:p w14:paraId="62B1E39B"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Vendor</w:t>
            </w:r>
          </w:p>
        </w:tc>
        <w:tc>
          <w:tcPr>
            <w:tcW w:w="1002" w:type="dxa"/>
          </w:tcPr>
          <w:p w14:paraId="5D759D34"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Title</w:t>
            </w:r>
          </w:p>
        </w:tc>
        <w:tc>
          <w:tcPr>
            <w:tcW w:w="1002" w:type="dxa"/>
          </w:tcPr>
          <w:p w14:paraId="041CC350"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Slug</w:t>
            </w:r>
          </w:p>
        </w:tc>
        <w:tc>
          <w:tcPr>
            <w:tcW w:w="1002" w:type="dxa"/>
          </w:tcPr>
          <w:p w14:paraId="5E7D8B5C"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Description</w:t>
            </w:r>
          </w:p>
        </w:tc>
        <w:tc>
          <w:tcPr>
            <w:tcW w:w="1002" w:type="dxa"/>
          </w:tcPr>
          <w:p w14:paraId="11582436"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Price</w:t>
            </w:r>
          </w:p>
        </w:tc>
        <w:tc>
          <w:tcPr>
            <w:tcW w:w="1002" w:type="dxa"/>
          </w:tcPr>
          <w:p w14:paraId="7D71F2A5"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Added-date</w:t>
            </w:r>
          </w:p>
        </w:tc>
        <w:tc>
          <w:tcPr>
            <w:tcW w:w="1002" w:type="dxa"/>
          </w:tcPr>
          <w:p w14:paraId="1776ABA4"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Image</w:t>
            </w:r>
          </w:p>
        </w:tc>
        <w:tc>
          <w:tcPr>
            <w:tcW w:w="1002" w:type="dxa"/>
          </w:tcPr>
          <w:p w14:paraId="3EA36442" w14:textId="77777777" w:rsidR="009E0423" w:rsidRPr="009E0423" w:rsidRDefault="009E0423" w:rsidP="009E0423">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9E0423">
              <w:rPr>
                <w:b w:val="0"/>
                <w:bCs w:val="0"/>
              </w:rPr>
              <w:t>thumbnail</w:t>
            </w:r>
          </w:p>
        </w:tc>
      </w:tr>
      <w:tr w:rsidR="009E0423" w:rsidRPr="009E0423" w14:paraId="63B15AE3" w14:textId="77777777" w:rsidTr="00E4620D">
        <w:tc>
          <w:tcPr>
            <w:cnfStyle w:val="001000000000" w:firstRow="0" w:lastRow="0" w:firstColumn="1" w:lastColumn="0" w:oddVBand="0" w:evenVBand="0" w:oddHBand="0" w:evenHBand="0" w:firstRowFirstColumn="0" w:firstRowLastColumn="0" w:lastRowFirstColumn="0" w:lastRowLastColumn="0"/>
            <w:tcW w:w="1001" w:type="dxa"/>
          </w:tcPr>
          <w:p w14:paraId="3A50167E" w14:textId="77777777" w:rsidR="009E0423" w:rsidRPr="009E0423" w:rsidRDefault="009E0423" w:rsidP="009E0423">
            <w:pPr>
              <w:pStyle w:val="ACScontent"/>
              <w:rPr>
                <w:b w:val="0"/>
                <w:bCs w:val="0"/>
              </w:rPr>
            </w:pPr>
            <w:r w:rsidRPr="009E0423">
              <w:rPr>
                <w:b w:val="0"/>
                <w:bCs w:val="0"/>
              </w:rPr>
              <w:t>Foreign Key</w:t>
            </w:r>
          </w:p>
        </w:tc>
        <w:tc>
          <w:tcPr>
            <w:tcW w:w="1001" w:type="dxa"/>
          </w:tcPr>
          <w:p w14:paraId="2D7BA502"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Foreign Key</w:t>
            </w:r>
          </w:p>
        </w:tc>
        <w:tc>
          <w:tcPr>
            <w:tcW w:w="1002" w:type="dxa"/>
          </w:tcPr>
          <w:p w14:paraId="7B761145"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Char field</w:t>
            </w:r>
          </w:p>
        </w:tc>
        <w:tc>
          <w:tcPr>
            <w:tcW w:w="1002" w:type="dxa"/>
          </w:tcPr>
          <w:p w14:paraId="7B817235"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Slug field</w:t>
            </w:r>
          </w:p>
        </w:tc>
        <w:tc>
          <w:tcPr>
            <w:tcW w:w="1002" w:type="dxa"/>
          </w:tcPr>
          <w:p w14:paraId="30075C0F"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Text field</w:t>
            </w:r>
          </w:p>
        </w:tc>
        <w:tc>
          <w:tcPr>
            <w:tcW w:w="1002" w:type="dxa"/>
          </w:tcPr>
          <w:p w14:paraId="25636838"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Decimal field</w:t>
            </w:r>
          </w:p>
        </w:tc>
        <w:tc>
          <w:tcPr>
            <w:tcW w:w="1002" w:type="dxa"/>
          </w:tcPr>
          <w:p w14:paraId="71A1EBBB"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Datetime field</w:t>
            </w:r>
          </w:p>
        </w:tc>
        <w:tc>
          <w:tcPr>
            <w:tcW w:w="1002" w:type="dxa"/>
          </w:tcPr>
          <w:p w14:paraId="6BDD5865"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Image field</w:t>
            </w:r>
          </w:p>
        </w:tc>
        <w:tc>
          <w:tcPr>
            <w:tcW w:w="1002" w:type="dxa"/>
          </w:tcPr>
          <w:p w14:paraId="25951773" w14:textId="77777777" w:rsidR="009E0423" w:rsidRPr="009E0423" w:rsidRDefault="009E0423" w:rsidP="009E0423">
            <w:pPr>
              <w:pStyle w:val="ACScontent"/>
              <w:cnfStyle w:val="000000000000" w:firstRow="0" w:lastRow="0" w:firstColumn="0" w:lastColumn="0" w:oddVBand="0" w:evenVBand="0" w:oddHBand="0" w:evenHBand="0" w:firstRowFirstColumn="0" w:firstRowLastColumn="0" w:lastRowFirstColumn="0" w:lastRowLastColumn="0"/>
            </w:pPr>
            <w:r w:rsidRPr="009E0423">
              <w:t>Image field</w:t>
            </w:r>
          </w:p>
        </w:tc>
      </w:tr>
    </w:tbl>
    <w:p w14:paraId="65779A5B" w14:textId="77777777" w:rsidR="000539B1" w:rsidRDefault="000539B1">
      <w:pPr>
        <w:rPr>
          <w:rFonts w:cs="Times New Roman"/>
          <w:sz w:val="28"/>
          <w:szCs w:val="28"/>
        </w:rPr>
      </w:pPr>
    </w:p>
    <w:p w14:paraId="222D4C26" w14:textId="3ECEFF68" w:rsidR="00A158D5" w:rsidRPr="001162EA" w:rsidRDefault="000539B1" w:rsidP="001162EA">
      <w:pPr>
        <w:pStyle w:val="ACScontent"/>
        <w:rPr>
          <w:b/>
          <w:bCs/>
        </w:rPr>
      </w:pPr>
      <w:r w:rsidRPr="001162EA">
        <w:rPr>
          <w:b/>
          <w:bCs/>
        </w:rPr>
        <w:t>O</w:t>
      </w:r>
      <w:r w:rsidR="001162EA" w:rsidRPr="001162EA">
        <w:rPr>
          <w:b/>
          <w:bCs/>
        </w:rPr>
        <w:t>RDER MODELS</w:t>
      </w:r>
    </w:p>
    <w:p w14:paraId="7294CB8C" w14:textId="3C45980A" w:rsidR="000539B1" w:rsidRPr="000539B1" w:rsidRDefault="000539B1" w:rsidP="001162EA">
      <w:pPr>
        <w:pStyle w:val="ACScontent"/>
        <w:rPr>
          <w:u w:val="single"/>
        </w:rPr>
      </w:pPr>
      <w:r>
        <w:rPr>
          <w:u w:val="single"/>
        </w:rPr>
        <w:t>Order</w:t>
      </w:r>
    </w:p>
    <w:tbl>
      <w:tblPr>
        <w:tblStyle w:val="GridTable1Light"/>
        <w:tblW w:w="0" w:type="auto"/>
        <w:tblLook w:val="04A0" w:firstRow="1" w:lastRow="0" w:firstColumn="1" w:lastColumn="0" w:noHBand="0" w:noVBand="1"/>
      </w:tblPr>
      <w:tblGrid>
        <w:gridCol w:w="746"/>
        <w:gridCol w:w="746"/>
        <w:gridCol w:w="796"/>
        <w:gridCol w:w="1003"/>
        <w:gridCol w:w="1003"/>
        <w:gridCol w:w="746"/>
        <w:gridCol w:w="821"/>
        <w:gridCol w:w="1096"/>
        <w:gridCol w:w="1029"/>
        <w:gridCol w:w="1030"/>
      </w:tblGrid>
      <w:tr w:rsidR="000539B1" w14:paraId="085245BA" w14:textId="77777777" w:rsidTr="00A15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dxa"/>
          </w:tcPr>
          <w:p w14:paraId="51B7146B" w14:textId="1B894BBB" w:rsidR="000539B1" w:rsidRPr="00A158D5" w:rsidRDefault="000539B1" w:rsidP="001162EA">
            <w:pPr>
              <w:pStyle w:val="ACScontent"/>
              <w:rPr>
                <w:b w:val="0"/>
                <w:bCs w:val="0"/>
              </w:rPr>
            </w:pPr>
            <w:r w:rsidRPr="00A158D5">
              <w:rPr>
                <w:b w:val="0"/>
                <w:bCs w:val="0"/>
              </w:rPr>
              <w:t>First-name</w:t>
            </w:r>
          </w:p>
        </w:tc>
        <w:tc>
          <w:tcPr>
            <w:tcW w:w="901" w:type="dxa"/>
          </w:tcPr>
          <w:p w14:paraId="779739D0" w14:textId="2E2FEA94"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Last-name</w:t>
            </w:r>
          </w:p>
        </w:tc>
        <w:tc>
          <w:tcPr>
            <w:tcW w:w="901" w:type="dxa"/>
          </w:tcPr>
          <w:p w14:paraId="7F91E4CF" w14:textId="6FF64F5C"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Email</w:t>
            </w:r>
          </w:p>
        </w:tc>
        <w:tc>
          <w:tcPr>
            <w:tcW w:w="901" w:type="dxa"/>
          </w:tcPr>
          <w:p w14:paraId="1B03C9F8" w14:textId="43FE2CE2"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Address</w:t>
            </w:r>
          </w:p>
        </w:tc>
        <w:tc>
          <w:tcPr>
            <w:tcW w:w="902" w:type="dxa"/>
          </w:tcPr>
          <w:p w14:paraId="7B67F0CD" w14:textId="000A80E5"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Zipcode</w:t>
            </w:r>
          </w:p>
        </w:tc>
        <w:tc>
          <w:tcPr>
            <w:tcW w:w="902" w:type="dxa"/>
          </w:tcPr>
          <w:p w14:paraId="5D8DF423" w14:textId="3B2FA4F6"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Place</w:t>
            </w:r>
          </w:p>
        </w:tc>
        <w:tc>
          <w:tcPr>
            <w:tcW w:w="902" w:type="dxa"/>
          </w:tcPr>
          <w:p w14:paraId="29DBD2BC" w14:textId="1CED2269"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Phone</w:t>
            </w:r>
          </w:p>
        </w:tc>
        <w:tc>
          <w:tcPr>
            <w:tcW w:w="902" w:type="dxa"/>
          </w:tcPr>
          <w:p w14:paraId="71303EFA" w14:textId="20899DA1"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Created-at</w:t>
            </w:r>
          </w:p>
        </w:tc>
        <w:tc>
          <w:tcPr>
            <w:tcW w:w="902" w:type="dxa"/>
          </w:tcPr>
          <w:p w14:paraId="62ECDE00" w14:textId="5DE7B48E"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Paid-amount</w:t>
            </w:r>
          </w:p>
        </w:tc>
        <w:tc>
          <w:tcPr>
            <w:tcW w:w="902" w:type="dxa"/>
          </w:tcPr>
          <w:p w14:paraId="340D9678" w14:textId="5FBF50F9" w:rsidR="000539B1" w:rsidRPr="00A158D5" w:rsidRDefault="0040117E"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Pr>
                <w:b w:val="0"/>
                <w:bCs w:val="0"/>
              </w:rPr>
              <w:t>V</w:t>
            </w:r>
            <w:r w:rsidR="000539B1" w:rsidRPr="00A158D5">
              <w:rPr>
                <w:b w:val="0"/>
                <w:bCs w:val="0"/>
              </w:rPr>
              <w:t>endors</w:t>
            </w:r>
          </w:p>
        </w:tc>
      </w:tr>
      <w:tr w:rsidR="000539B1" w14:paraId="05264E56" w14:textId="77777777" w:rsidTr="00A158D5">
        <w:tc>
          <w:tcPr>
            <w:cnfStyle w:val="001000000000" w:firstRow="0" w:lastRow="0" w:firstColumn="1" w:lastColumn="0" w:oddVBand="0" w:evenVBand="0" w:oddHBand="0" w:evenHBand="0" w:firstRowFirstColumn="0" w:firstRowLastColumn="0" w:lastRowFirstColumn="0" w:lastRowLastColumn="0"/>
            <w:tcW w:w="901" w:type="dxa"/>
          </w:tcPr>
          <w:p w14:paraId="574992A9" w14:textId="0BF1E377" w:rsidR="000539B1" w:rsidRPr="00A158D5" w:rsidRDefault="000539B1" w:rsidP="001162EA">
            <w:pPr>
              <w:pStyle w:val="ACScontent"/>
              <w:rPr>
                <w:b w:val="0"/>
                <w:bCs w:val="0"/>
              </w:rPr>
            </w:pPr>
            <w:r w:rsidRPr="00A158D5">
              <w:rPr>
                <w:b w:val="0"/>
                <w:bCs w:val="0"/>
              </w:rPr>
              <w:t>Char field</w:t>
            </w:r>
          </w:p>
        </w:tc>
        <w:tc>
          <w:tcPr>
            <w:tcW w:w="901" w:type="dxa"/>
          </w:tcPr>
          <w:p w14:paraId="3C8C5009" w14:textId="462E3087"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1" w:type="dxa"/>
          </w:tcPr>
          <w:p w14:paraId="6DE73FA9" w14:textId="5C4B7DCA"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1" w:type="dxa"/>
          </w:tcPr>
          <w:p w14:paraId="5B8220CB" w14:textId="09FE8376"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2" w:type="dxa"/>
          </w:tcPr>
          <w:p w14:paraId="2A30E2E4" w14:textId="7329CEC3"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2" w:type="dxa"/>
          </w:tcPr>
          <w:p w14:paraId="307D01D2" w14:textId="7BEC831C"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2" w:type="dxa"/>
          </w:tcPr>
          <w:p w14:paraId="46BBA995" w14:textId="3B530B0B"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Char field</w:t>
            </w:r>
          </w:p>
        </w:tc>
        <w:tc>
          <w:tcPr>
            <w:tcW w:w="902" w:type="dxa"/>
          </w:tcPr>
          <w:p w14:paraId="2865A03B" w14:textId="6E2E9F9A"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Datetime field</w:t>
            </w:r>
          </w:p>
        </w:tc>
        <w:tc>
          <w:tcPr>
            <w:tcW w:w="902" w:type="dxa"/>
          </w:tcPr>
          <w:p w14:paraId="5DC0CEE0" w14:textId="688569CB"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Decimal field</w:t>
            </w:r>
          </w:p>
        </w:tc>
        <w:tc>
          <w:tcPr>
            <w:tcW w:w="902" w:type="dxa"/>
          </w:tcPr>
          <w:p w14:paraId="48CD403D" w14:textId="368C34D5"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Many-to-many field</w:t>
            </w:r>
          </w:p>
        </w:tc>
      </w:tr>
    </w:tbl>
    <w:p w14:paraId="2DC370FB" w14:textId="77777777" w:rsidR="000539B1" w:rsidRDefault="000539B1" w:rsidP="001162EA">
      <w:pPr>
        <w:pStyle w:val="ACScontent"/>
      </w:pPr>
    </w:p>
    <w:p w14:paraId="6B1018A2" w14:textId="77777777" w:rsidR="000539B1" w:rsidRDefault="000539B1" w:rsidP="001162EA">
      <w:pPr>
        <w:pStyle w:val="ACScontent"/>
        <w:rPr>
          <w:u w:val="single"/>
        </w:rPr>
      </w:pPr>
      <w:r>
        <w:rPr>
          <w:u w:val="single"/>
        </w:rPr>
        <w:t>OrderItem</w:t>
      </w:r>
    </w:p>
    <w:tbl>
      <w:tblPr>
        <w:tblStyle w:val="GridTable1Light"/>
        <w:tblW w:w="0" w:type="auto"/>
        <w:tblLook w:val="04A0" w:firstRow="1" w:lastRow="0" w:firstColumn="1" w:lastColumn="0" w:noHBand="0" w:noVBand="1"/>
      </w:tblPr>
      <w:tblGrid>
        <w:gridCol w:w="1502"/>
        <w:gridCol w:w="1502"/>
        <w:gridCol w:w="1503"/>
        <w:gridCol w:w="1503"/>
        <w:gridCol w:w="1503"/>
        <w:gridCol w:w="1503"/>
      </w:tblGrid>
      <w:tr w:rsidR="000539B1" w14:paraId="23840DDC" w14:textId="77777777" w:rsidTr="00A15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2" w:type="dxa"/>
          </w:tcPr>
          <w:p w14:paraId="3CAAD5CC" w14:textId="205579A9" w:rsidR="000539B1" w:rsidRPr="00A158D5" w:rsidRDefault="000539B1" w:rsidP="001162EA">
            <w:pPr>
              <w:pStyle w:val="ACScontent"/>
              <w:rPr>
                <w:b w:val="0"/>
                <w:bCs w:val="0"/>
              </w:rPr>
            </w:pPr>
            <w:r w:rsidRPr="00A158D5">
              <w:rPr>
                <w:b w:val="0"/>
                <w:bCs w:val="0"/>
              </w:rPr>
              <w:t>Order</w:t>
            </w:r>
          </w:p>
        </w:tc>
        <w:tc>
          <w:tcPr>
            <w:tcW w:w="1502" w:type="dxa"/>
          </w:tcPr>
          <w:p w14:paraId="00D8D5DE" w14:textId="4E963F7F"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Product</w:t>
            </w:r>
          </w:p>
        </w:tc>
        <w:tc>
          <w:tcPr>
            <w:tcW w:w="1503" w:type="dxa"/>
          </w:tcPr>
          <w:p w14:paraId="19916890" w14:textId="1E87AF7D"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Vendor</w:t>
            </w:r>
          </w:p>
        </w:tc>
        <w:tc>
          <w:tcPr>
            <w:tcW w:w="1503" w:type="dxa"/>
          </w:tcPr>
          <w:p w14:paraId="7A6517A7" w14:textId="05B3A760"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Vendor_paid</w:t>
            </w:r>
          </w:p>
        </w:tc>
        <w:tc>
          <w:tcPr>
            <w:tcW w:w="1503" w:type="dxa"/>
          </w:tcPr>
          <w:p w14:paraId="134967FB" w14:textId="7BBE195E"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Price</w:t>
            </w:r>
          </w:p>
        </w:tc>
        <w:tc>
          <w:tcPr>
            <w:tcW w:w="1503" w:type="dxa"/>
          </w:tcPr>
          <w:p w14:paraId="0226BF43" w14:textId="5FC44017" w:rsidR="000539B1" w:rsidRPr="00A158D5" w:rsidRDefault="000539B1" w:rsidP="001162EA">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Quantity</w:t>
            </w:r>
          </w:p>
        </w:tc>
      </w:tr>
      <w:tr w:rsidR="000539B1" w14:paraId="0F8BB449" w14:textId="77777777" w:rsidTr="00A158D5">
        <w:tc>
          <w:tcPr>
            <w:cnfStyle w:val="001000000000" w:firstRow="0" w:lastRow="0" w:firstColumn="1" w:lastColumn="0" w:oddVBand="0" w:evenVBand="0" w:oddHBand="0" w:evenHBand="0" w:firstRowFirstColumn="0" w:firstRowLastColumn="0" w:lastRowFirstColumn="0" w:lastRowLastColumn="0"/>
            <w:tcW w:w="1502" w:type="dxa"/>
          </w:tcPr>
          <w:p w14:paraId="1C148452" w14:textId="224103AE" w:rsidR="000539B1" w:rsidRPr="00A158D5" w:rsidRDefault="000539B1" w:rsidP="001162EA">
            <w:pPr>
              <w:pStyle w:val="ACScontent"/>
              <w:rPr>
                <w:b w:val="0"/>
                <w:bCs w:val="0"/>
              </w:rPr>
            </w:pPr>
            <w:r w:rsidRPr="00A158D5">
              <w:rPr>
                <w:b w:val="0"/>
                <w:bCs w:val="0"/>
              </w:rPr>
              <w:t>Foreign key</w:t>
            </w:r>
          </w:p>
        </w:tc>
        <w:tc>
          <w:tcPr>
            <w:tcW w:w="1502" w:type="dxa"/>
          </w:tcPr>
          <w:p w14:paraId="5A250EA3" w14:textId="217B335E"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Foreign key</w:t>
            </w:r>
          </w:p>
        </w:tc>
        <w:tc>
          <w:tcPr>
            <w:tcW w:w="1503" w:type="dxa"/>
          </w:tcPr>
          <w:p w14:paraId="5AAF5CAE" w14:textId="72302934"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Foreign key</w:t>
            </w:r>
          </w:p>
        </w:tc>
        <w:tc>
          <w:tcPr>
            <w:tcW w:w="1503" w:type="dxa"/>
          </w:tcPr>
          <w:p w14:paraId="14835468" w14:textId="028E1F58"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Boolean field</w:t>
            </w:r>
          </w:p>
        </w:tc>
        <w:tc>
          <w:tcPr>
            <w:tcW w:w="1503" w:type="dxa"/>
          </w:tcPr>
          <w:p w14:paraId="0D49E16B" w14:textId="68BE216D"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Decimal field</w:t>
            </w:r>
          </w:p>
        </w:tc>
        <w:tc>
          <w:tcPr>
            <w:tcW w:w="1503" w:type="dxa"/>
          </w:tcPr>
          <w:p w14:paraId="66596BDC" w14:textId="5B1124A0" w:rsidR="000539B1" w:rsidRPr="00A158D5" w:rsidRDefault="000539B1" w:rsidP="001162EA">
            <w:pPr>
              <w:pStyle w:val="ACScontent"/>
              <w:cnfStyle w:val="000000000000" w:firstRow="0" w:lastRow="0" w:firstColumn="0" w:lastColumn="0" w:oddVBand="0" w:evenVBand="0" w:oddHBand="0" w:evenHBand="0" w:firstRowFirstColumn="0" w:firstRowLastColumn="0" w:lastRowFirstColumn="0" w:lastRowLastColumn="0"/>
            </w:pPr>
            <w:r w:rsidRPr="00A158D5">
              <w:t>Integer field</w:t>
            </w:r>
          </w:p>
        </w:tc>
      </w:tr>
    </w:tbl>
    <w:p w14:paraId="190C2BF0" w14:textId="77777777" w:rsidR="001162EA" w:rsidRDefault="001162EA" w:rsidP="001162EA">
      <w:pPr>
        <w:pStyle w:val="ACScontent"/>
      </w:pPr>
    </w:p>
    <w:p w14:paraId="3F9D9336" w14:textId="521C0C2E" w:rsidR="000539B1" w:rsidRPr="001162EA" w:rsidRDefault="000539B1" w:rsidP="001162EA">
      <w:pPr>
        <w:pStyle w:val="ACScontent"/>
        <w:rPr>
          <w:b/>
          <w:bCs/>
        </w:rPr>
      </w:pPr>
      <w:r w:rsidRPr="001162EA">
        <w:rPr>
          <w:b/>
          <w:bCs/>
        </w:rPr>
        <w:t>VENDOR MODELS</w:t>
      </w:r>
    </w:p>
    <w:p w14:paraId="558E5F9B" w14:textId="490B3636" w:rsidR="001162EA" w:rsidRDefault="001162EA" w:rsidP="001162EA">
      <w:pPr>
        <w:pStyle w:val="ACScontent"/>
        <w:rPr>
          <w:u w:val="single"/>
        </w:rPr>
      </w:pPr>
      <w:r>
        <w:rPr>
          <w:u w:val="single"/>
        </w:rPr>
        <w:t>Vendor</w:t>
      </w:r>
    </w:p>
    <w:tbl>
      <w:tblPr>
        <w:tblStyle w:val="GridTable1Light"/>
        <w:tblW w:w="0" w:type="auto"/>
        <w:tblLook w:val="04A0" w:firstRow="1" w:lastRow="0" w:firstColumn="1" w:lastColumn="0" w:noHBand="0" w:noVBand="1"/>
      </w:tblPr>
      <w:tblGrid>
        <w:gridCol w:w="3005"/>
        <w:gridCol w:w="3005"/>
        <w:gridCol w:w="3006"/>
      </w:tblGrid>
      <w:tr w:rsidR="001162EA" w14:paraId="77A0F082" w14:textId="77777777" w:rsidTr="00A158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18E072" w14:textId="773295DC" w:rsidR="001162EA" w:rsidRPr="00A158D5" w:rsidRDefault="001162EA" w:rsidP="00A158D5">
            <w:pPr>
              <w:pStyle w:val="ACScontent"/>
              <w:rPr>
                <w:b w:val="0"/>
                <w:bCs w:val="0"/>
              </w:rPr>
            </w:pPr>
            <w:r w:rsidRPr="00A158D5">
              <w:rPr>
                <w:b w:val="0"/>
                <w:bCs w:val="0"/>
              </w:rPr>
              <w:t>Name</w:t>
            </w:r>
          </w:p>
        </w:tc>
        <w:tc>
          <w:tcPr>
            <w:tcW w:w="3005" w:type="dxa"/>
          </w:tcPr>
          <w:p w14:paraId="626764AE" w14:textId="1DB944AB" w:rsidR="001162EA" w:rsidRPr="00A158D5" w:rsidRDefault="001162EA" w:rsidP="00A158D5">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Created_at</w:t>
            </w:r>
          </w:p>
        </w:tc>
        <w:tc>
          <w:tcPr>
            <w:tcW w:w="3006" w:type="dxa"/>
          </w:tcPr>
          <w:p w14:paraId="338E5D60" w14:textId="35624A2B" w:rsidR="001162EA" w:rsidRPr="00A158D5" w:rsidRDefault="001162EA" w:rsidP="00A158D5">
            <w:pPr>
              <w:pStyle w:val="ACScontent"/>
              <w:cnfStyle w:val="100000000000" w:firstRow="1" w:lastRow="0" w:firstColumn="0" w:lastColumn="0" w:oddVBand="0" w:evenVBand="0" w:oddHBand="0" w:evenHBand="0" w:firstRowFirstColumn="0" w:firstRowLastColumn="0" w:lastRowFirstColumn="0" w:lastRowLastColumn="0"/>
              <w:rPr>
                <w:b w:val="0"/>
                <w:bCs w:val="0"/>
              </w:rPr>
            </w:pPr>
            <w:r w:rsidRPr="00A158D5">
              <w:rPr>
                <w:b w:val="0"/>
                <w:bCs w:val="0"/>
              </w:rPr>
              <w:t>Created_by</w:t>
            </w:r>
          </w:p>
        </w:tc>
      </w:tr>
      <w:tr w:rsidR="001162EA" w14:paraId="68F1CE6F" w14:textId="77777777" w:rsidTr="00A158D5">
        <w:tc>
          <w:tcPr>
            <w:cnfStyle w:val="001000000000" w:firstRow="0" w:lastRow="0" w:firstColumn="1" w:lastColumn="0" w:oddVBand="0" w:evenVBand="0" w:oddHBand="0" w:evenHBand="0" w:firstRowFirstColumn="0" w:firstRowLastColumn="0" w:lastRowFirstColumn="0" w:lastRowLastColumn="0"/>
            <w:tcW w:w="3005" w:type="dxa"/>
          </w:tcPr>
          <w:p w14:paraId="743793C0" w14:textId="724D24C8" w:rsidR="001162EA" w:rsidRPr="00A158D5" w:rsidRDefault="001162EA" w:rsidP="00A158D5">
            <w:pPr>
              <w:pStyle w:val="ACScontent"/>
              <w:rPr>
                <w:b w:val="0"/>
                <w:bCs w:val="0"/>
              </w:rPr>
            </w:pPr>
            <w:r w:rsidRPr="00A158D5">
              <w:rPr>
                <w:b w:val="0"/>
                <w:bCs w:val="0"/>
              </w:rPr>
              <w:t>Char field</w:t>
            </w:r>
          </w:p>
        </w:tc>
        <w:tc>
          <w:tcPr>
            <w:tcW w:w="3005" w:type="dxa"/>
          </w:tcPr>
          <w:p w14:paraId="132C1594" w14:textId="754A5460" w:rsidR="001162EA" w:rsidRPr="00A158D5" w:rsidRDefault="001162EA" w:rsidP="00A158D5">
            <w:pPr>
              <w:pStyle w:val="ACScontent"/>
              <w:cnfStyle w:val="000000000000" w:firstRow="0" w:lastRow="0" w:firstColumn="0" w:lastColumn="0" w:oddVBand="0" w:evenVBand="0" w:oddHBand="0" w:evenHBand="0" w:firstRowFirstColumn="0" w:firstRowLastColumn="0" w:lastRowFirstColumn="0" w:lastRowLastColumn="0"/>
            </w:pPr>
            <w:r w:rsidRPr="00A158D5">
              <w:t>Datetime field</w:t>
            </w:r>
          </w:p>
        </w:tc>
        <w:tc>
          <w:tcPr>
            <w:tcW w:w="3006" w:type="dxa"/>
          </w:tcPr>
          <w:p w14:paraId="1D4486BD" w14:textId="20D7CD7F" w:rsidR="001162EA" w:rsidRPr="00A158D5" w:rsidRDefault="001162EA" w:rsidP="00A158D5">
            <w:pPr>
              <w:pStyle w:val="ACScontent"/>
              <w:cnfStyle w:val="000000000000" w:firstRow="0" w:lastRow="0" w:firstColumn="0" w:lastColumn="0" w:oddVBand="0" w:evenVBand="0" w:oddHBand="0" w:evenHBand="0" w:firstRowFirstColumn="0" w:firstRowLastColumn="0" w:lastRowFirstColumn="0" w:lastRowLastColumn="0"/>
            </w:pPr>
            <w:r w:rsidRPr="00A158D5">
              <w:t>One-to-one field</w:t>
            </w:r>
          </w:p>
        </w:tc>
      </w:tr>
    </w:tbl>
    <w:p w14:paraId="4E2B8BA2" w14:textId="77777777" w:rsidR="001162EA" w:rsidRPr="001162EA" w:rsidRDefault="001162EA">
      <w:pPr>
        <w:rPr>
          <w:rFonts w:ascii="Times New Roman" w:hAnsi="Times New Roman" w:cs="Times New Roman"/>
          <w:b/>
          <w:sz w:val="28"/>
          <w:szCs w:val="28"/>
          <w:u w:val="single"/>
        </w:rPr>
      </w:pPr>
    </w:p>
    <w:p w14:paraId="6FF27536" w14:textId="77777777" w:rsidR="001162EA" w:rsidRDefault="001162EA">
      <w:pPr>
        <w:rPr>
          <w:rFonts w:ascii="Times New Roman" w:hAnsi="Times New Roman" w:cs="Times New Roman"/>
          <w:b/>
          <w:sz w:val="28"/>
          <w:szCs w:val="28"/>
        </w:rPr>
      </w:pPr>
      <w:r>
        <w:rPr>
          <w:rFonts w:cs="Times New Roman"/>
          <w:sz w:val="28"/>
          <w:szCs w:val="28"/>
        </w:rPr>
        <w:br w:type="page"/>
      </w:r>
    </w:p>
    <w:p w14:paraId="05098F04" w14:textId="4E6CE00A" w:rsidR="00596E4D" w:rsidRDefault="00E41098" w:rsidP="00596E4D">
      <w:pPr>
        <w:pStyle w:val="ACS-subhead"/>
      </w:pPr>
      <w:r>
        <w:lastRenderedPageBreak/>
        <w:t>4</w:t>
      </w:r>
      <w:r w:rsidR="00596E4D">
        <w:t>.</w:t>
      </w:r>
      <w:r w:rsidR="00E44065">
        <w:t>3</w:t>
      </w:r>
      <w:r w:rsidR="00596E4D">
        <w:t xml:space="preserve"> </w:t>
      </w:r>
      <w:r w:rsidR="00F4231A">
        <w:t>CLASS</w:t>
      </w:r>
      <w:r w:rsidR="00596E4D">
        <w:t xml:space="preserve"> DIAGRAM</w:t>
      </w:r>
    </w:p>
    <w:p w14:paraId="45EB68F2" w14:textId="7325D86A" w:rsidR="00596E4D" w:rsidRDefault="00596E4D" w:rsidP="00596E4D">
      <w:pPr>
        <w:pStyle w:val="ACS-subhead"/>
      </w:pPr>
    </w:p>
    <w:p w14:paraId="0DEC45CF" w14:textId="77777777" w:rsidR="00596E4D" w:rsidRDefault="00596E4D" w:rsidP="00596E4D">
      <w:pPr>
        <w:pStyle w:val="ACS-subhead"/>
      </w:pPr>
    </w:p>
    <w:p w14:paraId="4A4667DA" w14:textId="7C51255D" w:rsidR="00DC7238" w:rsidRDefault="00596E4D" w:rsidP="00596E4D">
      <w:pPr>
        <w:pStyle w:val="ACS-subhead"/>
      </w:pPr>
      <w:r>
        <w:rPr>
          <w:noProof/>
        </w:rPr>
        <w:drawing>
          <wp:inline distT="0" distB="0" distL="0" distR="0" wp14:anchorId="7C15F240" wp14:editId="777DE189">
            <wp:extent cx="5844540" cy="6159500"/>
            <wp:effectExtent l="0" t="0" r="381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9788" cy="6165031"/>
                    </a:xfrm>
                    <a:prstGeom prst="rect">
                      <a:avLst/>
                    </a:prstGeom>
                    <a:noFill/>
                    <a:ln>
                      <a:noFill/>
                    </a:ln>
                  </pic:spPr>
                </pic:pic>
              </a:graphicData>
            </a:graphic>
          </wp:inline>
        </w:drawing>
      </w:r>
      <w:r>
        <w:t xml:space="preserve"> </w:t>
      </w:r>
    </w:p>
    <w:p w14:paraId="50135A2B" w14:textId="77777777" w:rsidR="00272B29" w:rsidRDefault="00272B29" w:rsidP="00596E4D">
      <w:pPr>
        <w:pStyle w:val="ACS-subhead"/>
      </w:pPr>
    </w:p>
    <w:p w14:paraId="0A40616B" w14:textId="24D7A444" w:rsidR="00596E4D" w:rsidRPr="00DC7238" w:rsidRDefault="00DC7238" w:rsidP="00DC7238">
      <w:pPr>
        <w:pStyle w:val="ACScontent"/>
        <w:jc w:val="center"/>
        <w:rPr>
          <w:b/>
          <w:bCs/>
        </w:rPr>
      </w:pPr>
      <w:r w:rsidRPr="00DC7238">
        <w:rPr>
          <w:b/>
          <w:bCs/>
        </w:rPr>
        <w:t xml:space="preserve">Fig 4.2: UML diagram of </w:t>
      </w:r>
      <w:r w:rsidR="00754FA6">
        <w:rPr>
          <w:b/>
          <w:bCs/>
        </w:rPr>
        <w:t>FastEcommerce</w:t>
      </w:r>
      <w:r w:rsidRPr="00DC7238">
        <w:rPr>
          <w:b/>
          <w:bCs/>
        </w:rPr>
        <w:t xml:space="preserve"> Website Database</w:t>
      </w:r>
      <w:r w:rsidR="00596E4D" w:rsidRPr="00DC7238">
        <w:rPr>
          <w:b/>
          <w:bCs/>
        </w:rPr>
        <w:br w:type="page"/>
      </w:r>
    </w:p>
    <w:p w14:paraId="2FB57BF0" w14:textId="246A3403" w:rsidR="00DC7238" w:rsidRDefault="003612A9" w:rsidP="00014BC6">
      <w:pPr>
        <w:pStyle w:val="ACS-subhead"/>
      </w:pPr>
      <w:r>
        <w:lastRenderedPageBreak/>
        <w:t>4.</w:t>
      </w:r>
      <w:r w:rsidR="00E44065">
        <w:t>4</w:t>
      </w:r>
      <w:r>
        <w:t xml:space="preserve"> </w:t>
      </w:r>
      <w:r w:rsidR="00014BC6">
        <w:t>DATABASE DESIGN</w:t>
      </w:r>
    </w:p>
    <w:p w14:paraId="4EBDD077" w14:textId="2A19F9D4" w:rsidR="00014BC6" w:rsidRDefault="00014BC6" w:rsidP="00014BC6">
      <w:pPr>
        <w:pStyle w:val="ACS-subhead"/>
      </w:pPr>
      <w:r w:rsidRPr="00014BC6">
        <w:rPr>
          <w:noProof/>
        </w:rPr>
        <w:drawing>
          <wp:inline distT="0" distB="0" distL="0" distR="0" wp14:anchorId="2E6272D1" wp14:editId="11DB8116">
            <wp:extent cx="5731510" cy="2874645"/>
            <wp:effectExtent l="0" t="0" r="2540" b="190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9"/>
                    <a:stretch>
                      <a:fillRect/>
                    </a:stretch>
                  </pic:blipFill>
                  <pic:spPr>
                    <a:xfrm>
                      <a:off x="0" y="0"/>
                      <a:ext cx="5731510" cy="2874645"/>
                    </a:xfrm>
                    <a:prstGeom prst="rect">
                      <a:avLst/>
                    </a:prstGeom>
                  </pic:spPr>
                </pic:pic>
              </a:graphicData>
            </a:graphic>
          </wp:inline>
        </w:drawing>
      </w:r>
      <w:r w:rsidRPr="00014BC6">
        <w:t xml:space="preserve"> </w:t>
      </w:r>
    </w:p>
    <w:p w14:paraId="4192047F" w14:textId="19C344BF" w:rsidR="003612A9" w:rsidRDefault="003612A9" w:rsidP="00014BC6">
      <w:pPr>
        <w:pStyle w:val="ACS-subhead"/>
      </w:pPr>
    </w:p>
    <w:p w14:paraId="21FA2C24" w14:textId="30DDD11F" w:rsidR="003612A9" w:rsidRDefault="003612A9" w:rsidP="003612A9">
      <w:pPr>
        <w:pStyle w:val="ACScontent"/>
        <w:jc w:val="center"/>
        <w:rPr>
          <w:b/>
          <w:bCs/>
        </w:rPr>
      </w:pPr>
      <w:r w:rsidRPr="003612A9">
        <w:rPr>
          <w:b/>
          <w:bCs/>
        </w:rPr>
        <w:t>Fig 4.</w:t>
      </w:r>
      <w:r w:rsidR="00E44065">
        <w:rPr>
          <w:b/>
          <w:bCs/>
        </w:rPr>
        <w:t>4</w:t>
      </w:r>
      <w:r w:rsidRPr="003612A9">
        <w:rPr>
          <w:b/>
          <w:bCs/>
        </w:rPr>
        <w:t>.1 Django Administration Site</w:t>
      </w:r>
    </w:p>
    <w:p w14:paraId="67A7ACAC" w14:textId="77777777" w:rsidR="00896DEE" w:rsidRDefault="00896DEE" w:rsidP="003612A9">
      <w:pPr>
        <w:pStyle w:val="ACScontent"/>
        <w:jc w:val="center"/>
        <w:rPr>
          <w:b/>
          <w:bCs/>
        </w:rPr>
      </w:pPr>
    </w:p>
    <w:p w14:paraId="57D67319" w14:textId="269824A4" w:rsidR="003612A9" w:rsidRDefault="000535E7" w:rsidP="003612A9">
      <w:pPr>
        <w:pStyle w:val="ACScontent"/>
        <w:jc w:val="center"/>
      </w:pPr>
      <w:r w:rsidRPr="000535E7">
        <w:rPr>
          <w:noProof/>
        </w:rPr>
        <w:drawing>
          <wp:inline distT="0" distB="0" distL="0" distR="0" wp14:anchorId="4DE3C7B1" wp14:editId="3670C0DF">
            <wp:extent cx="5731510" cy="2703195"/>
            <wp:effectExtent l="0" t="0" r="2540" b="190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0"/>
                    <a:stretch>
                      <a:fillRect/>
                    </a:stretch>
                  </pic:blipFill>
                  <pic:spPr>
                    <a:xfrm>
                      <a:off x="0" y="0"/>
                      <a:ext cx="5731510" cy="2703195"/>
                    </a:xfrm>
                    <a:prstGeom prst="rect">
                      <a:avLst/>
                    </a:prstGeom>
                  </pic:spPr>
                </pic:pic>
              </a:graphicData>
            </a:graphic>
          </wp:inline>
        </w:drawing>
      </w:r>
      <w:r w:rsidRPr="000535E7">
        <w:t xml:space="preserve"> </w:t>
      </w:r>
    </w:p>
    <w:p w14:paraId="35C27F78" w14:textId="77777777" w:rsidR="00896DEE" w:rsidRDefault="00896DEE" w:rsidP="003612A9">
      <w:pPr>
        <w:pStyle w:val="ACScontent"/>
        <w:jc w:val="center"/>
      </w:pPr>
    </w:p>
    <w:p w14:paraId="30787AEC" w14:textId="18128643" w:rsidR="003612A9" w:rsidRDefault="003612A9" w:rsidP="003612A9">
      <w:pPr>
        <w:pStyle w:val="ACScontent"/>
        <w:jc w:val="center"/>
        <w:rPr>
          <w:b/>
          <w:bCs/>
        </w:rPr>
      </w:pPr>
      <w:r w:rsidRPr="00EA1A52">
        <w:rPr>
          <w:b/>
          <w:bCs/>
        </w:rPr>
        <w:t>Fig 4.</w:t>
      </w:r>
      <w:r w:rsidR="00E44065">
        <w:rPr>
          <w:b/>
          <w:bCs/>
        </w:rPr>
        <w:t>4</w:t>
      </w:r>
      <w:r w:rsidRPr="00EA1A52">
        <w:rPr>
          <w:b/>
          <w:bCs/>
        </w:rPr>
        <w:t xml:space="preserve">.2: Django Administration Site: Vendors </w:t>
      </w:r>
      <w:r w:rsidR="000A190D">
        <w:rPr>
          <w:b/>
          <w:bCs/>
        </w:rPr>
        <w:t>T</w:t>
      </w:r>
      <w:r w:rsidRPr="00EA1A52">
        <w:rPr>
          <w:b/>
          <w:bCs/>
        </w:rPr>
        <w:t>able</w:t>
      </w:r>
    </w:p>
    <w:p w14:paraId="41DD14E2" w14:textId="5976FA71" w:rsidR="003A05F1" w:rsidRDefault="003A05F1" w:rsidP="003612A9">
      <w:pPr>
        <w:pStyle w:val="ACScontent"/>
        <w:jc w:val="center"/>
        <w:rPr>
          <w:b/>
          <w:bCs/>
        </w:rPr>
      </w:pPr>
    </w:p>
    <w:p w14:paraId="4472A0CF" w14:textId="7C900448" w:rsidR="003A05F1" w:rsidRDefault="003A05F1" w:rsidP="003612A9">
      <w:pPr>
        <w:pStyle w:val="ACScontent"/>
        <w:jc w:val="center"/>
        <w:rPr>
          <w:b/>
          <w:bCs/>
        </w:rPr>
      </w:pPr>
    </w:p>
    <w:p w14:paraId="3C012B41" w14:textId="3B5C0ACD" w:rsidR="003A05F1" w:rsidRDefault="003A05F1" w:rsidP="003612A9">
      <w:pPr>
        <w:pStyle w:val="ACScontent"/>
        <w:jc w:val="center"/>
        <w:rPr>
          <w:b/>
          <w:bCs/>
        </w:rPr>
      </w:pPr>
    </w:p>
    <w:p w14:paraId="551725D9" w14:textId="77777777" w:rsidR="003A05F1" w:rsidRPr="00EA1A52" w:rsidRDefault="003A05F1" w:rsidP="003612A9">
      <w:pPr>
        <w:pStyle w:val="ACScontent"/>
        <w:jc w:val="center"/>
        <w:rPr>
          <w:b/>
          <w:bCs/>
        </w:rPr>
      </w:pPr>
    </w:p>
    <w:p w14:paraId="22435FAA" w14:textId="77777777" w:rsidR="003A05F1" w:rsidRDefault="003A05F1" w:rsidP="003612A9">
      <w:pPr>
        <w:pStyle w:val="ACScontent"/>
        <w:jc w:val="center"/>
        <w:rPr>
          <w:noProof/>
        </w:rPr>
      </w:pPr>
    </w:p>
    <w:p w14:paraId="281DBA4C" w14:textId="77777777" w:rsidR="003A05F1" w:rsidRDefault="003A05F1" w:rsidP="003612A9">
      <w:pPr>
        <w:pStyle w:val="ACScontent"/>
        <w:jc w:val="center"/>
        <w:rPr>
          <w:noProof/>
        </w:rPr>
      </w:pPr>
    </w:p>
    <w:p w14:paraId="2854384F" w14:textId="0DB9B33C" w:rsidR="00EA1A52" w:rsidRDefault="000535E7" w:rsidP="003612A9">
      <w:pPr>
        <w:pStyle w:val="ACScontent"/>
        <w:jc w:val="center"/>
      </w:pPr>
      <w:r w:rsidRPr="000535E7">
        <w:rPr>
          <w:noProof/>
        </w:rPr>
        <w:drawing>
          <wp:inline distT="0" distB="0" distL="0" distR="0" wp14:anchorId="089CA5E1" wp14:editId="7C9463EE">
            <wp:extent cx="5731510" cy="2698750"/>
            <wp:effectExtent l="0" t="0" r="254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1"/>
                    <a:stretch>
                      <a:fillRect/>
                    </a:stretch>
                  </pic:blipFill>
                  <pic:spPr>
                    <a:xfrm>
                      <a:off x="0" y="0"/>
                      <a:ext cx="5731510" cy="2698750"/>
                    </a:xfrm>
                    <a:prstGeom prst="rect">
                      <a:avLst/>
                    </a:prstGeom>
                  </pic:spPr>
                </pic:pic>
              </a:graphicData>
            </a:graphic>
          </wp:inline>
        </w:drawing>
      </w:r>
      <w:r w:rsidRPr="000535E7">
        <w:t xml:space="preserve"> </w:t>
      </w:r>
    </w:p>
    <w:p w14:paraId="59220B38" w14:textId="77777777" w:rsidR="00DC7238" w:rsidRDefault="00DC7238" w:rsidP="003612A9">
      <w:pPr>
        <w:pStyle w:val="ACScontent"/>
        <w:jc w:val="center"/>
      </w:pPr>
    </w:p>
    <w:p w14:paraId="32E8EBAE" w14:textId="5F4F4A19" w:rsidR="00EA1A52" w:rsidRDefault="00EA1A52" w:rsidP="003612A9">
      <w:pPr>
        <w:pStyle w:val="ACScontent"/>
        <w:jc w:val="center"/>
        <w:rPr>
          <w:b/>
          <w:bCs/>
        </w:rPr>
      </w:pPr>
      <w:r w:rsidRPr="000A190D">
        <w:rPr>
          <w:b/>
          <w:bCs/>
        </w:rPr>
        <w:t>Fig 4.</w:t>
      </w:r>
      <w:r w:rsidR="00E44065">
        <w:rPr>
          <w:b/>
          <w:bCs/>
        </w:rPr>
        <w:t>4</w:t>
      </w:r>
      <w:r w:rsidRPr="000A190D">
        <w:rPr>
          <w:b/>
          <w:bCs/>
        </w:rPr>
        <w:t xml:space="preserve">.3: Django Administration Site </w:t>
      </w:r>
      <w:r w:rsidR="000A190D" w:rsidRPr="000A190D">
        <w:rPr>
          <w:b/>
          <w:bCs/>
        </w:rPr>
        <w:t>Orders: Orders Table</w:t>
      </w:r>
    </w:p>
    <w:p w14:paraId="6FBE78DE" w14:textId="77777777" w:rsidR="00DC7238" w:rsidRPr="000A190D" w:rsidRDefault="00DC7238" w:rsidP="003612A9">
      <w:pPr>
        <w:pStyle w:val="ACScontent"/>
        <w:jc w:val="center"/>
        <w:rPr>
          <w:b/>
          <w:bCs/>
        </w:rPr>
      </w:pPr>
    </w:p>
    <w:p w14:paraId="3A91DBE1" w14:textId="77777777" w:rsidR="00DC7238" w:rsidRDefault="000535E7" w:rsidP="003612A9">
      <w:pPr>
        <w:pStyle w:val="ACScontent"/>
        <w:jc w:val="center"/>
        <w:rPr>
          <w:b/>
          <w:bCs/>
        </w:rPr>
      </w:pPr>
      <w:r w:rsidRPr="000A190D">
        <w:rPr>
          <w:b/>
          <w:bCs/>
          <w:noProof/>
        </w:rPr>
        <w:drawing>
          <wp:inline distT="0" distB="0" distL="0" distR="0" wp14:anchorId="4B96E987" wp14:editId="7789B89B">
            <wp:extent cx="5731510" cy="2698115"/>
            <wp:effectExtent l="0" t="0" r="2540" b="698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2"/>
                    <a:stretch>
                      <a:fillRect/>
                    </a:stretch>
                  </pic:blipFill>
                  <pic:spPr>
                    <a:xfrm>
                      <a:off x="0" y="0"/>
                      <a:ext cx="5731510" cy="2698115"/>
                    </a:xfrm>
                    <a:prstGeom prst="rect">
                      <a:avLst/>
                    </a:prstGeom>
                  </pic:spPr>
                </pic:pic>
              </a:graphicData>
            </a:graphic>
          </wp:inline>
        </w:drawing>
      </w:r>
      <w:r w:rsidRPr="000A190D">
        <w:rPr>
          <w:b/>
          <w:bCs/>
        </w:rPr>
        <w:t xml:space="preserve"> </w:t>
      </w:r>
    </w:p>
    <w:p w14:paraId="7385ADEB" w14:textId="77777777" w:rsidR="00DC7238" w:rsidRDefault="00DC7238" w:rsidP="003612A9">
      <w:pPr>
        <w:pStyle w:val="ACScontent"/>
        <w:jc w:val="center"/>
        <w:rPr>
          <w:b/>
          <w:bCs/>
        </w:rPr>
      </w:pPr>
    </w:p>
    <w:p w14:paraId="386291CE" w14:textId="7CEC72EB" w:rsidR="00DC7238" w:rsidRDefault="000A190D" w:rsidP="003612A9">
      <w:pPr>
        <w:pStyle w:val="ACScontent"/>
        <w:jc w:val="center"/>
        <w:rPr>
          <w:b/>
          <w:bCs/>
        </w:rPr>
      </w:pPr>
      <w:r w:rsidRPr="000A190D">
        <w:rPr>
          <w:b/>
          <w:bCs/>
        </w:rPr>
        <w:t>Fig 4.</w:t>
      </w:r>
      <w:r w:rsidR="00E44065">
        <w:rPr>
          <w:b/>
          <w:bCs/>
        </w:rPr>
        <w:t>4</w:t>
      </w:r>
      <w:r w:rsidRPr="000A190D">
        <w:rPr>
          <w:b/>
          <w:bCs/>
        </w:rPr>
        <w:t>.</w:t>
      </w:r>
      <w:r>
        <w:rPr>
          <w:b/>
          <w:bCs/>
        </w:rPr>
        <w:t>4</w:t>
      </w:r>
      <w:r w:rsidRPr="000A190D">
        <w:rPr>
          <w:b/>
          <w:bCs/>
        </w:rPr>
        <w:t>: Django Administration Site Orders: Order</w:t>
      </w:r>
      <w:r>
        <w:rPr>
          <w:b/>
          <w:bCs/>
        </w:rPr>
        <w:t xml:space="preserve"> Items </w:t>
      </w:r>
      <w:r w:rsidRPr="000A190D">
        <w:rPr>
          <w:b/>
          <w:bCs/>
        </w:rPr>
        <w:t>Table</w:t>
      </w:r>
    </w:p>
    <w:p w14:paraId="5858F4FD" w14:textId="67BB6FB1" w:rsidR="003A05F1" w:rsidRDefault="003A05F1" w:rsidP="003612A9">
      <w:pPr>
        <w:pStyle w:val="ACScontent"/>
        <w:jc w:val="center"/>
        <w:rPr>
          <w:b/>
          <w:bCs/>
        </w:rPr>
      </w:pPr>
    </w:p>
    <w:p w14:paraId="1CB8B4B7" w14:textId="74F99B08" w:rsidR="003A05F1" w:rsidRDefault="003A05F1" w:rsidP="003612A9">
      <w:pPr>
        <w:pStyle w:val="ACScontent"/>
        <w:jc w:val="center"/>
        <w:rPr>
          <w:b/>
          <w:bCs/>
        </w:rPr>
      </w:pPr>
    </w:p>
    <w:p w14:paraId="26BD77D8" w14:textId="4DAB6FB6" w:rsidR="003A05F1" w:rsidRDefault="003A05F1" w:rsidP="003612A9">
      <w:pPr>
        <w:pStyle w:val="ACScontent"/>
        <w:jc w:val="center"/>
        <w:rPr>
          <w:b/>
          <w:bCs/>
        </w:rPr>
      </w:pPr>
    </w:p>
    <w:p w14:paraId="44E97594" w14:textId="4B508E26" w:rsidR="003A05F1" w:rsidRDefault="003A05F1" w:rsidP="003612A9">
      <w:pPr>
        <w:pStyle w:val="ACScontent"/>
        <w:jc w:val="center"/>
        <w:rPr>
          <w:b/>
          <w:bCs/>
        </w:rPr>
      </w:pPr>
    </w:p>
    <w:p w14:paraId="6C6A2A68" w14:textId="3FE9D97C" w:rsidR="003A05F1" w:rsidRDefault="003A05F1" w:rsidP="003612A9">
      <w:pPr>
        <w:pStyle w:val="ACScontent"/>
        <w:jc w:val="center"/>
        <w:rPr>
          <w:b/>
          <w:bCs/>
        </w:rPr>
      </w:pPr>
    </w:p>
    <w:p w14:paraId="09492DB6" w14:textId="576B536B" w:rsidR="003A05F1" w:rsidRDefault="003A05F1" w:rsidP="003612A9">
      <w:pPr>
        <w:pStyle w:val="ACScontent"/>
        <w:jc w:val="center"/>
        <w:rPr>
          <w:b/>
          <w:bCs/>
        </w:rPr>
      </w:pPr>
    </w:p>
    <w:p w14:paraId="4B6C0178" w14:textId="77777777" w:rsidR="003A05F1" w:rsidRDefault="003A05F1" w:rsidP="003612A9">
      <w:pPr>
        <w:pStyle w:val="ACScontent"/>
        <w:jc w:val="center"/>
        <w:rPr>
          <w:b/>
          <w:bCs/>
        </w:rPr>
      </w:pPr>
    </w:p>
    <w:p w14:paraId="0ED5C198" w14:textId="6A6E1152" w:rsidR="000A190D" w:rsidRDefault="00014BC6" w:rsidP="003612A9">
      <w:pPr>
        <w:pStyle w:val="ACScontent"/>
        <w:jc w:val="center"/>
        <w:rPr>
          <w:b/>
          <w:bCs/>
        </w:rPr>
      </w:pPr>
      <w:r w:rsidRPr="000A190D">
        <w:rPr>
          <w:b/>
          <w:bCs/>
          <w:noProof/>
        </w:rPr>
        <w:drawing>
          <wp:inline distT="0" distB="0" distL="0" distR="0" wp14:anchorId="02C11036" wp14:editId="4397A92E">
            <wp:extent cx="5731510" cy="2700020"/>
            <wp:effectExtent l="0" t="0" r="254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3"/>
                    <a:stretch>
                      <a:fillRect/>
                    </a:stretch>
                  </pic:blipFill>
                  <pic:spPr>
                    <a:xfrm>
                      <a:off x="0" y="0"/>
                      <a:ext cx="5731510" cy="2700020"/>
                    </a:xfrm>
                    <a:prstGeom prst="rect">
                      <a:avLst/>
                    </a:prstGeom>
                  </pic:spPr>
                </pic:pic>
              </a:graphicData>
            </a:graphic>
          </wp:inline>
        </w:drawing>
      </w:r>
      <w:r w:rsidRPr="000A190D">
        <w:rPr>
          <w:b/>
          <w:bCs/>
        </w:rPr>
        <w:t xml:space="preserve"> </w:t>
      </w:r>
    </w:p>
    <w:p w14:paraId="1B9B67DC" w14:textId="77777777" w:rsidR="00DC7238" w:rsidRDefault="00DC7238" w:rsidP="003612A9">
      <w:pPr>
        <w:pStyle w:val="ACScontent"/>
        <w:jc w:val="center"/>
        <w:rPr>
          <w:b/>
          <w:bCs/>
        </w:rPr>
      </w:pPr>
    </w:p>
    <w:p w14:paraId="31ABBFFD" w14:textId="5766D8BC" w:rsidR="000A190D" w:rsidRDefault="000A190D" w:rsidP="003612A9">
      <w:pPr>
        <w:pStyle w:val="ACScontent"/>
        <w:jc w:val="center"/>
        <w:rPr>
          <w:b/>
          <w:bCs/>
        </w:rPr>
      </w:pPr>
      <w:r w:rsidRPr="000A190D">
        <w:rPr>
          <w:b/>
          <w:bCs/>
        </w:rPr>
        <w:t>Fig 4.</w:t>
      </w:r>
      <w:r w:rsidR="00E44065">
        <w:rPr>
          <w:b/>
          <w:bCs/>
        </w:rPr>
        <w:t>4</w:t>
      </w:r>
      <w:r w:rsidRPr="000A190D">
        <w:rPr>
          <w:b/>
          <w:bCs/>
        </w:rPr>
        <w:t>.</w:t>
      </w:r>
      <w:r>
        <w:rPr>
          <w:b/>
          <w:bCs/>
        </w:rPr>
        <w:t>5</w:t>
      </w:r>
      <w:r w:rsidRPr="000A190D">
        <w:rPr>
          <w:b/>
          <w:bCs/>
        </w:rPr>
        <w:t xml:space="preserve">: Django Administration Site </w:t>
      </w:r>
      <w:r>
        <w:rPr>
          <w:b/>
          <w:bCs/>
        </w:rPr>
        <w:t>Product</w:t>
      </w:r>
      <w:r w:rsidRPr="000A190D">
        <w:rPr>
          <w:b/>
          <w:bCs/>
        </w:rPr>
        <w:t xml:space="preserve">: </w:t>
      </w:r>
      <w:r>
        <w:rPr>
          <w:b/>
          <w:bCs/>
        </w:rPr>
        <w:t>Products</w:t>
      </w:r>
      <w:r w:rsidRPr="000A190D">
        <w:rPr>
          <w:b/>
          <w:bCs/>
        </w:rPr>
        <w:t xml:space="preserve"> Table</w:t>
      </w:r>
    </w:p>
    <w:p w14:paraId="03B0F265" w14:textId="77777777" w:rsidR="00DC7238" w:rsidRDefault="00DC7238" w:rsidP="003612A9">
      <w:pPr>
        <w:pStyle w:val="ACScontent"/>
        <w:jc w:val="center"/>
        <w:rPr>
          <w:b/>
          <w:bCs/>
        </w:rPr>
      </w:pPr>
    </w:p>
    <w:p w14:paraId="108FF6E2" w14:textId="77777777" w:rsidR="000A190D" w:rsidRDefault="00014BC6" w:rsidP="003612A9">
      <w:pPr>
        <w:pStyle w:val="ACScontent"/>
        <w:jc w:val="center"/>
        <w:rPr>
          <w:b/>
          <w:bCs/>
        </w:rPr>
      </w:pPr>
      <w:r w:rsidRPr="000A190D">
        <w:rPr>
          <w:b/>
          <w:bCs/>
          <w:noProof/>
        </w:rPr>
        <w:drawing>
          <wp:inline distT="0" distB="0" distL="0" distR="0" wp14:anchorId="3DCD306E" wp14:editId="03C7C967">
            <wp:extent cx="5731510" cy="270954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731510" cy="2709545"/>
                    </a:xfrm>
                    <a:prstGeom prst="rect">
                      <a:avLst/>
                    </a:prstGeom>
                  </pic:spPr>
                </pic:pic>
              </a:graphicData>
            </a:graphic>
          </wp:inline>
        </w:drawing>
      </w:r>
      <w:r w:rsidRPr="000A190D">
        <w:rPr>
          <w:b/>
          <w:bCs/>
        </w:rPr>
        <w:t xml:space="preserve"> </w:t>
      </w:r>
    </w:p>
    <w:p w14:paraId="2AF6B588" w14:textId="77777777" w:rsidR="00DC7238" w:rsidRDefault="00DC7238" w:rsidP="003612A9">
      <w:pPr>
        <w:pStyle w:val="ACScontent"/>
        <w:jc w:val="center"/>
        <w:rPr>
          <w:b/>
          <w:bCs/>
        </w:rPr>
      </w:pPr>
    </w:p>
    <w:p w14:paraId="10C4A781" w14:textId="46E9614E" w:rsidR="00014BC6" w:rsidRPr="000A190D" w:rsidRDefault="000A190D" w:rsidP="003612A9">
      <w:pPr>
        <w:pStyle w:val="ACScontent"/>
        <w:jc w:val="center"/>
        <w:rPr>
          <w:b/>
          <w:bCs/>
        </w:rPr>
      </w:pPr>
      <w:r w:rsidRPr="000A190D">
        <w:rPr>
          <w:b/>
          <w:bCs/>
        </w:rPr>
        <w:t>Fig 4.</w:t>
      </w:r>
      <w:r w:rsidR="00E44065">
        <w:rPr>
          <w:b/>
          <w:bCs/>
        </w:rPr>
        <w:t>4</w:t>
      </w:r>
      <w:r w:rsidRPr="000A190D">
        <w:rPr>
          <w:b/>
          <w:bCs/>
        </w:rPr>
        <w:t>.</w:t>
      </w:r>
      <w:r>
        <w:rPr>
          <w:b/>
          <w:bCs/>
        </w:rPr>
        <w:t>6</w:t>
      </w:r>
      <w:r w:rsidRPr="000A190D">
        <w:rPr>
          <w:b/>
          <w:bCs/>
        </w:rPr>
        <w:t xml:space="preserve">: Django Administration Site </w:t>
      </w:r>
      <w:r>
        <w:rPr>
          <w:b/>
          <w:bCs/>
        </w:rPr>
        <w:t>Product</w:t>
      </w:r>
      <w:r w:rsidRPr="000A190D">
        <w:rPr>
          <w:b/>
          <w:bCs/>
        </w:rPr>
        <w:t xml:space="preserve">: </w:t>
      </w:r>
      <w:r>
        <w:rPr>
          <w:b/>
          <w:bCs/>
        </w:rPr>
        <w:t>Categories</w:t>
      </w:r>
      <w:r w:rsidRPr="000A190D">
        <w:rPr>
          <w:b/>
          <w:bCs/>
        </w:rPr>
        <w:t xml:space="preserve"> Table</w:t>
      </w:r>
      <w:r w:rsidR="00014BC6" w:rsidRPr="000A190D">
        <w:rPr>
          <w:b/>
          <w:bCs/>
        </w:rPr>
        <w:br w:type="page"/>
      </w:r>
    </w:p>
    <w:p w14:paraId="57D4091D" w14:textId="23509D53" w:rsidR="00BF33C9" w:rsidRDefault="008675F6" w:rsidP="00D313EB">
      <w:pPr>
        <w:pStyle w:val="ACS-figure"/>
        <w:spacing w:line="360" w:lineRule="auto"/>
        <w:rPr>
          <w:rFonts w:cs="Times New Roman"/>
          <w:sz w:val="28"/>
          <w:szCs w:val="28"/>
        </w:rPr>
      </w:pPr>
      <w:r>
        <w:rPr>
          <w:rFonts w:cs="Times New Roman"/>
          <w:sz w:val="28"/>
          <w:szCs w:val="28"/>
        </w:rPr>
        <w:lastRenderedPageBreak/>
        <w:t xml:space="preserve">CHAPTER </w:t>
      </w:r>
      <w:r w:rsidR="00E41098">
        <w:rPr>
          <w:rFonts w:cs="Times New Roman"/>
          <w:sz w:val="28"/>
          <w:szCs w:val="28"/>
        </w:rPr>
        <w:t>5</w:t>
      </w:r>
    </w:p>
    <w:p w14:paraId="21D39DAA" w14:textId="43921A7A" w:rsidR="000535E7" w:rsidRDefault="000535E7" w:rsidP="00E50D45">
      <w:pPr>
        <w:pStyle w:val="ACS-title"/>
      </w:pPr>
      <w:r>
        <w:t>IMPLEMENTATION</w:t>
      </w:r>
    </w:p>
    <w:p w14:paraId="570E92F6" w14:textId="30AFC522" w:rsidR="000535E7" w:rsidRDefault="000535E7" w:rsidP="000535E7">
      <w:pPr>
        <w:pStyle w:val="ACScontent"/>
      </w:pPr>
      <w:r w:rsidRPr="000535E7">
        <w:t>This section deals with the implementation of the system designed in the previous section.</w:t>
      </w:r>
      <w:r>
        <w:t xml:space="preserve"> </w:t>
      </w:r>
      <w:r w:rsidRPr="000535E7">
        <w:t xml:space="preserve">Implementation is the process of converting </w:t>
      </w:r>
      <w:r>
        <w:t xml:space="preserve">the </w:t>
      </w:r>
      <w:r w:rsidRPr="000535E7">
        <w:t>design to code.</w:t>
      </w:r>
      <w:r>
        <w:t xml:space="preserve"> </w:t>
      </w:r>
      <w:r w:rsidRPr="000535E7">
        <w:t xml:space="preserve">The entities identified from </w:t>
      </w:r>
      <w:r>
        <w:t xml:space="preserve">the </w:t>
      </w:r>
      <w:r w:rsidRPr="000535E7">
        <w:t>design are to be implemented considering the association between them and how they communicate with each other.</w:t>
      </w:r>
    </w:p>
    <w:p w14:paraId="622A7B19" w14:textId="14B4B43A" w:rsidR="000535E7" w:rsidRDefault="00E41098" w:rsidP="000535E7">
      <w:pPr>
        <w:pStyle w:val="ACS-subhead"/>
      </w:pPr>
      <w:r>
        <w:t>5</w:t>
      </w:r>
      <w:r w:rsidR="000535E7">
        <w:t>.1 MODULE IMPLEMENTATION</w:t>
      </w:r>
    </w:p>
    <w:p w14:paraId="32A9B6E6" w14:textId="77777777" w:rsidR="00A35944" w:rsidRDefault="00A35944" w:rsidP="000535E7">
      <w:pPr>
        <w:pStyle w:val="ACS-subhead"/>
      </w:pPr>
    </w:p>
    <w:p w14:paraId="65879CA6" w14:textId="14BB3D96" w:rsidR="000535E7" w:rsidRDefault="00E41098" w:rsidP="000535E7">
      <w:pPr>
        <w:pStyle w:val="ACS-subhead"/>
      </w:pPr>
      <w:r>
        <w:t>5</w:t>
      </w:r>
      <w:r w:rsidR="000535E7">
        <w:t>.1.1 Product</w:t>
      </w:r>
    </w:p>
    <w:p w14:paraId="7F273065" w14:textId="10E718A0" w:rsidR="00786C94" w:rsidRDefault="00786C94" w:rsidP="00786C94">
      <w:pPr>
        <w:pStyle w:val="ACScontent"/>
      </w:pPr>
      <w:r>
        <w:t xml:space="preserve">The Product Module consists of the Product class which has two tables. One is the </w:t>
      </w:r>
      <w:r w:rsidR="004E04D2">
        <w:t>Category</w:t>
      </w:r>
      <w:r>
        <w:t xml:space="preserve"> table which is the list of all products set up for sale on the website. The second one is the Product table which is a combination of all products alongside their category. </w:t>
      </w:r>
    </w:p>
    <w:p w14:paraId="0CA87E2E" w14:textId="227DF634" w:rsidR="00296D61" w:rsidRDefault="00296D61" w:rsidP="00786C94">
      <w:pPr>
        <w:pStyle w:val="ACScontent"/>
      </w:pPr>
      <w:r>
        <w:t>It consists of product id, category, vendor, title, product description, date added and price along with image/ thumbnail.</w:t>
      </w:r>
    </w:p>
    <w:p w14:paraId="7DD66A05" w14:textId="389E9824" w:rsidR="000535E7" w:rsidRDefault="00E41098" w:rsidP="000535E7">
      <w:pPr>
        <w:pStyle w:val="ACS-subhead"/>
      </w:pPr>
      <w:r>
        <w:t>5</w:t>
      </w:r>
      <w:r w:rsidR="000535E7">
        <w:t>.1.2 Order</w:t>
      </w:r>
    </w:p>
    <w:p w14:paraId="32006EAF" w14:textId="32504C61" w:rsidR="004E04D2" w:rsidRDefault="004E04D2" w:rsidP="004E04D2">
      <w:pPr>
        <w:pStyle w:val="ACScontent"/>
      </w:pPr>
      <w:r>
        <w:t>The Order Module consists of the Order class which has two tables. One is the Order table which is a list of all orders booked by new customers on the website. The second is the Order item</w:t>
      </w:r>
      <w:r w:rsidR="00A35944">
        <w:t xml:space="preserve"> </w:t>
      </w:r>
      <w:r>
        <w:t>table which is a combination of orders and the products selected per order.</w:t>
      </w:r>
    </w:p>
    <w:p w14:paraId="4D8EFCC1" w14:textId="43A0FBFA" w:rsidR="00296D61" w:rsidRDefault="00296D61" w:rsidP="004E04D2">
      <w:pPr>
        <w:pStyle w:val="ACScontent"/>
      </w:pPr>
      <w:r>
        <w:t>It consists of the consumer’s first name, last name, email, address, zip code, place, phone, created at, the amount paid and vendor.</w:t>
      </w:r>
    </w:p>
    <w:p w14:paraId="2ACC57C9" w14:textId="191DE2E8" w:rsidR="000535E7" w:rsidRDefault="00E41098" w:rsidP="000535E7">
      <w:pPr>
        <w:pStyle w:val="ACS-subhead"/>
      </w:pPr>
      <w:r>
        <w:t>5</w:t>
      </w:r>
      <w:r w:rsidR="000535E7">
        <w:t>.1.3 Vendor</w:t>
      </w:r>
    </w:p>
    <w:p w14:paraId="33F44888" w14:textId="7D05C1A8" w:rsidR="004E04D2" w:rsidRDefault="004E04D2" w:rsidP="004E04D2">
      <w:pPr>
        <w:pStyle w:val="ACScontent"/>
      </w:pPr>
      <w:r>
        <w:t xml:space="preserve">The Vendor Module consists of the Vendor class which has one table. The table name is Vendor and it contains information such as </w:t>
      </w:r>
      <w:r w:rsidR="00A35944">
        <w:t>vendor name, date of creation as well as vendor details.</w:t>
      </w:r>
    </w:p>
    <w:p w14:paraId="5A24B313" w14:textId="77777777" w:rsidR="00A35944" w:rsidRDefault="00A35944" w:rsidP="004E04D2">
      <w:pPr>
        <w:pStyle w:val="ACScontent"/>
      </w:pPr>
    </w:p>
    <w:p w14:paraId="2986FF7A" w14:textId="708D2CAD" w:rsidR="000535E7" w:rsidRDefault="00E41098" w:rsidP="000535E7">
      <w:pPr>
        <w:pStyle w:val="ACS-subhead"/>
      </w:pPr>
      <w:r>
        <w:t>5</w:t>
      </w:r>
      <w:r w:rsidR="000535E7">
        <w:t>.2 FUNCTIONS AND VIEWS</w:t>
      </w:r>
    </w:p>
    <w:p w14:paraId="31F56C0A" w14:textId="2F3E8870" w:rsidR="00A35944" w:rsidRDefault="00A35944" w:rsidP="000535E7">
      <w:pPr>
        <w:pStyle w:val="ACS-subhead"/>
      </w:pPr>
    </w:p>
    <w:p w14:paraId="0D04EB23" w14:textId="29F3FDA5" w:rsidR="00A35944" w:rsidRDefault="00E41098" w:rsidP="000535E7">
      <w:pPr>
        <w:pStyle w:val="ACS-subhead"/>
      </w:pPr>
      <w:r>
        <w:t>5</w:t>
      </w:r>
      <w:r w:rsidR="00A35944">
        <w:t>.2.1 Product\models.py</w:t>
      </w:r>
    </w:p>
    <w:p w14:paraId="63B26761" w14:textId="77777777" w:rsidR="00A35944" w:rsidRDefault="00A35944" w:rsidP="00A35944">
      <w:pPr>
        <w:pStyle w:val="ACScontent"/>
        <w:spacing w:line="360" w:lineRule="auto"/>
        <w:jc w:val="left"/>
      </w:pPr>
      <w:r>
        <w:t>class Category(models.Model):</w:t>
      </w:r>
    </w:p>
    <w:p w14:paraId="4E34DBB7" w14:textId="4D205583" w:rsidR="00A35944" w:rsidRDefault="00A35944" w:rsidP="00A35944">
      <w:pPr>
        <w:pStyle w:val="ACScontent"/>
        <w:spacing w:line="360" w:lineRule="auto"/>
        <w:jc w:val="left"/>
      </w:pPr>
      <w:r>
        <w:t>title = models.CharField(max_length=50)</w:t>
      </w:r>
    </w:p>
    <w:p w14:paraId="5CDDCF66" w14:textId="6C7D656B" w:rsidR="00A35944" w:rsidRDefault="00A35944" w:rsidP="00A35944">
      <w:pPr>
        <w:pStyle w:val="ACScontent"/>
        <w:spacing w:line="360" w:lineRule="auto"/>
        <w:jc w:val="left"/>
      </w:pPr>
      <w:r>
        <w:t>slug = models.SlugField(max_length=55)</w:t>
      </w:r>
    </w:p>
    <w:p w14:paraId="446A66AD" w14:textId="21A8AA1E" w:rsidR="00A35944" w:rsidRDefault="00A35944" w:rsidP="00A35944">
      <w:pPr>
        <w:pStyle w:val="ACScontent"/>
        <w:spacing w:line="360" w:lineRule="auto"/>
        <w:jc w:val="left"/>
      </w:pPr>
      <w:r>
        <w:t>ordering = models.IntegerField(default=0)</w:t>
      </w:r>
    </w:p>
    <w:p w14:paraId="40F1E6E5" w14:textId="77777777" w:rsidR="00A35944" w:rsidRDefault="00A35944" w:rsidP="00A35944">
      <w:pPr>
        <w:pStyle w:val="ACScontent"/>
        <w:spacing w:line="360" w:lineRule="auto"/>
        <w:jc w:val="left"/>
      </w:pPr>
    </w:p>
    <w:p w14:paraId="1B33B630" w14:textId="5E92F845" w:rsidR="00A35944" w:rsidRDefault="00A35944" w:rsidP="00A35944">
      <w:pPr>
        <w:pStyle w:val="ACScontent"/>
        <w:spacing w:line="360" w:lineRule="auto"/>
        <w:jc w:val="left"/>
      </w:pPr>
      <w:r>
        <w:lastRenderedPageBreak/>
        <w:t>class Meta:</w:t>
      </w:r>
    </w:p>
    <w:p w14:paraId="37900450" w14:textId="751FEC1C" w:rsidR="00A35944" w:rsidRDefault="00A35944" w:rsidP="00A35944">
      <w:pPr>
        <w:pStyle w:val="ACScontent"/>
        <w:spacing w:line="360" w:lineRule="auto"/>
        <w:jc w:val="left"/>
      </w:pPr>
      <w:r>
        <w:t>ordering = ['ordering']</w:t>
      </w:r>
    </w:p>
    <w:p w14:paraId="64B1D785" w14:textId="77777777" w:rsidR="008C3102" w:rsidRDefault="008C3102" w:rsidP="00A35944">
      <w:pPr>
        <w:pStyle w:val="ACScontent"/>
        <w:spacing w:line="360" w:lineRule="auto"/>
        <w:jc w:val="left"/>
      </w:pPr>
    </w:p>
    <w:p w14:paraId="2B02310E" w14:textId="2F8ECE91" w:rsidR="00A35944" w:rsidRDefault="00A35944" w:rsidP="00A35944">
      <w:pPr>
        <w:pStyle w:val="ACScontent"/>
        <w:spacing w:line="360" w:lineRule="auto"/>
        <w:jc w:val="left"/>
      </w:pPr>
      <w:r>
        <w:t>def __str__(self):</w:t>
      </w:r>
    </w:p>
    <w:p w14:paraId="164A1429" w14:textId="701F6B9E" w:rsidR="00A35944" w:rsidRDefault="00A35944" w:rsidP="00A35944">
      <w:pPr>
        <w:pStyle w:val="ACScontent"/>
        <w:spacing w:line="360" w:lineRule="auto"/>
        <w:jc w:val="left"/>
      </w:pPr>
      <w:r>
        <w:t>return self.title</w:t>
      </w:r>
    </w:p>
    <w:p w14:paraId="00707407" w14:textId="77777777" w:rsidR="008C3102" w:rsidRDefault="008C3102" w:rsidP="00A35944">
      <w:pPr>
        <w:pStyle w:val="ACScontent"/>
        <w:spacing w:line="360" w:lineRule="auto"/>
        <w:jc w:val="left"/>
      </w:pPr>
    </w:p>
    <w:p w14:paraId="32F427FC" w14:textId="77777777" w:rsidR="00A35944" w:rsidRDefault="00A35944" w:rsidP="00A35944">
      <w:pPr>
        <w:pStyle w:val="ACScontent"/>
        <w:spacing w:line="360" w:lineRule="auto"/>
        <w:jc w:val="left"/>
      </w:pPr>
      <w:r>
        <w:t>class Product(models.Model):</w:t>
      </w:r>
    </w:p>
    <w:p w14:paraId="5BAEC623" w14:textId="0B4C3044" w:rsidR="00A35944" w:rsidRDefault="00A35944" w:rsidP="00A35944">
      <w:pPr>
        <w:pStyle w:val="ACScontent"/>
        <w:spacing w:line="360" w:lineRule="auto"/>
        <w:jc w:val="left"/>
      </w:pPr>
      <w:r>
        <w:t>category = models.ForeignKey(Category, related_name='products', on_delete=models.CASCADE)</w:t>
      </w:r>
    </w:p>
    <w:p w14:paraId="5AF41384" w14:textId="04E44905" w:rsidR="00A35944" w:rsidRDefault="00A35944" w:rsidP="00A35944">
      <w:pPr>
        <w:pStyle w:val="ACScontent"/>
        <w:spacing w:line="360" w:lineRule="auto"/>
        <w:jc w:val="left"/>
      </w:pPr>
      <w:r>
        <w:t>vendor = models.ForeignKey(Vendor, related_name="products", on_delete=models.CASCADE)</w:t>
      </w:r>
    </w:p>
    <w:p w14:paraId="609D90E2" w14:textId="44D1EDA7" w:rsidR="00A35944" w:rsidRDefault="00A35944" w:rsidP="00A35944">
      <w:pPr>
        <w:pStyle w:val="ACScontent"/>
        <w:spacing w:line="360" w:lineRule="auto"/>
        <w:jc w:val="left"/>
      </w:pPr>
      <w:r>
        <w:t>title = models.CharField(max_length=50)</w:t>
      </w:r>
    </w:p>
    <w:p w14:paraId="17CC1774" w14:textId="4496F948" w:rsidR="00A35944" w:rsidRDefault="00A35944" w:rsidP="00A35944">
      <w:pPr>
        <w:pStyle w:val="ACScontent"/>
        <w:spacing w:line="360" w:lineRule="auto"/>
        <w:jc w:val="left"/>
      </w:pPr>
      <w:r>
        <w:t>slug = models.SlugField(max_length=55)</w:t>
      </w:r>
    </w:p>
    <w:p w14:paraId="0BAC7F75" w14:textId="6EE62249" w:rsidR="00A35944" w:rsidRDefault="00A35944" w:rsidP="00A35944">
      <w:pPr>
        <w:pStyle w:val="ACScontent"/>
        <w:spacing w:line="360" w:lineRule="auto"/>
        <w:jc w:val="left"/>
      </w:pPr>
      <w:r>
        <w:t>description = models.TextField(blank=True, null=True)</w:t>
      </w:r>
    </w:p>
    <w:p w14:paraId="73A25576" w14:textId="0DBE3047" w:rsidR="00A35944" w:rsidRDefault="00A35944" w:rsidP="00A35944">
      <w:pPr>
        <w:pStyle w:val="ACScontent"/>
        <w:spacing w:line="360" w:lineRule="auto"/>
        <w:jc w:val="left"/>
      </w:pPr>
      <w:r>
        <w:t>price = models.DecimalField(max_digits=6, decimal_places=2)</w:t>
      </w:r>
    </w:p>
    <w:p w14:paraId="35B58548" w14:textId="544EBAAE" w:rsidR="00A35944" w:rsidRDefault="00A35944" w:rsidP="00A35944">
      <w:pPr>
        <w:pStyle w:val="ACScontent"/>
        <w:spacing w:line="360" w:lineRule="auto"/>
        <w:jc w:val="left"/>
      </w:pPr>
      <w:r>
        <w:t>added_date = models.DateTimeField(auto_now_add=True)</w:t>
      </w:r>
    </w:p>
    <w:p w14:paraId="0FC6E6E9" w14:textId="6B5C8976" w:rsidR="00A35944" w:rsidRDefault="00A35944" w:rsidP="00A35944">
      <w:pPr>
        <w:pStyle w:val="ACScontent"/>
        <w:spacing w:line="360" w:lineRule="auto"/>
        <w:jc w:val="left"/>
      </w:pPr>
      <w:r>
        <w:t>image = models.ImageField(upload_to='uploads/', blank=True, null=True)</w:t>
      </w:r>
    </w:p>
    <w:p w14:paraId="5C95449F" w14:textId="572F65F5" w:rsidR="00A35944" w:rsidRDefault="00A35944" w:rsidP="00A35944">
      <w:pPr>
        <w:pStyle w:val="ACScontent"/>
        <w:spacing w:line="360" w:lineRule="auto"/>
        <w:jc w:val="left"/>
      </w:pPr>
      <w:r>
        <w:t>thumbnail = models.ImageField(upload_to='uploads/', blank=True, null=True) # Change uploads to thumbnails</w:t>
      </w:r>
    </w:p>
    <w:p w14:paraId="657668A4" w14:textId="77777777" w:rsidR="00A35944" w:rsidRDefault="00A35944" w:rsidP="00A35944">
      <w:pPr>
        <w:pStyle w:val="ACScontent"/>
        <w:spacing w:line="360" w:lineRule="auto"/>
        <w:jc w:val="left"/>
      </w:pPr>
    </w:p>
    <w:p w14:paraId="0A995677" w14:textId="50674AE9" w:rsidR="00A35944" w:rsidRDefault="00A35944" w:rsidP="00A35944">
      <w:pPr>
        <w:pStyle w:val="ACScontent"/>
        <w:spacing w:line="360" w:lineRule="auto"/>
        <w:jc w:val="left"/>
      </w:pPr>
      <w:r>
        <w:t>class Meta:</w:t>
      </w:r>
    </w:p>
    <w:p w14:paraId="3796C283" w14:textId="25B19D7E" w:rsidR="00A35944" w:rsidRDefault="00A35944" w:rsidP="00A35944">
      <w:pPr>
        <w:pStyle w:val="ACScontent"/>
        <w:spacing w:line="360" w:lineRule="auto"/>
        <w:jc w:val="left"/>
      </w:pPr>
      <w:r>
        <w:t>ordering = ['-added_date']</w:t>
      </w:r>
    </w:p>
    <w:p w14:paraId="2DB0E6AB" w14:textId="77777777" w:rsidR="00A35944" w:rsidRDefault="00A35944" w:rsidP="00A35944">
      <w:pPr>
        <w:pStyle w:val="ACScontent"/>
        <w:spacing w:line="360" w:lineRule="auto"/>
        <w:jc w:val="left"/>
      </w:pPr>
    </w:p>
    <w:p w14:paraId="768E081B" w14:textId="29F3C43D" w:rsidR="00A35944" w:rsidRDefault="00A35944" w:rsidP="00A35944">
      <w:pPr>
        <w:pStyle w:val="ACScontent"/>
        <w:spacing w:line="360" w:lineRule="auto"/>
        <w:jc w:val="left"/>
      </w:pPr>
      <w:r>
        <w:t>def __str__(self):</w:t>
      </w:r>
    </w:p>
    <w:p w14:paraId="41D9F9C8" w14:textId="07BC2D5B" w:rsidR="00A35944" w:rsidRDefault="00A35944" w:rsidP="00A35944">
      <w:pPr>
        <w:pStyle w:val="ACScontent"/>
        <w:spacing w:line="360" w:lineRule="auto"/>
        <w:jc w:val="left"/>
      </w:pPr>
      <w:r>
        <w:t>return self.title</w:t>
      </w:r>
    </w:p>
    <w:p w14:paraId="62503ECD" w14:textId="77777777" w:rsidR="00A35944" w:rsidRDefault="00A35944" w:rsidP="00A35944">
      <w:pPr>
        <w:pStyle w:val="ACScontent"/>
        <w:spacing w:line="360" w:lineRule="auto"/>
        <w:jc w:val="left"/>
      </w:pPr>
    </w:p>
    <w:p w14:paraId="267E7746" w14:textId="727429A6" w:rsidR="00A35944" w:rsidRDefault="00A35944" w:rsidP="00A35944">
      <w:pPr>
        <w:pStyle w:val="ACScontent"/>
        <w:spacing w:line="360" w:lineRule="auto"/>
        <w:jc w:val="left"/>
      </w:pPr>
      <w:r>
        <w:lastRenderedPageBreak/>
        <w:t>def get_thumbnail(self):</w:t>
      </w:r>
    </w:p>
    <w:p w14:paraId="5CB2818F" w14:textId="6D6EC907" w:rsidR="00A35944" w:rsidRDefault="00A35944" w:rsidP="00A35944">
      <w:pPr>
        <w:pStyle w:val="ACScontent"/>
        <w:spacing w:line="360" w:lineRule="auto"/>
        <w:jc w:val="left"/>
      </w:pPr>
      <w:r>
        <w:t>if self.thumbnail:</w:t>
      </w:r>
    </w:p>
    <w:p w14:paraId="47212F94" w14:textId="4E22F7F8" w:rsidR="00A35944" w:rsidRDefault="00A35944" w:rsidP="00A35944">
      <w:pPr>
        <w:pStyle w:val="ACScontent"/>
        <w:spacing w:line="360" w:lineRule="auto"/>
        <w:jc w:val="left"/>
      </w:pPr>
      <w:r>
        <w:t>return self.thumbnail.url</w:t>
      </w:r>
    </w:p>
    <w:p w14:paraId="5F2B186E" w14:textId="2E8FCA9F" w:rsidR="00A35944" w:rsidRDefault="00A35944" w:rsidP="00A35944">
      <w:pPr>
        <w:pStyle w:val="ACScontent"/>
        <w:spacing w:line="360" w:lineRule="auto"/>
        <w:jc w:val="left"/>
      </w:pPr>
      <w:r>
        <w:t>else:</w:t>
      </w:r>
    </w:p>
    <w:p w14:paraId="135521BC" w14:textId="5D5D1452" w:rsidR="00A35944" w:rsidRDefault="00A35944" w:rsidP="00A35944">
      <w:pPr>
        <w:pStyle w:val="ACScontent"/>
        <w:spacing w:line="360" w:lineRule="auto"/>
        <w:jc w:val="left"/>
      </w:pPr>
      <w:r>
        <w:t>if self.image:</w:t>
      </w:r>
    </w:p>
    <w:p w14:paraId="43FBE0BE" w14:textId="56E17078" w:rsidR="00A35944" w:rsidRDefault="00A35944" w:rsidP="00A35944">
      <w:pPr>
        <w:pStyle w:val="ACScontent"/>
        <w:spacing w:line="360" w:lineRule="auto"/>
        <w:jc w:val="left"/>
      </w:pPr>
      <w:r>
        <w:t>self.thumbnail = self.make_thumbnail(self.image)</w:t>
      </w:r>
    </w:p>
    <w:p w14:paraId="30E9C2C0" w14:textId="21A48DE7" w:rsidR="00A35944" w:rsidRDefault="00A35944" w:rsidP="00A35944">
      <w:pPr>
        <w:pStyle w:val="ACScontent"/>
        <w:spacing w:line="360" w:lineRule="auto"/>
        <w:jc w:val="left"/>
      </w:pPr>
      <w:r>
        <w:t>self.save()</w:t>
      </w:r>
    </w:p>
    <w:p w14:paraId="12E0FE8B" w14:textId="40E49662" w:rsidR="00A35944" w:rsidRDefault="00A35944" w:rsidP="00A35944">
      <w:pPr>
        <w:pStyle w:val="ACScontent"/>
        <w:spacing w:line="360" w:lineRule="auto"/>
        <w:jc w:val="left"/>
      </w:pPr>
      <w:r>
        <w:t>return self.thumbnail.url</w:t>
      </w:r>
    </w:p>
    <w:p w14:paraId="5C91D636" w14:textId="1C6A01AC" w:rsidR="00A35944" w:rsidRDefault="00A35944" w:rsidP="00A35944">
      <w:pPr>
        <w:pStyle w:val="ACScontent"/>
        <w:spacing w:line="360" w:lineRule="auto"/>
        <w:jc w:val="left"/>
      </w:pPr>
    </w:p>
    <w:p w14:paraId="61D3CCE7" w14:textId="29CEF5AF" w:rsidR="00A35944" w:rsidRDefault="00A35944" w:rsidP="00A35944">
      <w:pPr>
        <w:pStyle w:val="ACScontent"/>
        <w:spacing w:line="360" w:lineRule="auto"/>
        <w:jc w:val="left"/>
      </w:pPr>
      <w:r>
        <w:t>else:</w:t>
      </w:r>
    </w:p>
    <w:p w14:paraId="15689A5B" w14:textId="03B3F805" w:rsidR="00A35944" w:rsidRDefault="00A35944" w:rsidP="00A35944">
      <w:pPr>
        <w:pStyle w:val="ACScontent"/>
        <w:spacing w:line="360" w:lineRule="auto"/>
        <w:jc w:val="left"/>
      </w:pPr>
      <w:r>
        <w:t># Default Image</w:t>
      </w:r>
    </w:p>
    <w:p w14:paraId="68F63FC4" w14:textId="2A3E8932" w:rsidR="00A35944" w:rsidRDefault="00A35944" w:rsidP="00A35944">
      <w:pPr>
        <w:pStyle w:val="ACScontent"/>
        <w:spacing w:line="360" w:lineRule="auto"/>
        <w:jc w:val="left"/>
      </w:pPr>
      <w:r>
        <w:t>return 'https://via.placeholder.com/240x180.jpg'</w:t>
      </w:r>
    </w:p>
    <w:p w14:paraId="49F93092" w14:textId="3C22118A" w:rsidR="00A35944" w:rsidRDefault="00A35944" w:rsidP="00A35944">
      <w:pPr>
        <w:pStyle w:val="ACScontent"/>
        <w:spacing w:line="360" w:lineRule="auto"/>
        <w:jc w:val="left"/>
      </w:pPr>
    </w:p>
    <w:p w14:paraId="77C9403B" w14:textId="0207B4D3" w:rsidR="00A35944" w:rsidRDefault="00A35944" w:rsidP="00A35944">
      <w:pPr>
        <w:pStyle w:val="ACScontent"/>
        <w:spacing w:line="360" w:lineRule="auto"/>
        <w:jc w:val="left"/>
      </w:pPr>
      <w:r>
        <w:t># Generating Thumbnail - Thumbnail is created when get_thumbnail is called</w:t>
      </w:r>
    </w:p>
    <w:p w14:paraId="7EB2068C" w14:textId="7CB0C662" w:rsidR="00A35944" w:rsidRDefault="00A35944" w:rsidP="00A35944">
      <w:pPr>
        <w:pStyle w:val="ACScontent"/>
        <w:spacing w:line="360" w:lineRule="auto"/>
        <w:jc w:val="left"/>
      </w:pPr>
      <w:r>
        <w:t>def make_thumbnail(self, image, size=(300, 200)):</w:t>
      </w:r>
    </w:p>
    <w:p w14:paraId="0EB23774" w14:textId="24B7A59A" w:rsidR="00A35944" w:rsidRDefault="00A35944" w:rsidP="00A35944">
      <w:pPr>
        <w:pStyle w:val="ACScontent"/>
        <w:spacing w:line="360" w:lineRule="auto"/>
        <w:jc w:val="left"/>
      </w:pPr>
      <w:r>
        <w:t>img = Image.open(image)</w:t>
      </w:r>
    </w:p>
    <w:p w14:paraId="660603BA" w14:textId="3458C310" w:rsidR="00A35944" w:rsidRDefault="00A35944" w:rsidP="00A35944">
      <w:pPr>
        <w:pStyle w:val="ACScontent"/>
        <w:spacing w:line="360" w:lineRule="auto"/>
        <w:jc w:val="left"/>
      </w:pPr>
      <w:r>
        <w:t>img.convert('RGB')</w:t>
      </w:r>
    </w:p>
    <w:p w14:paraId="0FC9E551" w14:textId="4C40068B" w:rsidR="00A35944" w:rsidRDefault="00A35944" w:rsidP="00A35944">
      <w:pPr>
        <w:pStyle w:val="ACScontent"/>
        <w:spacing w:line="360" w:lineRule="auto"/>
        <w:jc w:val="left"/>
      </w:pPr>
      <w:r>
        <w:t>img.thumbnail(size)</w:t>
      </w:r>
    </w:p>
    <w:p w14:paraId="4F6F19BC" w14:textId="77777777" w:rsidR="00A35944" w:rsidRDefault="00A35944" w:rsidP="00A35944">
      <w:pPr>
        <w:pStyle w:val="ACScontent"/>
        <w:spacing w:line="360" w:lineRule="auto"/>
        <w:jc w:val="left"/>
      </w:pPr>
    </w:p>
    <w:p w14:paraId="743B1BCF" w14:textId="4F47D225" w:rsidR="00A35944" w:rsidRDefault="00A35944" w:rsidP="00A35944">
      <w:pPr>
        <w:pStyle w:val="ACScontent"/>
        <w:spacing w:line="360" w:lineRule="auto"/>
        <w:jc w:val="left"/>
      </w:pPr>
      <w:r>
        <w:t>thumb_io = BytesIO()</w:t>
      </w:r>
    </w:p>
    <w:p w14:paraId="1AA6BE3A" w14:textId="1155B281" w:rsidR="00A35944" w:rsidRDefault="00A35944" w:rsidP="00A35944">
      <w:pPr>
        <w:pStyle w:val="ACScontent"/>
        <w:spacing w:line="360" w:lineRule="auto"/>
        <w:jc w:val="left"/>
      </w:pPr>
      <w:r>
        <w:t>img.save(thumb_io, 'JPEG', quality=85)</w:t>
      </w:r>
    </w:p>
    <w:p w14:paraId="09DC6B73" w14:textId="77777777" w:rsidR="00A35944" w:rsidRDefault="00A35944" w:rsidP="00A35944">
      <w:pPr>
        <w:pStyle w:val="ACScontent"/>
        <w:spacing w:line="360" w:lineRule="auto"/>
        <w:jc w:val="left"/>
      </w:pPr>
    </w:p>
    <w:p w14:paraId="344E877C" w14:textId="15A5FD88" w:rsidR="00A35944" w:rsidRDefault="00A35944" w:rsidP="00A35944">
      <w:pPr>
        <w:pStyle w:val="ACScontent"/>
        <w:spacing w:line="360" w:lineRule="auto"/>
        <w:jc w:val="left"/>
      </w:pPr>
      <w:r>
        <w:t>thumbnail = File(thumb_io, name=image.name)</w:t>
      </w:r>
    </w:p>
    <w:p w14:paraId="53758828" w14:textId="7EC832C0" w:rsidR="008C3102" w:rsidRDefault="00A35944" w:rsidP="00296D61">
      <w:pPr>
        <w:pStyle w:val="ACScontent"/>
        <w:spacing w:line="360" w:lineRule="auto"/>
        <w:jc w:val="left"/>
      </w:pPr>
      <w:r>
        <w:t>return thumbnail</w:t>
      </w:r>
    </w:p>
    <w:p w14:paraId="614FFC3D" w14:textId="77777777" w:rsidR="008C3102" w:rsidRDefault="008C3102">
      <w:pPr>
        <w:rPr>
          <w:rFonts w:ascii="Times New Roman" w:hAnsi="Times New Roman" w:cs="Times New Roman"/>
          <w:sz w:val="24"/>
          <w:szCs w:val="28"/>
        </w:rPr>
      </w:pPr>
      <w:r>
        <w:br w:type="page"/>
      </w:r>
    </w:p>
    <w:p w14:paraId="67B6EF4A" w14:textId="60965AFB" w:rsidR="00A35944" w:rsidRDefault="00E41098" w:rsidP="000535E7">
      <w:pPr>
        <w:pStyle w:val="ACS-subhead"/>
      </w:pPr>
      <w:r>
        <w:lastRenderedPageBreak/>
        <w:t>5</w:t>
      </w:r>
      <w:r w:rsidR="00A35944">
        <w:t>.2.2 Order\models.py</w:t>
      </w:r>
    </w:p>
    <w:p w14:paraId="07F13C3F" w14:textId="77777777" w:rsidR="00A35944" w:rsidRDefault="00A35944" w:rsidP="00A35944">
      <w:pPr>
        <w:pStyle w:val="ACScontent"/>
        <w:spacing w:line="360" w:lineRule="auto"/>
        <w:jc w:val="left"/>
      </w:pPr>
      <w:r>
        <w:t>class Order(models.Model):</w:t>
      </w:r>
    </w:p>
    <w:p w14:paraId="4CA0F3CF" w14:textId="77777777" w:rsidR="00A35944" w:rsidRDefault="00A35944" w:rsidP="00A35944">
      <w:pPr>
        <w:pStyle w:val="ACScontent"/>
        <w:spacing w:line="360" w:lineRule="auto"/>
        <w:jc w:val="left"/>
      </w:pPr>
      <w:r>
        <w:t xml:space="preserve">    first_name = models.CharField(max_length=100)</w:t>
      </w:r>
    </w:p>
    <w:p w14:paraId="55B62B82" w14:textId="77777777" w:rsidR="00A35944" w:rsidRDefault="00A35944" w:rsidP="00A35944">
      <w:pPr>
        <w:pStyle w:val="ACScontent"/>
        <w:spacing w:line="360" w:lineRule="auto"/>
        <w:jc w:val="left"/>
      </w:pPr>
      <w:r>
        <w:t xml:space="preserve">    last_name = models.CharField(max_length=100) </w:t>
      </w:r>
    </w:p>
    <w:p w14:paraId="48AFF5DD" w14:textId="77777777" w:rsidR="00A35944" w:rsidRDefault="00A35944" w:rsidP="00A35944">
      <w:pPr>
        <w:pStyle w:val="ACScontent"/>
        <w:spacing w:line="360" w:lineRule="auto"/>
        <w:jc w:val="left"/>
      </w:pPr>
      <w:r>
        <w:t xml:space="preserve">    email = models.CharField(max_length=100)</w:t>
      </w:r>
    </w:p>
    <w:p w14:paraId="2177FEBF" w14:textId="77777777" w:rsidR="00A35944" w:rsidRDefault="00A35944" w:rsidP="00A35944">
      <w:pPr>
        <w:pStyle w:val="ACScontent"/>
        <w:spacing w:line="360" w:lineRule="auto"/>
        <w:jc w:val="left"/>
      </w:pPr>
      <w:r>
        <w:t xml:space="preserve">    address = models.CharField(max_length=100)</w:t>
      </w:r>
    </w:p>
    <w:p w14:paraId="1374A89A" w14:textId="77777777" w:rsidR="00A35944" w:rsidRDefault="00A35944" w:rsidP="00A35944">
      <w:pPr>
        <w:pStyle w:val="ACScontent"/>
        <w:spacing w:line="360" w:lineRule="auto"/>
        <w:jc w:val="left"/>
      </w:pPr>
      <w:r>
        <w:t xml:space="preserve">    zipcode = models.CharField(max_length=100)</w:t>
      </w:r>
    </w:p>
    <w:p w14:paraId="7D74CCCC" w14:textId="77777777" w:rsidR="00A35944" w:rsidRDefault="00A35944" w:rsidP="00A35944">
      <w:pPr>
        <w:pStyle w:val="ACScontent"/>
        <w:spacing w:line="360" w:lineRule="auto"/>
        <w:jc w:val="left"/>
      </w:pPr>
      <w:r>
        <w:t xml:space="preserve">    place = models.CharField(max_length=100)</w:t>
      </w:r>
    </w:p>
    <w:p w14:paraId="04E19870" w14:textId="77777777" w:rsidR="00A35944" w:rsidRDefault="00A35944" w:rsidP="00A35944">
      <w:pPr>
        <w:pStyle w:val="ACScontent"/>
        <w:spacing w:line="360" w:lineRule="auto"/>
        <w:jc w:val="left"/>
      </w:pPr>
      <w:r>
        <w:t xml:space="preserve">    phone = models.CharField(max_length=100) </w:t>
      </w:r>
    </w:p>
    <w:p w14:paraId="5DA1AA92" w14:textId="77777777" w:rsidR="00A35944" w:rsidRDefault="00A35944" w:rsidP="00A35944">
      <w:pPr>
        <w:pStyle w:val="ACScontent"/>
        <w:spacing w:line="360" w:lineRule="auto"/>
        <w:jc w:val="left"/>
      </w:pPr>
      <w:r>
        <w:t xml:space="preserve">    created_at = models.DateTimeField(auto_now_add=True)</w:t>
      </w:r>
    </w:p>
    <w:p w14:paraId="1E19917C" w14:textId="77777777" w:rsidR="00A35944" w:rsidRDefault="00A35944" w:rsidP="00A35944">
      <w:pPr>
        <w:pStyle w:val="ACScontent"/>
        <w:spacing w:line="360" w:lineRule="auto"/>
        <w:jc w:val="left"/>
      </w:pPr>
      <w:r>
        <w:t xml:space="preserve">    paid_amount = models.DecimalField(max_digits=8, decimal_places=2)</w:t>
      </w:r>
    </w:p>
    <w:p w14:paraId="55EF11D8" w14:textId="77777777" w:rsidR="00A35944" w:rsidRDefault="00A35944" w:rsidP="00A35944">
      <w:pPr>
        <w:pStyle w:val="ACScontent"/>
        <w:spacing w:line="360" w:lineRule="auto"/>
        <w:jc w:val="left"/>
      </w:pPr>
      <w:r>
        <w:t xml:space="preserve">    vendors = models.ManyToManyField(Vendor, related_name="orders")</w:t>
      </w:r>
    </w:p>
    <w:p w14:paraId="4F8C7677" w14:textId="77777777" w:rsidR="00A35944" w:rsidRDefault="00A35944" w:rsidP="00A35944">
      <w:pPr>
        <w:pStyle w:val="ACScontent"/>
        <w:spacing w:line="360" w:lineRule="auto"/>
        <w:jc w:val="left"/>
      </w:pPr>
    </w:p>
    <w:p w14:paraId="5AA99BC1" w14:textId="77777777" w:rsidR="00A35944" w:rsidRDefault="00A35944" w:rsidP="00A35944">
      <w:pPr>
        <w:pStyle w:val="ACScontent"/>
        <w:spacing w:line="360" w:lineRule="auto"/>
        <w:jc w:val="left"/>
      </w:pPr>
      <w:r>
        <w:t xml:space="preserve">    class Meta:</w:t>
      </w:r>
    </w:p>
    <w:p w14:paraId="37C923DD" w14:textId="77777777" w:rsidR="00A35944" w:rsidRDefault="00A35944" w:rsidP="00A35944">
      <w:pPr>
        <w:pStyle w:val="ACScontent"/>
        <w:spacing w:line="360" w:lineRule="auto"/>
        <w:jc w:val="left"/>
      </w:pPr>
      <w:r>
        <w:t xml:space="preserve">        ordering = ['-created_at']</w:t>
      </w:r>
    </w:p>
    <w:p w14:paraId="3A71AC94" w14:textId="77777777" w:rsidR="00A35944" w:rsidRDefault="00A35944" w:rsidP="00A35944">
      <w:pPr>
        <w:pStyle w:val="ACScontent"/>
        <w:spacing w:line="360" w:lineRule="auto"/>
        <w:jc w:val="left"/>
      </w:pPr>
    </w:p>
    <w:p w14:paraId="35F674B2" w14:textId="77777777" w:rsidR="00A35944" w:rsidRDefault="00A35944" w:rsidP="00A35944">
      <w:pPr>
        <w:pStyle w:val="ACScontent"/>
        <w:spacing w:line="360" w:lineRule="auto"/>
        <w:jc w:val="left"/>
      </w:pPr>
      <w:r>
        <w:t xml:space="preserve">    def __str__(self):</w:t>
      </w:r>
    </w:p>
    <w:p w14:paraId="4AE79CB7" w14:textId="77777777" w:rsidR="00A35944" w:rsidRDefault="00A35944" w:rsidP="00A35944">
      <w:pPr>
        <w:pStyle w:val="ACScontent"/>
        <w:spacing w:line="360" w:lineRule="auto"/>
        <w:jc w:val="left"/>
      </w:pPr>
      <w:r>
        <w:t xml:space="preserve">        return self.first_name</w:t>
      </w:r>
    </w:p>
    <w:p w14:paraId="32740055" w14:textId="77777777" w:rsidR="00A35944" w:rsidRDefault="00A35944" w:rsidP="00A35944">
      <w:pPr>
        <w:pStyle w:val="ACScontent"/>
        <w:spacing w:line="360" w:lineRule="auto"/>
        <w:jc w:val="left"/>
      </w:pPr>
    </w:p>
    <w:p w14:paraId="273D8D47" w14:textId="77777777" w:rsidR="00A35944" w:rsidRDefault="00A35944" w:rsidP="00A35944">
      <w:pPr>
        <w:pStyle w:val="ACScontent"/>
        <w:spacing w:line="360" w:lineRule="auto"/>
        <w:jc w:val="left"/>
      </w:pPr>
      <w:r>
        <w:t>class OrderItem(models.Model):</w:t>
      </w:r>
    </w:p>
    <w:p w14:paraId="7F61B2CF" w14:textId="77777777" w:rsidR="00A35944" w:rsidRDefault="00A35944" w:rsidP="00A35944">
      <w:pPr>
        <w:pStyle w:val="ACScontent"/>
        <w:spacing w:line="360" w:lineRule="auto"/>
        <w:jc w:val="left"/>
      </w:pPr>
      <w:r>
        <w:t xml:space="preserve">    order = models.ForeignKey(Order, related_name="items", on_delete=models.CASCADE)</w:t>
      </w:r>
    </w:p>
    <w:p w14:paraId="62159D1E" w14:textId="77777777" w:rsidR="00A35944" w:rsidRDefault="00A35944" w:rsidP="00A35944">
      <w:pPr>
        <w:pStyle w:val="ACScontent"/>
        <w:spacing w:line="360" w:lineRule="auto"/>
        <w:jc w:val="left"/>
      </w:pPr>
      <w:r>
        <w:t xml:space="preserve">    product = models.ForeignKey(Product, related_name="items", on_delete=models.CASCADE)</w:t>
      </w:r>
    </w:p>
    <w:p w14:paraId="723973B8" w14:textId="77777777" w:rsidR="00A35944" w:rsidRDefault="00A35944" w:rsidP="00A35944">
      <w:pPr>
        <w:pStyle w:val="ACScontent"/>
        <w:spacing w:line="360" w:lineRule="auto"/>
        <w:jc w:val="left"/>
      </w:pPr>
      <w:r>
        <w:t xml:space="preserve">    vendor = models.ForeignKey(Vendor, related_name="items", on_delete=models.CASCADE)</w:t>
      </w:r>
    </w:p>
    <w:p w14:paraId="2119424C" w14:textId="77777777" w:rsidR="00A35944" w:rsidRDefault="00A35944" w:rsidP="00A35944">
      <w:pPr>
        <w:pStyle w:val="ACScontent"/>
        <w:spacing w:line="360" w:lineRule="auto"/>
        <w:jc w:val="left"/>
      </w:pPr>
      <w:r>
        <w:t xml:space="preserve">    vendor_paid = models.BooleanField(default=False)</w:t>
      </w:r>
    </w:p>
    <w:p w14:paraId="6111192D" w14:textId="77777777" w:rsidR="00A35944" w:rsidRDefault="00A35944" w:rsidP="00A35944">
      <w:pPr>
        <w:pStyle w:val="ACScontent"/>
        <w:spacing w:line="360" w:lineRule="auto"/>
        <w:jc w:val="left"/>
      </w:pPr>
      <w:r>
        <w:lastRenderedPageBreak/>
        <w:t xml:space="preserve">    price = models.DecimalField(max_digits=8, decimal_places=2)</w:t>
      </w:r>
    </w:p>
    <w:p w14:paraId="58F6E156" w14:textId="548CA02D" w:rsidR="00A35944" w:rsidRDefault="00A35944" w:rsidP="00A35944">
      <w:pPr>
        <w:pStyle w:val="ACScontent"/>
        <w:spacing w:line="360" w:lineRule="auto"/>
        <w:jc w:val="left"/>
      </w:pPr>
      <w:r>
        <w:t xml:space="preserve">    quantity = models.IntegerField(default=1)</w:t>
      </w:r>
    </w:p>
    <w:p w14:paraId="122F96EF" w14:textId="77777777" w:rsidR="00A35944" w:rsidRDefault="00A35944" w:rsidP="00A35944">
      <w:pPr>
        <w:pStyle w:val="ACScontent"/>
        <w:spacing w:line="360" w:lineRule="auto"/>
        <w:jc w:val="left"/>
      </w:pPr>
      <w:r>
        <w:t xml:space="preserve">    def __str__(self):</w:t>
      </w:r>
    </w:p>
    <w:p w14:paraId="46BDF783" w14:textId="77777777" w:rsidR="00A35944" w:rsidRDefault="00A35944" w:rsidP="00A35944">
      <w:pPr>
        <w:pStyle w:val="ACScontent"/>
        <w:spacing w:line="360" w:lineRule="auto"/>
        <w:jc w:val="left"/>
      </w:pPr>
      <w:r>
        <w:t xml:space="preserve">        return str(self.id)</w:t>
      </w:r>
    </w:p>
    <w:p w14:paraId="00CD2846" w14:textId="77777777" w:rsidR="00A35944" w:rsidRDefault="00A35944" w:rsidP="00A35944">
      <w:pPr>
        <w:pStyle w:val="ACScontent"/>
        <w:spacing w:line="360" w:lineRule="auto"/>
        <w:jc w:val="left"/>
      </w:pPr>
    </w:p>
    <w:p w14:paraId="598EA413" w14:textId="77777777" w:rsidR="00A35944" w:rsidRDefault="00A35944" w:rsidP="00A35944">
      <w:pPr>
        <w:pStyle w:val="ACScontent"/>
        <w:spacing w:line="360" w:lineRule="auto"/>
        <w:jc w:val="left"/>
      </w:pPr>
      <w:r>
        <w:t xml:space="preserve">    def get_total_price(self):</w:t>
      </w:r>
    </w:p>
    <w:p w14:paraId="00B379B3" w14:textId="503951E8" w:rsidR="00A35944" w:rsidRDefault="00A35944" w:rsidP="00A35944">
      <w:pPr>
        <w:pStyle w:val="ACScontent"/>
        <w:spacing w:line="360" w:lineRule="auto"/>
        <w:jc w:val="left"/>
      </w:pPr>
      <w:r>
        <w:t xml:space="preserve">        return self.price * self.quantity</w:t>
      </w:r>
    </w:p>
    <w:p w14:paraId="34ED3BC9" w14:textId="7B76A434" w:rsidR="00A35944" w:rsidRDefault="00E41098" w:rsidP="00E635C5">
      <w:pPr>
        <w:pStyle w:val="ACS-subhead"/>
      </w:pPr>
      <w:r>
        <w:t>5</w:t>
      </w:r>
      <w:r w:rsidR="00A35944">
        <w:t>.2.3 Vendor\models.py</w:t>
      </w:r>
    </w:p>
    <w:p w14:paraId="24ED786D" w14:textId="77777777" w:rsidR="00E635C5" w:rsidRDefault="00E635C5" w:rsidP="00E635C5">
      <w:pPr>
        <w:pStyle w:val="ACScontent"/>
        <w:jc w:val="left"/>
      </w:pPr>
      <w:r>
        <w:t>class Vendor(models.Model):</w:t>
      </w:r>
    </w:p>
    <w:p w14:paraId="4531ACC3" w14:textId="77777777" w:rsidR="00E635C5" w:rsidRDefault="00E635C5" w:rsidP="00E635C5">
      <w:pPr>
        <w:pStyle w:val="ACScontent"/>
        <w:jc w:val="left"/>
      </w:pPr>
      <w:r>
        <w:t xml:space="preserve">    name = models.CharField(max_length=255)</w:t>
      </w:r>
    </w:p>
    <w:p w14:paraId="1DBD9367" w14:textId="77777777" w:rsidR="00E635C5" w:rsidRDefault="00E635C5" w:rsidP="00E635C5">
      <w:pPr>
        <w:pStyle w:val="ACScontent"/>
        <w:jc w:val="left"/>
      </w:pPr>
      <w:r>
        <w:t xml:space="preserve">    created_at = models.DateTimeField(auto_now_add=True)</w:t>
      </w:r>
    </w:p>
    <w:p w14:paraId="0CCC92BD" w14:textId="77777777" w:rsidR="00E635C5" w:rsidRDefault="00E635C5" w:rsidP="00E635C5">
      <w:pPr>
        <w:pStyle w:val="ACScontent"/>
        <w:jc w:val="left"/>
      </w:pPr>
      <w:r>
        <w:t xml:space="preserve">    created_by = models.OneToOneField(User, related_name='vendor', on_delete=models.CASCADE)</w:t>
      </w:r>
    </w:p>
    <w:p w14:paraId="1F26189B" w14:textId="77777777" w:rsidR="00E635C5" w:rsidRDefault="00E635C5" w:rsidP="00E635C5">
      <w:pPr>
        <w:pStyle w:val="ACScontent"/>
        <w:jc w:val="left"/>
      </w:pPr>
    </w:p>
    <w:p w14:paraId="138AB1C7" w14:textId="77777777" w:rsidR="00E635C5" w:rsidRDefault="00E635C5" w:rsidP="00E635C5">
      <w:pPr>
        <w:pStyle w:val="ACScontent"/>
        <w:jc w:val="left"/>
      </w:pPr>
      <w:r>
        <w:t xml:space="preserve">    class Meta:</w:t>
      </w:r>
    </w:p>
    <w:p w14:paraId="4AD2CD00" w14:textId="77777777" w:rsidR="00E635C5" w:rsidRDefault="00E635C5" w:rsidP="00E635C5">
      <w:pPr>
        <w:pStyle w:val="ACScontent"/>
        <w:jc w:val="left"/>
      </w:pPr>
      <w:r>
        <w:t xml:space="preserve">        ordering = ['name']</w:t>
      </w:r>
    </w:p>
    <w:p w14:paraId="140F4B33" w14:textId="77777777" w:rsidR="00E635C5" w:rsidRDefault="00E635C5" w:rsidP="00E635C5">
      <w:pPr>
        <w:pStyle w:val="ACScontent"/>
        <w:jc w:val="left"/>
      </w:pPr>
      <w:r>
        <w:t xml:space="preserve">    </w:t>
      </w:r>
    </w:p>
    <w:p w14:paraId="29C4A0F8" w14:textId="77777777" w:rsidR="00E635C5" w:rsidRDefault="00E635C5" w:rsidP="00E635C5">
      <w:pPr>
        <w:pStyle w:val="ACScontent"/>
        <w:jc w:val="left"/>
      </w:pPr>
      <w:r>
        <w:t xml:space="preserve">    def __str__(self):</w:t>
      </w:r>
    </w:p>
    <w:p w14:paraId="776021D5" w14:textId="77777777" w:rsidR="00E635C5" w:rsidRDefault="00E635C5" w:rsidP="00E635C5">
      <w:pPr>
        <w:pStyle w:val="ACScontent"/>
        <w:jc w:val="left"/>
      </w:pPr>
      <w:r>
        <w:t xml:space="preserve">        return self.name</w:t>
      </w:r>
    </w:p>
    <w:p w14:paraId="3DFEDD1E" w14:textId="77777777" w:rsidR="00E635C5" w:rsidRDefault="00E635C5" w:rsidP="00E635C5">
      <w:pPr>
        <w:pStyle w:val="ACScontent"/>
        <w:jc w:val="left"/>
      </w:pPr>
    </w:p>
    <w:p w14:paraId="7575A1BC" w14:textId="77777777" w:rsidR="00E635C5" w:rsidRDefault="00E635C5" w:rsidP="00E635C5">
      <w:pPr>
        <w:pStyle w:val="ACScontent"/>
        <w:jc w:val="left"/>
      </w:pPr>
      <w:r>
        <w:t xml:space="preserve">    def get_balance(self):</w:t>
      </w:r>
    </w:p>
    <w:p w14:paraId="3CCAA155" w14:textId="77777777" w:rsidR="00E635C5" w:rsidRDefault="00E635C5" w:rsidP="00E635C5">
      <w:pPr>
        <w:pStyle w:val="ACScontent"/>
        <w:jc w:val="left"/>
      </w:pPr>
      <w:r>
        <w:t xml:space="preserve">        items = self.items.filter(vendor_paid=False, order__vendors__in=[self.id])</w:t>
      </w:r>
    </w:p>
    <w:p w14:paraId="449C136B" w14:textId="77777777" w:rsidR="00E635C5" w:rsidRDefault="00E635C5" w:rsidP="00E635C5">
      <w:pPr>
        <w:pStyle w:val="ACScontent"/>
        <w:jc w:val="left"/>
      </w:pPr>
      <w:r>
        <w:t xml:space="preserve">        return sum((item.product.price * item.quantity) for item in items)</w:t>
      </w:r>
    </w:p>
    <w:p w14:paraId="32A1CC09" w14:textId="77777777" w:rsidR="00E635C5" w:rsidRDefault="00E635C5" w:rsidP="00E635C5">
      <w:pPr>
        <w:pStyle w:val="ACScontent"/>
        <w:jc w:val="left"/>
      </w:pPr>
    </w:p>
    <w:p w14:paraId="041D38C9" w14:textId="77777777" w:rsidR="00E635C5" w:rsidRDefault="00E635C5" w:rsidP="00E635C5">
      <w:pPr>
        <w:pStyle w:val="ACScontent"/>
        <w:jc w:val="left"/>
      </w:pPr>
      <w:r>
        <w:t xml:space="preserve">    def get_paid_amount(self):</w:t>
      </w:r>
    </w:p>
    <w:p w14:paraId="70181D61" w14:textId="77777777" w:rsidR="00E635C5" w:rsidRDefault="00E635C5" w:rsidP="00E635C5">
      <w:pPr>
        <w:pStyle w:val="ACScontent"/>
        <w:jc w:val="left"/>
      </w:pPr>
      <w:r>
        <w:t xml:space="preserve">        items = self.items.filter(vendor_paid=True, order__vendors__in=[self.id])</w:t>
      </w:r>
    </w:p>
    <w:p w14:paraId="13190579" w14:textId="56F8A99E" w:rsidR="008C3102" w:rsidRDefault="00E635C5" w:rsidP="00EA731B">
      <w:pPr>
        <w:pStyle w:val="ACScontent"/>
        <w:jc w:val="left"/>
      </w:pPr>
      <w:r>
        <w:t xml:space="preserve">        return sum((item.product.price * item.quantity) for item in items)</w:t>
      </w:r>
    </w:p>
    <w:p w14:paraId="1C8FFDEC" w14:textId="77777777" w:rsidR="008C3102" w:rsidRDefault="008C3102">
      <w:pPr>
        <w:rPr>
          <w:rFonts w:ascii="Times New Roman" w:hAnsi="Times New Roman" w:cs="Times New Roman"/>
          <w:sz w:val="24"/>
          <w:szCs w:val="28"/>
        </w:rPr>
      </w:pPr>
      <w:r>
        <w:br w:type="page"/>
      </w:r>
    </w:p>
    <w:p w14:paraId="215E5478" w14:textId="6A9F0888" w:rsidR="00E635C5" w:rsidRDefault="00E41098" w:rsidP="00E635C5">
      <w:pPr>
        <w:pStyle w:val="ACS-subhead"/>
      </w:pPr>
      <w:r>
        <w:lastRenderedPageBreak/>
        <w:t>5</w:t>
      </w:r>
      <w:r w:rsidR="00E635C5">
        <w:t>.2.4 Product\views.py</w:t>
      </w:r>
    </w:p>
    <w:p w14:paraId="28F3CB04" w14:textId="77777777" w:rsidR="00451B9B" w:rsidRDefault="00451B9B" w:rsidP="00451B9B">
      <w:pPr>
        <w:pStyle w:val="ACScontent"/>
      </w:pPr>
      <w:r>
        <w:t>def product(request, category_slug, product_slug):</w:t>
      </w:r>
    </w:p>
    <w:p w14:paraId="2BC02F12" w14:textId="77777777" w:rsidR="00451B9B" w:rsidRDefault="00451B9B" w:rsidP="00451B9B">
      <w:pPr>
        <w:pStyle w:val="ACScontent"/>
      </w:pPr>
      <w:r>
        <w:t xml:space="preserve">    # Create instance of Cart class</w:t>
      </w:r>
    </w:p>
    <w:p w14:paraId="06DA9E7C" w14:textId="77777777" w:rsidR="00451B9B" w:rsidRDefault="00451B9B" w:rsidP="00451B9B">
      <w:pPr>
        <w:pStyle w:val="ACScontent"/>
      </w:pPr>
      <w:r>
        <w:t xml:space="preserve">    cart = Cart(request)</w:t>
      </w:r>
    </w:p>
    <w:p w14:paraId="0BFE9F77" w14:textId="77777777" w:rsidR="00451B9B" w:rsidRDefault="00451B9B" w:rsidP="00451B9B">
      <w:pPr>
        <w:pStyle w:val="ACScontent"/>
      </w:pPr>
    </w:p>
    <w:p w14:paraId="42385659" w14:textId="77777777" w:rsidR="00451B9B" w:rsidRDefault="00451B9B" w:rsidP="00451B9B">
      <w:pPr>
        <w:pStyle w:val="ACScontent"/>
      </w:pPr>
      <w:r>
        <w:t xml:space="preserve">    product = get_object_or_404(Product, category__slug=category_slug, slug=product_slug)</w:t>
      </w:r>
    </w:p>
    <w:p w14:paraId="06555E11" w14:textId="77777777" w:rsidR="00451B9B" w:rsidRDefault="00451B9B" w:rsidP="00451B9B">
      <w:pPr>
        <w:pStyle w:val="ACScontent"/>
      </w:pPr>
    </w:p>
    <w:p w14:paraId="14065B77" w14:textId="77777777" w:rsidR="00451B9B" w:rsidRDefault="00451B9B" w:rsidP="00451B9B">
      <w:pPr>
        <w:pStyle w:val="ACScontent"/>
      </w:pPr>
      <w:r>
        <w:t xml:space="preserve">    # Check whether the AddToCart button is clicked or not</w:t>
      </w:r>
    </w:p>
    <w:p w14:paraId="52EF9AED" w14:textId="77777777" w:rsidR="00451B9B" w:rsidRDefault="00451B9B" w:rsidP="00451B9B">
      <w:pPr>
        <w:pStyle w:val="ACScontent"/>
      </w:pPr>
      <w:r>
        <w:t xml:space="preserve">    if request.method == 'POST':</w:t>
      </w:r>
    </w:p>
    <w:p w14:paraId="4D1766DD" w14:textId="77777777" w:rsidR="00451B9B" w:rsidRDefault="00451B9B" w:rsidP="00451B9B">
      <w:pPr>
        <w:pStyle w:val="ACScontent"/>
      </w:pPr>
      <w:r>
        <w:t xml:space="preserve">        form = AddToCartForm(request.POST)</w:t>
      </w:r>
    </w:p>
    <w:p w14:paraId="15D2144A" w14:textId="77777777" w:rsidR="00451B9B" w:rsidRDefault="00451B9B" w:rsidP="00451B9B">
      <w:pPr>
        <w:pStyle w:val="ACScontent"/>
      </w:pPr>
    </w:p>
    <w:p w14:paraId="376112DB" w14:textId="77777777" w:rsidR="00451B9B" w:rsidRDefault="00451B9B" w:rsidP="00451B9B">
      <w:pPr>
        <w:pStyle w:val="ACScontent"/>
      </w:pPr>
      <w:r>
        <w:t xml:space="preserve">        if form.is_valid():</w:t>
      </w:r>
    </w:p>
    <w:p w14:paraId="221D2956" w14:textId="77777777" w:rsidR="00451B9B" w:rsidRDefault="00451B9B" w:rsidP="00451B9B">
      <w:pPr>
        <w:pStyle w:val="ACScontent"/>
      </w:pPr>
      <w:r>
        <w:t xml:space="preserve">            quantity = form.cleaned_data['quantity']</w:t>
      </w:r>
    </w:p>
    <w:p w14:paraId="53C7908C" w14:textId="77777777" w:rsidR="00451B9B" w:rsidRDefault="00451B9B" w:rsidP="00451B9B">
      <w:pPr>
        <w:pStyle w:val="ACScontent"/>
      </w:pPr>
      <w:r>
        <w:t xml:space="preserve">            cart.add(product_id=product.id, quantity=quantity, update_quantity=False)</w:t>
      </w:r>
    </w:p>
    <w:p w14:paraId="2A012F91" w14:textId="77777777" w:rsidR="00451B9B" w:rsidRDefault="00451B9B" w:rsidP="00451B9B">
      <w:pPr>
        <w:pStyle w:val="ACScontent"/>
      </w:pPr>
    </w:p>
    <w:p w14:paraId="0A8A85F3" w14:textId="77777777" w:rsidR="00451B9B" w:rsidRDefault="00451B9B" w:rsidP="00451B9B">
      <w:pPr>
        <w:pStyle w:val="ACScontent"/>
      </w:pPr>
      <w:r>
        <w:t xml:space="preserve">            messages.success(request, "The product was added to the cart.")</w:t>
      </w:r>
    </w:p>
    <w:p w14:paraId="7F417E8F" w14:textId="77777777" w:rsidR="00451B9B" w:rsidRDefault="00451B9B" w:rsidP="00451B9B">
      <w:pPr>
        <w:pStyle w:val="ACScontent"/>
      </w:pPr>
    </w:p>
    <w:p w14:paraId="0EA13880" w14:textId="77777777" w:rsidR="00451B9B" w:rsidRDefault="00451B9B" w:rsidP="00451B9B">
      <w:pPr>
        <w:pStyle w:val="ACScontent"/>
      </w:pPr>
      <w:r>
        <w:t xml:space="preserve">            return redirect('product:product', category_slug=category_slug, product_slug=product_slug)            </w:t>
      </w:r>
    </w:p>
    <w:p w14:paraId="5A01466A" w14:textId="77777777" w:rsidR="00451B9B" w:rsidRDefault="00451B9B" w:rsidP="00451B9B">
      <w:pPr>
        <w:pStyle w:val="ACScontent"/>
      </w:pPr>
      <w:r>
        <w:t xml:space="preserve">    </w:t>
      </w:r>
    </w:p>
    <w:p w14:paraId="7DF72805" w14:textId="77777777" w:rsidR="00451B9B" w:rsidRDefault="00451B9B" w:rsidP="00451B9B">
      <w:pPr>
        <w:pStyle w:val="ACScontent"/>
      </w:pPr>
      <w:r>
        <w:t xml:space="preserve">    else:</w:t>
      </w:r>
    </w:p>
    <w:p w14:paraId="0DC74E04" w14:textId="77777777" w:rsidR="00451B9B" w:rsidRDefault="00451B9B" w:rsidP="00451B9B">
      <w:pPr>
        <w:pStyle w:val="ACScontent"/>
      </w:pPr>
      <w:r>
        <w:t xml:space="preserve">        form = AddToCartForm()</w:t>
      </w:r>
    </w:p>
    <w:p w14:paraId="3208AF38" w14:textId="77777777" w:rsidR="00451B9B" w:rsidRDefault="00451B9B" w:rsidP="00451B9B">
      <w:pPr>
        <w:pStyle w:val="ACScontent"/>
      </w:pPr>
    </w:p>
    <w:p w14:paraId="1236C0ED" w14:textId="77777777" w:rsidR="00451B9B" w:rsidRDefault="00451B9B" w:rsidP="00451B9B">
      <w:pPr>
        <w:pStyle w:val="ACScontent"/>
      </w:pPr>
      <w:r>
        <w:t xml:space="preserve">    similar_products = list(product.category.products.exclude(id=product.id))</w:t>
      </w:r>
    </w:p>
    <w:p w14:paraId="599405CF" w14:textId="77777777" w:rsidR="00451B9B" w:rsidRDefault="00451B9B" w:rsidP="00451B9B">
      <w:pPr>
        <w:pStyle w:val="ACScontent"/>
      </w:pPr>
    </w:p>
    <w:p w14:paraId="1EAFBB81" w14:textId="77777777" w:rsidR="00451B9B" w:rsidRDefault="00451B9B" w:rsidP="00451B9B">
      <w:pPr>
        <w:pStyle w:val="ACScontent"/>
      </w:pPr>
      <w:r>
        <w:t xml:space="preserve">    # If more than 4 similar products, then get 4 random products </w:t>
      </w:r>
    </w:p>
    <w:p w14:paraId="56B90D84" w14:textId="77777777" w:rsidR="00451B9B" w:rsidRDefault="00451B9B" w:rsidP="00451B9B">
      <w:pPr>
        <w:pStyle w:val="ACScontent"/>
      </w:pPr>
      <w:r>
        <w:t xml:space="preserve">    if len(similar_products) &gt;= 4:</w:t>
      </w:r>
    </w:p>
    <w:p w14:paraId="14487000" w14:textId="77777777" w:rsidR="00451B9B" w:rsidRDefault="00451B9B" w:rsidP="00451B9B">
      <w:pPr>
        <w:pStyle w:val="ACScontent"/>
      </w:pPr>
      <w:r>
        <w:t xml:space="preserve">        similar_products = random.sample(similar_products, 4)</w:t>
      </w:r>
    </w:p>
    <w:p w14:paraId="39FD6AD2" w14:textId="77777777" w:rsidR="00451B9B" w:rsidRDefault="00451B9B" w:rsidP="00451B9B">
      <w:pPr>
        <w:pStyle w:val="ACScontent"/>
      </w:pPr>
      <w:r>
        <w:t xml:space="preserve">    </w:t>
      </w:r>
    </w:p>
    <w:p w14:paraId="49F7C451" w14:textId="77777777" w:rsidR="00451B9B" w:rsidRDefault="00451B9B" w:rsidP="00451B9B">
      <w:pPr>
        <w:pStyle w:val="ACScontent"/>
      </w:pPr>
      <w:r>
        <w:t xml:space="preserve">    context = {</w:t>
      </w:r>
    </w:p>
    <w:p w14:paraId="413342F3" w14:textId="77777777" w:rsidR="00451B9B" w:rsidRDefault="00451B9B" w:rsidP="00451B9B">
      <w:pPr>
        <w:pStyle w:val="ACScontent"/>
      </w:pPr>
      <w:r>
        <w:t xml:space="preserve">        'product': product,</w:t>
      </w:r>
    </w:p>
    <w:p w14:paraId="669C30DA" w14:textId="77777777" w:rsidR="00451B9B" w:rsidRDefault="00451B9B" w:rsidP="00451B9B">
      <w:pPr>
        <w:pStyle w:val="ACScontent"/>
      </w:pPr>
      <w:r>
        <w:lastRenderedPageBreak/>
        <w:t xml:space="preserve">        'similar_products': similar_products,</w:t>
      </w:r>
    </w:p>
    <w:p w14:paraId="110B0D77" w14:textId="77777777" w:rsidR="00451B9B" w:rsidRDefault="00451B9B" w:rsidP="00451B9B">
      <w:pPr>
        <w:pStyle w:val="ACScontent"/>
      </w:pPr>
      <w:r>
        <w:t xml:space="preserve">        'form': form,</w:t>
      </w:r>
    </w:p>
    <w:p w14:paraId="701041C7" w14:textId="77777777" w:rsidR="00451B9B" w:rsidRDefault="00451B9B" w:rsidP="00451B9B">
      <w:pPr>
        <w:pStyle w:val="ACScontent"/>
      </w:pPr>
      <w:r>
        <w:t xml:space="preserve">    }</w:t>
      </w:r>
    </w:p>
    <w:p w14:paraId="3AB86E4C" w14:textId="77777777" w:rsidR="00451B9B" w:rsidRDefault="00451B9B" w:rsidP="00451B9B">
      <w:pPr>
        <w:pStyle w:val="ACScontent"/>
      </w:pPr>
    </w:p>
    <w:p w14:paraId="506C2EF4" w14:textId="77777777" w:rsidR="00451B9B" w:rsidRDefault="00451B9B" w:rsidP="00451B9B">
      <w:pPr>
        <w:pStyle w:val="ACScontent"/>
      </w:pPr>
      <w:r>
        <w:t xml:space="preserve">    return render(request, 'product/product.html', context)</w:t>
      </w:r>
    </w:p>
    <w:p w14:paraId="61521C35" w14:textId="77777777" w:rsidR="00451B9B" w:rsidRDefault="00451B9B" w:rsidP="00451B9B">
      <w:pPr>
        <w:pStyle w:val="ACScontent"/>
      </w:pPr>
    </w:p>
    <w:p w14:paraId="261107BB" w14:textId="77777777" w:rsidR="00451B9B" w:rsidRDefault="00451B9B" w:rsidP="00451B9B">
      <w:pPr>
        <w:pStyle w:val="ACScontent"/>
      </w:pPr>
    </w:p>
    <w:p w14:paraId="766248AD" w14:textId="77777777" w:rsidR="00451B9B" w:rsidRDefault="00451B9B" w:rsidP="00451B9B">
      <w:pPr>
        <w:pStyle w:val="ACScontent"/>
      </w:pPr>
      <w:r>
        <w:t>def category(request, category_slug):</w:t>
      </w:r>
    </w:p>
    <w:p w14:paraId="338B1A72" w14:textId="77777777" w:rsidR="00451B9B" w:rsidRDefault="00451B9B" w:rsidP="00451B9B">
      <w:pPr>
        <w:pStyle w:val="ACScontent"/>
      </w:pPr>
      <w:r>
        <w:t xml:space="preserve">    category = get_object_or_404(Category, slug=category_slug)</w:t>
      </w:r>
    </w:p>
    <w:p w14:paraId="7A825C28" w14:textId="77777777" w:rsidR="00451B9B" w:rsidRDefault="00451B9B" w:rsidP="00451B9B">
      <w:pPr>
        <w:pStyle w:val="ACScontent"/>
      </w:pPr>
      <w:r>
        <w:t xml:space="preserve">    return render(request,'product/category.html', {'category': category})</w:t>
      </w:r>
    </w:p>
    <w:p w14:paraId="76165514" w14:textId="77777777" w:rsidR="00451B9B" w:rsidRDefault="00451B9B" w:rsidP="00451B9B">
      <w:pPr>
        <w:pStyle w:val="ACScontent"/>
      </w:pPr>
    </w:p>
    <w:p w14:paraId="51CAC57E" w14:textId="77777777" w:rsidR="00451B9B" w:rsidRDefault="00451B9B" w:rsidP="00451B9B">
      <w:pPr>
        <w:pStyle w:val="ACScontent"/>
      </w:pPr>
    </w:p>
    <w:p w14:paraId="6B075BE5" w14:textId="77777777" w:rsidR="00451B9B" w:rsidRDefault="00451B9B" w:rsidP="00451B9B">
      <w:pPr>
        <w:pStyle w:val="ACScontent"/>
      </w:pPr>
      <w:r>
        <w:t>def search(request):</w:t>
      </w:r>
    </w:p>
    <w:p w14:paraId="145D5A54" w14:textId="77777777" w:rsidR="00451B9B" w:rsidRDefault="00451B9B" w:rsidP="00451B9B">
      <w:pPr>
        <w:pStyle w:val="ACScontent"/>
      </w:pPr>
      <w:r>
        <w:t xml:space="preserve">    query = request.GET.get('query', '') # second is default parameter which is empty</w:t>
      </w:r>
    </w:p>
    <w:p w14:paraId="5C5EFEFD" w14:textId="77777777" w:rsidR="00451B9B" w:rsidRDefault="00451B9B" w:rsidP="00451B9B">
      <w:pPr>
        <w:pStyle w:val="ACScontent"/>
      </w:pPr>
      <w:r>
        <w:t xml:space="preserve">    products = Product.objects.filter(Q(title__icontains=query) | Q(description__icontains=query))</w:t>
      </w:r>
    </w:p>
    <w:p w14:paraId="43690BC6" w14:textId="77777777" w:rsidR="00451B9B" w:rsidRDefault="00451B9B" w:rsidP="00451B9B">
      <w:pPr>
        <w:pStyle w:val="ACScontent"/>
      </w:pPr>
    </w:p>
    <w:p w14:paraId="3C5015F8" w14:textId="2FF578EE" w:rsidR="00451B9B" w:rsidRDefault="00451B9B" w:rsidP="00451B9B">
      <w:pPr>
        <w:pStyle w:val="ACScontent"/>
        <w:jc w:val="left"/>
      </w:pPr>
      <w:r>
        <w:t xml:space="preserve">    return render(request, 'product/search.html', {'products':products, 'query': query})</w:t>
      </w:r>
    </w:p>
    <w:p w14:paraId="4FAF0516" w14:textId="7DC6CD03" w:rsidR="00E635C5" w:rsidRDefault="00E41098" w:rsidP="00E635C5">
      <w:pPr>
        <w:pStyle w:val="ACS-subhead"/>
      </w:pPr>
      <w:r>
        <w:t>5</w:t>
      </w:r>
      <w:r w:rsidR="00E635C5">
        <w:t>.2.5</w:t>
      </w:r>
      <w:r w:rsidR="00451B9B">
        <w:t xml:space="preserve"> Vendor\views.py</w:t>
      </w:r>
    </w:p>
    <w:p w14:paraId="6A602CF3" w14:textId="77777777" w:rsidR="00451B9B" w:rsidRDefault="00451B9B" w:rsidP="00451B9B">
      <w:pPr>
        <w:pStyle w:val="ACScontent"/>
      </w:pPr>
      <w:r>
        <w:t>def vendors(request):</w:t>
      </w:r>
    </w:p>
    <w:p w14:paraId="06A96895" w14:textId="77777777" w:rsidR="00451B9B" w:rsidRDefault="00451B9B" w:rsidP="00451B9B">
      <w:pPr>
        <w:pStyle w:val="ACScontent"/>
      </w:pPr>
      <w:r>
        <w:t xml:space="preserve">    return render(request, 'vendor/vendors.html')</w:t>
      </w:r>
    </w:p>
    <w:p w14:paraId="2C1DCABC" w14:textId="77777777" w:rsidR="00451B9B" w:rsidRDefault="00451B9B" w:rsidP="00451B9B">
      <w:pPr>
        <w:pStyle w:val="ACScontent"/>
      </w:pPr>
    </w:p>
    <w:p w14:paraId="0DF76764" w14:textId="77777777" w:rsidR="00451B9B" w:rsidRDefault="00451B9B" w:rsidP="00451B9B">
      <w:pPr>
        <w:pStyle w:val="ACScontent"/>
      </w:pPr>
    </w:p>
    <w:p w14:paraId="674619AE" w14:textId="77777777" w:rsidR="00451B9B" w:rsidRDefault="00451B9B" w:rsidP="00451B9B">
      <w:pPr>
        <w:pStyle w:val="ACScontent"/>
      </w:pPr>
      <w:r>
        <w:t>def become_vendor(request):</w:t>
      </w:r>
    </w:p>
    <w:p w14:paraId="07540474" w14:textId="77777777" w:rsidR="00451B9B" w:rsidRDefault="00451B9B" w:rsidP="00451B9B">
      <w:pPr>
        <w:pStyle w:val="ACScontent"/>
      </w:pPr>
      <w:r>
        <w:t xml:space="preserve">    if request.method == 'POST':</w:t>
      </w:r>
    </w:p>
    <w:p w14:paraId="3D3B7A42" w14:textId="77777777" w:rsidR="00451B9B" w:rsidRDefault="00451B9B" w:rsidP="00451B9B">
      <w:pPr>
        <w:pStyle w:val="ACScontent"/>
      </w:pPr>
      <w:r>
        <w:t xml:space="preserve">        form = UserCreationForm(request.POST)</w:t>
      </w:r>
    </w:p>
    <w:p w14:paraId="2DCDFE95" w14:textId="77777777" w:rsidR="00451B9B" w:rsidRDefault="00451B9B" w:rsidP="00451B9B">
      <w:pPr>
        <w:pStyle w:val="ACScontent"/>
      </w:pPr>
    </w:p>
    <w:p w14:paraId="52AC7457" w14:textId="77777777" w:rsidR="00451B9B" w:rsidRDefault="00451B9B" w:rsidP="00451B9B">
      <w:pPr>
        <w:pStyle w:val="ACScontent"/>
      </w:pPr>
      <w:r>
        <w:t xml:space="preserve">        if form.is_valid():</w:t>
      </w:r>
    </w:p>
    <w:p w14:paraId="3CF8221F" w14:textId="77777777" w:rsidR="00451B9B" w:rsidRDefault="00451B9B" w:rsidP="00451B9B">
      <w:pPr>
        <w:pStyle w:val="ACScontent"/>
      </w:pPr>
      <w:r>
        <w:t xml:space="preserve">            user = form.save()</w:t>
      </w:r>
    </w:p>
    <w:p w14:paraId="1641C40C" w14:textId="77777777" w:rsidR="00451B9B" w:rsidRDefault="00451B9B" w:rsidP="00451B9B">
      <w:pPr>
        <w:pStyle w:val="ACScontent"/>
      </w:pPr>
      <w:r>
        <w:t xml:space="preserve">            login(request, user)</w:t>
      </w:r>
    </w:p>
    <w:p w14:paraId="740AD074" w14:textId="77777777" w:rsidR="00451B9B" w:rsidRDefault="00451B9B" w:rsidP="00451B9B">
      <w:pPr>
        <w:pStyle w:val="ACScontent"/>
      </w:pPr>
      <w:r>
        <w:t xml:space="preserve">            vendor = Vendor.objects.create(name=user.username, created_by=user)</w:t>
      </w:r>
    </w:p>
    <w:p w14:paraId="5DEBF903" w14:textId="77777777" w:rsidR="00451B9B" w:rsidRDefault="00451B9B" w:rsidP="00451B9B">
      <w:pPr>
        <w:pStyle w:val="ACScontent"/>
      </w:pPr>
    </w:p>
    <w:p w14:paraId="40BCC022" w14:textId="77777777" w:rsidR="00451B9B" w:rsidRDefault="00451B9B" w:rsidP="00451B9B">
      <w:pPr>
        <w:pStyle w:val="ACScontent"/>
      </w:pPr>
      <w:r>
        <w:t xml:space="preserve">            return redirect('core:home')</w:t>
      </w:r>
    </w:p>
    <w:p w14:paraId="24239C3D" w14:textId="77777777" w:rsidR="00451B9B" w:rsidRDefault="00451B9B" w:rsidP="00451B9B">
      <w:pPr>
        <w:pStyle w:val="ACScontent"/>
      </w:pPr>
      <w:r>
        <w:t xml:space="preserve">    else:</w:t>
      </w:r>
    </w:p>
    <w:p w14:paraId="052D995E" w14:textId="77777777" w:rsidR="00451B9B" w:rsidRDefault="00451B9B" w:rsidP="00451B9B">
      <w:pPr>
        <w:pStyle w:val="ACScontent"/>
      </w:pPr>
      <w:r>
        <w:t xml:space="preserve">        form = UserCreationForm()   </w:t>
      </w:r>
    </w:p>
    <w:p w14:paraId="41617062" w14:textId="77777777" w:rsidR="00451B9B" w:rsidRDefault="00451B9B" w:rsidP="00451B9B">
      <w:pPr>
        <w:pStyle w:val="ACScontent"/>
      </w:pPr>
    </w:p>
    <w:p w14:paraId="5EB40096" w14:textId="5B0D134F" w:rsidR="00451B9B" w:rsidRDefault="00451B9B" w:rsidP="00451B9B">
      <w:pPr>
        <w:pStyle w:val="ACScontent"/>
      </w:pPr>
      <w:r>
        <w:t xml:space="preserve">    return render(request, 'vendor/become_vendor.html', {'form': form})</w:t>
      </w:r>
    </w:p>
    <w:p w14:paraId="3A8754C8" w14:textId="77777777" w:rsidR="00451B9B" w:rsidRDefault="00451B9B" w:rsidP="00451B9B">
      <w:pPr>
        <w:pStyle w:val="ACScontent"/>
      </w:pPr>
    </w:p>
    <w:p w14:paraId="74CC51C6" w14:textId="77777777" w:rsidR="00451B9B" w:rsidRDefault="00451B9B" w:rsidP="00451B9B">
      <w:pPr>
        <w:pStyle w:val="ACScontent"/>
      </w:pPr>
      <w:r>
        <w:t>@login_required</w:t>
      </w:r>
    </w:p>
    <w:p w14:paraId="5D69FFF4" w14:textId="77777777" w:rsidR="00451B9B" w:rsidRDefault="00451B9B" w:rsidP="00451B9B">
      <w:pPr>
        <w:pStyle w:val="ACScontent"/>
      </w:pPr>
      <w:r>
        <w:t>def vendor_admin(request):</w:t>
      </w:r>
    </w:p>
    <w:p w14:paraId="468D2A8D" w14:textId="77777777" w:rsidR="00451B9B" w:rsidRDefault="00451B9B" w:rsidP="00451B9B">
      <w:pPr>
        <w:pStyle w:val="ACScontent"/>
      </w:pPr>
      <w:r>
        <w:t xml:space="preserve">    vendor = request.user.vendor</w:t>
      </w:r>
    </w:p>
    <w:p w14:paraId="30A6472E" w14:textId="77777777" w:rsidR="00451B9B" w:rsidRDefault="00451B9B" w:rsidP="00451B9B">
      <w:pPr>
        <w:pStyle w:val="ACScontent"/>
      </w:pPr>
      <w:r>
        <w:t xml:space="preserve">    products = vendor.products.all()</w:t>
      </w:r>
    </w:p>
    <w:p w14:paraId="76056F06" w14:textId="77777777" w:rsidR="00451B9B" w:rsidRDefault="00451B9B" w:rsidP="00451B9B">
      <w:pPr>
        <w:pStyle w:val="ACScontent"/>
      </w:pPr>
      <w:r>
        <w:t xml:space="preserve">    orders = vendor.orders.all()</w:t>
      </w:r>
    </w:p>
    <w:p w14:paraId="498125AD" w14:textId="77777777" w:rsidR="00451B9B" w:rsidRDefault="00451B9B" w:rsidP="00451B9B">
      <w:pPr>
        <w:pStyle w:val="ACScontent"/>
      </w:pPr>
      <w:r>
        <w:t xml:space="preserve">    for order in orders:</w:t>
      </w:r>
    </w:p>
    <w:p w14:paraId="7A8F3848" w14:textId="77777777" w:rsidR="00451B9B" w:rsidRDefault="00451B9B" w:rsidP="00451B9B">
      <w:pPr>
        <w:pStyle w:val="ACScontent"/>
      </w:pPr>
      <w:r>
        <w:t xml:space="preserve">        order.vendor_amount = 0</w:t>
      </w:r>
    </w:p>
    <w:p w14:paraId="636F2B93" w14:textId="77777777" w:rsidR="00451B9B" w:rsidRDefault="00451B9B" w:rsidP="00451B9B">
      <w:pPr>
        <w:pStyle w:val="ACScontent"/>
      </w:pPr>
      <w:r>
        <w:t xml:space="preserve">        order.vendor_paid_amount = 0</w:t>
      </w:r>
    </w:p>
    <w:p w14:paraId="3AE78556" w14:textId="77777777" w:rsidR="00451B9B" w:rsidRDefault="00451B9B" w:rsidP="00451B9B">
      <w:pPr>
        <w:pStyle w:val="ACScontent"/>
      </w:pPr>
      <w:r>
        <w:t xml:space="preserve">        order.fully_paid = True</w:t>
      </w:r>
    </w:p>
    <w:p w14:paraId="5EF31366" w14:textId="77777777" w:rsidR="00451B9B" w:rsidRDefault="00451B9B" w:rsidP="00451B9B">
      <w:pPr>
        <w:pStyle w:val="ACScontent"/>
      </w:pPr>
    </w:p>
    <w:p w14:paraId="2E3C241F" w14:textId="77777777" w:rsidR="00451B9B" w:rsidRDefault="00451B9B" w:rsidP="00451B9B">
      <w:pPr>
        <w:pStyle w:val="ACScontent"/>
      </w:pPr>
      <w:r>
        <w:t xml:space="preserve">        for item in order.items.all():</w:t>
      </w:r>
    </w:p>
    <w:p w14:paraId="54427A99" w14:textId="77777777" w:rsidR="00451B9B" w:rsidRDefault="00451B9B" w:rsidP="00451B9B">
      <w:pPr>
        <w:pStyle w:val="ACScontent"/>
      </w:pPr>
      <w:r>
        <w:t xml:space="preserve">            if item.vendor == request.user.vendor:</w:t>
      </w:r>
    </w:p>
    <w:p w14:paraId="15662869" w14:textId="77777777" w:rsidR="00451B9B" w:rsidRDefault="00451B9B" w:rsidP="00451B9B">
      <w:pPr>
        <w:pStyle w:val="ACScontent"/>
      </w:pPr>
      <w:r>
        <w:t xml:space="preserve">                if item.vendor_paid:</w:t>
      </w:r>
    </w:p>
    <w:p w14:paraId="0B28FC0B" w14:textId="77777777" w:rsidR="00451B9B" w:rsidRDefault="00451B9B" w:rsidP="00451B9B">
      <w:pPr>
        <w:pStyle w:val="ACScontent"/>
      </w:pPr>
      <w:r>
        <w:t xml:space="preserve">                    order.vendor_paid_amount += item.get_total_price()</w:t>
      </w:r>
    </w:p>
    <w:p w14:paraId="3E59F8CE" w14:textId="77777777" w:rsidR="00451B9B" w:rsidRDefault="00451B9B" w:rsidP="00451B9B">
      <w:pPr>
        <w:pStyle w:val="ACScontent"/>
      </w:pPr>
      <w:r>
        <w:t xml:space="preserve">                else:</w:t>
      </w:r>
    </w:p>
    <w:p w14:paraId="1CAAC344" w14:textId="77777777" w:rsidR="00451B9B" w:rsidRDefault="00451B9B" w:rsidP="00451B9B">
      <w:pPr>
        <w:pStyle w:val="ACScontent"/>
      </w:pPr>
      <w:r>
        <w:t xml:space="preserve">                    order.vendor_amount += item.get_total_price()</w:t>
      </w:r>
    </w:p>
    <w:p w14:paraId="5E11C5AB" w14:textId="77777777" w:rsidR="00451B9B" w:rsidRDefault="00451B9B" w:rsidP="00451B9B">
      <w:pPr>
        <w:pStyle w:val="ACScontent"/>
      </w:pPr>
      <w:r>
        <w:t xml:space="preserve">                    order.fully_paid = False</w:t>
      </w:r>
    </w:p>
    <w:p w14:paraId="6AD91346" w14:textId="77777777" w:rsidR="00451B9B" w:rsidRDefault="00451B9B" w:rsidP="00451B9B">
      <w:pPr>
        <w:pStyle w:val="ACScontent"/>
      </w:pPr>
    </w:p>
    <w:p w14:paraId="24C562B0" w14:textId="77777777" w:rsidR="00451B9B" w:rsidRDefault="00451B9B" w:rsidP="00451B9B">
      <w:pPr>
        <w:pStyle w:val="ACScontent"/>
      </w:pPr>
    </w:p>
    <w:p w14:paraId="4367AFF6" w14:textId="77777777" w:rsidR="00451B9B" w:rsidRDefault="00451B9B" w:rsidP="00451B9B">
      <w:pPr>
        <w:pStyle w:val="ACScontent"/>
      </w:pPr>
      <w:r>
        <w:t xml:space="preserve">    return render(request, 'vendor/vendor_admin.html', {'vendor': vendor, 'products': products, 'orders': orders})</w:t>
      </w:r>
    </w:p>
    <w:p w14:paraId="7BD648C7" w14:textId="77777777" w:rsidR="00451B9B" w:rsidRDefault="00451B9B" w:rsidP="00451B9B">
      <w:pPr>
        <w:pStyle w:val="ACScontent"/>
      </w:pPr>
    </w:p>
    <w:p w14:paraId="66B30762" w14:textId="77777777" w:rsidR="00451B9B" w:rsidRDefault="00451B9B" w:rsidP="00451B9B">
      <w:pPr>
        <w:pStyle w:val="ACScontent"/>
      </w:pPr>
      <w:r>
        <w:t>@login_required</w:t>
      </w:r>
    </w:p>
    <w:p w14:paraId="7D2F15A3" w14:textId="77777777" w:rsidR="00451B9B" w:rsidRDefault="00451B9B" w:rsidP="00451B9B">
      <w:pPr>
        <w:pStyle w:val="ACScontent"/>
      </w:pPr>
      <w:r>
        <w:t>def add_product(request):</w:t>
      </w:r>
    </w:p>
    <w:p w14:paraId="125E02A8" w14:textId="77777777" w:rsidR="00451B9B" w:rsidRDefault="00451B9B" w:rsidP="00451B9B">
      <w:pPr>
        <w:pStyle w:val="ACScontent"/>
      </w:pPr>
      <w:r>
        <w:t xml:space="preserve">    if request.method == 'POST':</w:t>
      </w:r>
    </w:p>
    <w:p w14:paraId="3B98A4FF" w14:textId="77777777" w:rsidR="00451B9B" w:rsidRDefault="00451B9B" w:rsidP="00451B9B">
      <w:pPr>
        <w:pStyle w:val="ACScontent"/>
      </w:pPr>
      <w:r>
        <w:lastRenderedPageBreak/>
        <w:t xml:space="preserve">        form = ProductForm(request.POST, request.FILES)</w:t>
      </w:r>
    </w:p>
    <w:p w14:paraId="69FEACCA" w14:textId="77777777" w:rsidR="00451B9B" w:rsidRDefault="00451B9B" w:rsidP="00451B9B">
      <w:pPr>
        <w:pStyle w:val="ACScontent"/>
      </w:pPr>
    </w:p>
    <w:p w14:paraId="6A37BFA2" w14:textId="77777777" w:rsidR="00451B9B" w:rsidRDefault="00451B9B" w:rsidP="00451B9B">
      <w:pPr>
        <w:pStyle w:val="ACScontent"/>
      </w:pPr>
      <w:r>
        <w:t xml:space="preserve">        if form.is_valid():</w:t>
      </w:r>
    </w:p>
    <w:p w14:paraId="77BFAC86" w14:textId="77777777" w:rsidR="00451B9B" w:rsidRDefault="00451B9B" w:rsidP="00451B9B">
      <w:pPr>
        <w:pStyle w:val="ACScontent"/>
      </w:pPr>
      <w:r>
        <w:t xml:space="preserve">            product = form.save(commit=False) # Because we have not given vendor yet</w:t>
      </w:r>
    </w:p>
    <w:p w14:paraId="0F4A887E" w14:textId="77777777" w:rsidR="00451B9B" w:rsidRDefault="00451B9B" w:rsidP="00451B9B">
      <w:pPr>
        <w:pStyle w:val="ACScontent"/>
      </w:pPr>
      <w:r>
        <w:t xml:space="preserve">            product.vendor = request.user.vendor</w:t>
      </w:r>
    </w:p>
    <w:p w14:paraId="39630E55" w14:textId="77777777" w:rsidR="00451B9B" w:rsidRDefault="00451B9B" w:rsidP="00451B9B">
      <w:pPr>
        <w:pStyle w:val="ACScontent"/>
      </w:pPr>
      <w:r>
        <w:t xml:space="preserve">            product.slug = slugify(product.title)</w:t>
      </w:r>
    </w:p>
    <w:p w14:paraId="2829B470" w14:textId="77777777" w:rsidR="00451B9B" w:rsidRDefault="00451B9B" w:rsidP="00451B9B">
      <w:pPr>
        <w:pStyle w:val="ACScontent"/>
      </w:pPr>
      <w:r>
        <w:t xml:space="preserve">            product.save() #finally save</w:t>
      </w:r>
    </w:p>
    <w:p w14:paraId="62FBF331" w14:textId="77777777" w:rsidR="00451B9B" w:rsidRDefault="00451B9B" w:rsidP="00451B9B">
      <w:pPr>
        <w:pStyle w:val="ACScontent"/>
      </w:pPr>
    </w:p>
    <w:p w14:paraId="76AD9C14" w14:textId="77777777" w:rsidR="00451B9B" w:rsidRDefault="00451B9B" w:rsidP="00451B9B">
      <w:pPr>
        <w:pStyle w:val="ACScontent"/>
      </w:pPr>
      <w:r>
        <w:t xml:space="preserve">            return redirect('vendor:vendor-admin')</w:t>
      </w:r>
    </w:p>
    <w:p w14:paraId="7D49A013" w14:textId="77777777" w:rsidR="00451B9B" w:rsidRDefault="00451B9B" w:rsidP="00451B9B">
      <w:pPr>
        <w:pStyle w:val="ACScontent"/>
      </w:pPr>
    </w:p>
    <w:p w14:paraId="0C8F0000" w14:textId="77777777" w:rsidR="00451B9B" w:rsidRDefault="00451B9B" w:rsidP="00451B9B">
      <w:pPr>
        <w:pStyle w:val="ACScontent"/>
      </w:pPr>
      <w:r>
        <w:t xml:space="preserve">    else:</w:t>
      </w:r>
    </w:p>
    <w:p w14:paraId="64FFC6A8" w14:textId="77777777" w:rsidR="00451B9B" w:rsidRDefault="00451B9B" w:rsidP="00451B9B">
      <w:pPr>
        <w:pStyle w:val="ACScontent"/>
      </w:pPr>
      <w:r>
        <w:t xml:space="preserve">        form = ProductForm</w:t>
      </w:r>
    </w:p>
    <w:p w14:paraId="4374FFE3" w14:textId="77777777" w:rsidR="00451B9B" w:rsidRDefault="00451B9B" w:rsidP="00451B9B">
      <w:pPr>
        <w:pStyle w:val="ACScontent"/>
      </w:pPr>
    </w:p>
    <w:p w14:paraId="7A896DAB" w14:textId="77777777" w:rsidR="00451B9B" w:rsidRDefault="00451B9B" w:rsidP="00451B9B">
      <w:pPr>
        <w:pStyle w:val="ACScontent"/>
      </w:pPr>
      <w:r>
        <w:t xml:space="preserve">    return render(request, 'vendor/add_product.html', {'form': form})</w:t>
      </w:r>
    </w:p>
    <w:p w14:paraId="054140E5" w14:textId="77777777" w:rsidR="00451B9B" w:rsidRDefault="00451B9B" w:rsidP="00451B9B">
      <w:pPr>
        <w:pStyle w:val="ACScontent"/>
      </w:pPr>
    </w:p>
    <w:p w14:paraId="336349C3" w14:textId="77777777" w:rsidR="00451B9B" w:rsidRDefault="00451B9B" w:rsidP="00451B9B">
      <w:pPr>
        <w:pStyle w:val="ACScontent"/>
      </w:pPr>
    </w:p>
    <w:p w14:paraId="03119D01" w14:textId="77777777" w:rsidR="00451B9B" w:rsidRDefault="00451B9B" w:rsidP="00451B9B">
      <w:pPr>
        <w:pStyle w:val="ACScontent"/>
      </w:pPr>
      <w:r>
        <w:t>@login_required</w:t>
      </w:r>
    </w:p>
    <w:p w14:paraId="55C0D6B3" w14:textId="77777777" w:rsidR="00451B9B" w:rsidRDefault="00451B9B" w:rsidP="00451B9B">
      <w:pPr>
        <w:pStyle w:val="ACScontent"/>
      </w:pPr>
      <w:r>
        <w:t>def edit_vendor(request):</w:t>
      </w:r>
    </w:p>
    <w:p w14:paraId="61F978BB" w14:textId="77777777" w:rsidR="00451B9B" w:rsidRDefault="00451B9B" w:rsidP="00451B9B">
      <w:pPr>
        <w:pStyle w:val="ACScontent"/>
      </w:pPr>
      <w:r>
        <w:t xml:space="preserve">    vendor = request.user.vendor</w:t>
      </w:r>
    </w:p>
    <w:p w14:paraId="3A997766" w14:textId="77777777" w:rsidR="00451B9B" w:rsidRDefault="00451B9B" w:rsidP="00451B9B">
      <w:pPr>
        <w:pStyle w:val="ACScontent"/>
      </w:pPr>
    </w:p>
    <w:p w14:paraId="2C865940" w14:textId="77777777" w:rsidR="00451B9B" w:rsidRDefault="00451B9B" w:rsidP="00451B9B">
      <w:pPr>
        <w:pStyle w:val="ACScontent"/>
      </w:pPr>
      <w:r>
        <w:t xml:space="preserve">    if request.method == 'POST':</w:t>
      </w:r>
    </w:p>
    <w:p w14:paraId="391AB3E2" w14:textId="77777777" w:rsidR="00451B9B" w:rsidRDefault="00451B9B" w:rsidP="00451B9B">
      <w:pPr>
        <w:pStyle w:val="ACScontent"/>
      </w:pPr>
      <w:r>
        <w:t xml:space="preserve">        name  = request.POST.get('name', '')</w:t>
      </w:r>
    </w:p>
    <w:p w14:paraId="5073B174" w14:textId="77777777" w:rsidR="00451B9B" w:rsidRDefault="00451B9B" w:rsidP="00451B9B">
      <w:pPr>
        <w:pStyle w:val="ACScontent"/>
      </w:pPr>
      <w:r>
        <w:t xml:space="preserve">        email = request.POST.get('email', '')</w:t>
      </w:r>
    </w:p>
    <w:p w14:paraId="016B8C81" w14:textId="77777777" w:rsidR="00451B9B" w:rsidRDefault="00451B9B" w:rsidP="00451B9B">
      <w:pPr>
        <w:pStyle w:val="ACScontent"/>
      </w:pPr>
    </w:p>
    <w:p w14:paraId="15F9F0C8" w14:textId="77777777" w:rsidR="00451B9B" w:rsidRDefault="00451B9B" w:rsidP="00451B9B">
      <w:pPr>
        <w:pStyle w:val="ACScontent"/>
      </w:pPr>
      <w:r>
        <w:t xml:space="preserve">        if name:</w:t>
      </w:r>
    </w:p>
    <w:p w14:paraId="3096D9D0" w14:textId="77777777" w:rsidR="00451B9B" w:rsidRDefault="00451B9B" w:rsidP="00451B9B">
      <w:pPr>
        <w:pStyle w:val="ACScontent"/>
      </w:pPr>
      <w:r>
        <w:t xml:space="preserve">            vendor.created_by.email = email</w:t>
      </w:r>
    </w:p>
    <w:p w14:paraId="262EC589" w14:textId="77777777" w:rsidR="00451B9B" w:rsidRDefault="00451B9B" w:rsidP="00451B9B">
      <w:pPr>
        <w:pStyle w:val="ACScontent"/>
      </w:pPr>
      <w:r>
        <w:t xml:space="preserve">            vendor.created_by.save()</w:t>
      </w:r>
    </w:p>
    <w:p w14:paraId="6B5CE71B" w14:textId="77777777" w:rsidR="00451B9B" w:rsidRDefault="00451B9B" w:rsidP="00451B9B">
      <w:pPr>
        <w:pStyle w:val="ACScontent"/>
      </w:pPr>
    </w:p>
    <w:p w14:paraId="661AE031" w14:textId="77777777" w:rsidR="00451B9B" w:rsidRDefault="00451B9B" w:rsidP="00451B9B">
      <w:pPr>
        <w:pStyle w:val="ACScontent"/>
      </w:pPr>
      <w:r>
        <w:t xml:space="preserve">            vendor.name = name</w:t>
      </w:r>
    </w:p>
    <w:p w14:paraId="3017B741" w14:textId="77777777" w:rsidR="00451B9B" w:rsidRDefault="00451B9B" w:rsidP="00451B9B">
      <w:pPr>
        <w:pStyle w:val="ACScontent"/>
      </w:pPr>
      <w:r>
        <w:t xml:space="preserve">            vendor.save</w:t>
      </w:r>
    </w:p>
    <w:p w14:paraId="18DE1155" w14:textId="77777777" w:rsidR="00451B9B" w:rsidRDefault="00451B9B" w:rsidP="00451B9B">
      <w:pPr>
        <w:pStyle w:val="ACScontent"/>
      </w:pPr>
    </w:p>
    <w:p w14:paraId="1A4B9FC1" w14:textId="77777777" w:rsidR="00451B9B" w:rsidRDefault="00451B9B" w:rsidP="00451B9B">
      <w:pPr>
        <w:pStyle w:val="ACScontent"/>
      </w:pPr>
      <w:r>
        <w:lastRenderedPageBreak/>
        <w:t xml:space="preserve">            return redirect('vendor:vendor-admin')</w:t>
      </w:r>
    </w:p>
    <w:p w14:paraId="623C7997" w14:textId="77777777" w:rsidR="00451B9B" w:rsidRDefault="00451B9B" w:rsidP="00451B9B">
      <w:pPr>
        <w:pStyle w:val="ACScontent"/>
      </w:pPr>
    </w:p>
    <w:p w14:paraId="451184D3" w14:textId="77777777" w:rsidR="00451B9B" w:rsidRDefault="00451B9B" w:rsidP="00451B9B">
      <w:pPr>
        <w:pStyle w:val="ACScontent"/>
      </w:pPr>
      <w:r>
        <w:t xml:space="preserve">    return render(request, 'vendor/edit_vendor.html', {'vendor': vendor})</w:t>
      </w:r>
    </w:p>
    <w:p w14:paraId="4C216CDE" w14:textId="77777777" w:rsidR="00451B9B" w:rsidRDefault="00451B9B" w:rsidP="00451B9B">
      <w:pPr>
        <w:pStyle w:val="ACScontent"/>
      </w:pPr>
    </w:p>
    <w:p w14:paraId="395A4ECD" w14:textId="77777777" w:rsidR="00451B9B" w:rsidRDefault="00451B9B" w:rsidP="00451B9B">
      <w:pPr>
        <w:pStyle w:val="ACScontent"/>
      </w:pPr>
    </w:p>
    <w:p w14:paraId="588DD341" w14:textId="77777777" w:rsidR="00451B9B" w:rsidRDefault="00451B9B" w:rsidP="00451B9B">
      <w:pPr>
        <w:pStyle w:val="ACScontent"/>
      </w:pPr>
      <w:r>
        <w:t>def vendors(request):</w:t>
      </w:r>
    </w:p>
    <w:p w14:paraId="53EE5B13" w14:textId="77777777" w:rsidR="00451B9B" w:rsidRDefault="00451B9B" w:rsidP="00451B9B">
      <w:pPr>
        <w:pStyle w:val="ACScontent"/>
      </w:pPr>
      <w:r>
        <w:t xml:space="preserve">    vendors = Vendor.objects.all()</w:t>
      </w:r>
    </w:p>
    <w:p w14:paraId="7A28C868" w14:textId="77777777" w:rsidR="00451B9B" w:rsidRDefault="00451B9B" w:rsidP="00451B9B">
      <w:pPr>
        <w:pStyle w:val="ACScontent"/>
      </w:pPr>
      <w:r>
        <w:t xml:space="preserve">    return render(request, 'vendor/vendors.html', {'vendors': vendors})</w:t>
      </w:r>
    </w:p>
    <w:p w14:paraId="099D3C30" w14:textId="77777777" w:rsidR="00451B9B" w:rsidRDefault="00451B9B" w:rsidP="00451B9B">
      <w:pPr>
        <w:pStyle w:val="ACScontent"/>
      </w:pPr>
    </w:p>
    <w:p w14:paraId="701AC165" w14:textId="77777777" w:rsidR="00451B9B" w:rsidRDefault="00451B9B" w:rsidP="00451B9B">
      <w:pPr>
        <w:pStyle w:val="ACScontent"/>
      </w:pPr>
      <w:r>
        <w:t>def vendor(request, vendor_id):</w:t>
      </w:r>
    </w:p>
    <w:p w14:paraId="4D7A363A" w14:textId="77777777" w:rsidR="00451B9B" w:rsidRDefault="00451B9B" w:rsidP="00451B9B">
      <w:pPr>
        <w:pStyle w:val="ACScontent"/>
      </w:pPr>
      <w:r>
        <w:t xml:space="preserve">    vendor = get_object_or_404(Vendor, pk=vendor_id)</w:t>
      </w:r>
    </w:p>
    <w:p w14:paraId="32A4FC78" w14:textId="647F36B2" w:rsidR="00E635C5" w:rsidRDefault="00451B9B" w:rsidP="00451B9B">
      <w:pPr>
        <w:pStyle w:val="ACScontent"/>
        <w:jc w:val="left"/>
      </w:pPr>
      <w:r>
        <w:t xml:space="preserve">    return render(request, 'vendor/vendor.html', {'vendor': vendor})</w:t>
      </w:r>
    </w:p>
    <w:p w14:paraId="5629FBD1" w14:textId="77777777" w:rsidR="00BF33C9" w:rsidRDefault="00BF33C9">
      <w:pPr>
        <w:rPr>
          <w:rFonts w:ascii="Times New Roman" w:hAnsi="Times New Roman" w:cs="Times New Roman"/>
          <w:b/>
          <w:sz w:val="28"/>
          <w:szCs w:val="28"/>
        </w:rPr>
      </w:pPr>
      <w:r>
        <w:rPr>
          <w:rFonts w:cs="Times New Roman"/>
          <w:sz w:val="28"/>
          <w:szCs w:val="28"/>
        </w:rPr>
        <w:br w:type="page"/>
      </w:r>
    </w:p>
    <w:p w14:paraId="37441171" w14:textId="65046771" w:rsidR="00E321EC" w:rsidRDefault="008675F6" w:rsidP="00BA75C0">
      <w:pPr>
        <w:pStyle w:val="ACS-chapter"/>
      </w:pPr>
      <w:r>
        <w:lastRenderedPageBreak/>
        <w:t xml:space="preserve">CHAPTER </w:t>
      </w:r>
      <w:r w:rsidR="00E41098">
        <w:t>6</w:t>
      </w:r>
    </w:p>
    <w:p w14:paraId="5E73D2B7" w14:textId="5B6B3C3E" w:rsidR="00E321EC" w:rsidRDefault="000535E7" w:rsidP="00E321EC">
      <w:pPr>
        <w:pStyle w:val="ACS-title"/>
      </w:pPr>
      <w:r>
        <w:t>RESULTS</w:t>
      </w:r>
      <w:r w:rsidR="00E622EB" w:rsidRPr="00E622EB">
        <w:rPr>
          <w:noProof/>
        </w:rPr>
        <w:drawing>
          <wp:inline distT="0" distB="0" distL="0" distR="0" wp14:anchorId="225C9277" wp14:editId="583DBF88">
            <wp:extent cx="5731510" cy="3741420"/>
            <wp:effectExtent l="0" t="0" r="254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25"/>
                    <a:stretch>
                      <a:fillRect/>
                    </a:stretch>
                  </pic:blipFill>
                  <pic:spPr>
                    <a:xfrm>
                      <a:off x="0" y="0"/>
                      <a:ext cx="5731510" cy="3741420"/>
                    </a:xfrm>
                    <a:prstGeom prst="rect">
                      <a:avLst/>
                    </a:prstGeom>
                  </pic:spPr>
                </pic:pic>
              </a:graphicData>
            </a:graphic>
          </wp:inline>
        </w:drawing>
      </w:r>
    </w:p>
    <w:p w14:paraId="7177B767" w14:textId="03FAB191" w:rsidR="008F416A" w:rsidRDefault="00152A9F" w:rsidP="00152A9F">
      <w:pPr>
        <w:pStyle w:val="ACScontent"/>
        <w:jc w:val="center"/>
        <w:rPr>
          <w:b/>
          <w:bCs/>
        </w:rPr>
      </w:pPr>
      <w:r>
        <w:rPr>
          <w:b/>
          <w:bCs/>
        </w:rPr>
        <w:t>Fig 6.1: FastEcommerce Home Page</w:t>
      </w:r>
    </w:p>
    <w:p w14:paraId="437AB814" w14:textId="77777777" w:rsidR="009C4600" w:rsidRPr="00152A9F" w:rsidRDefault="009C4600" w:rsidP="00152A9F">
      <w:pPr>
        <w:pStyle w:val="ACScontent"/>
        <w:jc w:val="center"/>
        <w:rPr>
          <w:b/>
          <w:bCs/>
        </w:rPr>
      </w:pPr>
    </w:p>
    <w:p w14:paraId="4D96C5B9" w14:textId="77945340" w:rsidR="00E321EC" w:rsidRDefault="006F57DA" w:rsidP="00E321EC">
      <w:pPr>
        <w:pStyle w:val="ACS-title"/>
        <w:rPr>
          <w:noProof/>
        </w:rPr>
      </w:pPr>
      <w:r w:rsidRPr="006F57DA">
        <w:rPr>
          <w:noProof/>
        </w:rPr>
        <w:drawing>
          <wp:inline distT="0" distB="0" distL="0" distR="0" wp14:anchorId="0E4F166C" wp14:editId="70169413">
            <wp:extent cx="5731510" cy="3731260"/>
            <wp:effectExtent l="0" t="0" r="2540" b="254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6"/>
                    <a:stretch>
                      <a:fillRect/>
                    </a:stretch>
                  </pic:blipFill>
                  <pic:spPr>
                    <a:xfrm>
                      <a:off x="0" y="0"/>
                      <a:ext cx="5731510" cy="3731260"/>
                    </a:xfrm>
                    <a:prstGeom prst="rect">
                      <a:avLst/>
                    </a:prstGeom>
                  </pic:spPr>
                </pic:pic>
              </a:graphicData>
            </a:graphic>
          </wp:inline>
        </w:drawing>
      </w:r>
      <w:r w:rsidRPr="006F57DA">
        <w:rPr>
          <w:noProof/>
        </w:rPr>
        <w:t xml:space="preserve"> </w:t>
      </w:r>
    </w:p>
    <w:p w14:paraId="104AAC79" w14:textId="270AAFFF" w:rsidR="00152A9F" w:rsidRDefault="00152A9F" w:rsidP="00152A9F">
      <w:pPr>
        <w:pStyle w:val="ACScontent"/>
        <w:jc w:val="center"/>
        <w:rPr>
          <w:b/>
          <w:bCs/>
        </w:rPr>
      </w:pPr>
      <w:r w:rsidRPr="00152A9F">
        <w:rPr>
          <w:b/>
          <w:bCs/>
        </w:rPr>
        <w:t>Fig 6.</w:t>
      </w:r>
      <w:r w:rsidR="00A2565C">
        <w:rPr>
          <w:b/>
          <w:bCs/>
        </w:rPr>
        <w:t>2</w:t>
      </w:r>
      <w:r w:rsidRPr="00152A9F">
        <w:rPr>
          <w:b/>
          <w:bCs/>
        </w:rPr>
        <w:t xml:space="preserve">: FastEcommerce </w:t>
      </w:r>
      <w:r>
        <w:rPr>
          <w:b/>
          <w:bCs/>
        </w:rPr>
        <w:t>Electronics</w:t>
      </w:r>
      <w:r w:rsidRPr="00152A9F">
        <w:rPr>
          <w:b/>
          <w:bCs/>
        </w:rPr>
        <w:t xml:space="preserve"> Page</w:t>
      </w:r>
    </w:p>
    <w:p w14:paraId="600E95D6" w14:textId="55F4BE24" w:rsidR="009C4600" w:rsidRDefault="009C4600" w:rsidP="00152A9F">
      <w:pPr>
        <w:pStyle w:val="ACScontent"/>
        <w:jc w:val="center"/>
        <w:rPr>
          <w:b/>
          <w:bCs/>
        </w:rPr>
      </w:pPr>
    </w:p>
    <w:p w14:paraId="292F53FB" w14:textId="77777777" w:rsidR="009C4600" w:rsidRPr="00152A9F" w:rsidRDefault="009C4600" w:rsidP="00152A9F">
      <w:pPr>
        <w:pStyle w:val="ACScontent"/>
        <w:jc w:val="center"/>
        <w:rPr>
          <w:b/>
          <w:bCs/>
        </w:rPr>
      </w:pPr>
    </w:p>
    <w:p w14:paraId="6BD8A4E4" w14:textId="2F5EF05A" w:rsidR="00E321EC" w:rsidRDefault="006F57DA" w:rsidP="00E321EC">
      <w:pPr>
        <w:pStyle w:val="ACS-title"/>
        <w:rPr>
          <w:noProof/>
        </w:rPr>
      </w:pPr>
      <w:r w:rsidRPr="006F57DA">
        <w:rPr>
          <w:noProof/>
        </w:rPr>
        <w:drawing>
          <wp:inline distT="0" distB="0" distL="0" distR="0" wp14:anchorId="4E1B698F" wp14:editId="7CE00531">
            <wp:extent cx="5731510" cy="3750310"/>
            <wp:effectExtent l="0" t="0" r="2540" b="254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27"/>
                    <a:stretch>
                      <a:fillRect/>
                    </a:stretch>
                  </pic:blipFill>
                  <pic:spPr>
                    <a:xfrm>
                      <a:off x="0" y="0"/>
                      <a:ext cx="5731510" cy="3750310"/>
                    </a:xfrm>
                    <a:prstGeom prst="rect">
                      <a:avLst/>
                    </a:prstGeom>
                  </pic:spPr>
                </pic:pic>
              </a:graphicData>
            </a:graphic>
          </wp:inline>
        </w:drawing>
      </w:r>
      <w:r w:rsidRPr="006F57DA">
        <w:rPr>
          <w:noProof/>
        </w:rPr>
        <w:t xml:space="preserve"> </w:t>
      </w:r>
    </w:p>
    <w:p w14:paraId="2E67DA13" w14:textId="7473D8A8" w:rsidR="008F416A" w:rsidRDefault="00152A9F" w:rsidP="00152A9F">
      <w:pPr>
        <w:pStyle w:val="ACScontent"/>
        <w:tabs>
          <w:tab w:val="center" w:pos="4513"/>
          <w:tab w:val="left" w:pos="6915"/>
        </w:tabs>
        <w:jc w:val="left"/>
        <w:rPr>
          <w:b/>
          <w:bCs/>
          <w:noProof/>
        </w:rPr>
      </w:pPr>
      <w:r>
        <w:rPr>
          <w:b/>
          <w:bCs/>
          <w:noProof/>
        </w:rPr>
        <w:tab/>
      </w:r>
      <w:r w:rsidRPr="00152A9F">
        <w:rPr>
          <w:b/>
          <w:bCs/>
          <w:noProof/>
        </w:rPr>
        <w:t>Fig 6.</w:t>
      </w:r>
      <w:r w:rsidR="00A2565C">
        <w:rPr>
          <w:b/>
          <w:bCs/>
          <w:noProof/>
        </w:rPr>
        <w:t>3</w:t>
      </w:r>
      <w:r w:rsidRPr="00152A9F">
        <w:rPr>
          <w:b/>
          <w:bCs/>
          <w:noProof/>
        </w:rPr>
        <w:t xml:space="preserve">: FastEcommerce </w:t>
      </w:r>
      <w:r>
        <w:rPr>
          <w:b/>
          <w:bCs/>
          <w:noProof/>
        </w:rPr>
        <w:t>Shirt</w:t>
      </w:r>
      <w:r w:rsidRPr="00152A9F">
        <w:rPr>
          <w:b/>
          <w:bCs/>
          <w:noProof/>
        </w:rPr>
        <w:t xml:space="preserve"> Page</w:t>
      </w:r>
      <w:r>
        <w:rPr>
          <w:b/>
          <w:bCs/>
          <w:noProof/>
        </w:rPr>
        <w:tab/>
      </w:r>
    </w:p>
    <w:p w14:paraId="55F60A99" w14:textId="77777777" w:rsidR="00152A9F" w:rsidRPr="00152A9F" w:rsidRDefault="00152A9F" w:rsidP="00152A9F">
      <w:pPr>
        <w:pStyle w:val="ACScontent"/>
        <w:tabs>
          <w:tab w:val="center" w:pos="4513"/>
          <w:tab w:val="left" w:pos="6915"/>
        </w:tabs>
        <w:jc w:val="left"/>
        <w:rPr>
          <w:b/>
          <w:bCs/>
          <w:noProof/>
        </w:rPr>
      </w:pPr>
    </w:p>
    <w:p w14:paraId="60B1C058" w14:textId="660604D4" w:rsidR="00152A9F" w:rsidRDefault="008F416A" w:rsidP="00E321EC">
      <w:pPr>
        <w:pStyle w:val="ACS-title"/>
        <w:rPr>
          <w:noProof/>
        </w:rPr>
      </w:pPr>
      <w:r w:rsidRPr="008F416A">
        <w:rPr>
          <w:noProof/>
        </w:rPr>
        <w:drawing>
          <wp:inline distT="0" distB="0" distL="0" distR="0" wp14:anchorId="0FF41482" wp14:editId="3CE0529C">
            <wp:extent cx="5731510" cy="3754120"/>
            <wp:effectExtent l="0" t="0" r="254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8"/>
                    <a:stretch>
                      <a:fillRect/>
                    </a:stretch>
                  </pic:blipFill>
                  <pic:spPr>
                    <a:xfrm>
                      <a:off x="0" y="0"/>
                      <a:ext cx="5731510" cy="3754120"/>
                    </a:xfrm>
                    <a:prstGeom prst="rect">
                      <a:avLst/>
                    </a:prstGeom>
                  </pic:spPr>
                </pic:pic>
              </a:graphicData>
            </a:graphic>
          </wp:inline>
        </w:drawing>
      </w:r>
    </w:p>
    <w:p w14:paraId="52A0BD66" w14:textId="3F344A5F" w:rsidR="00152A9F" w:rsidRPr="00152A9F" w:rsidRDefault="00152A9F" w:rsidP="00152A9F">
      <w:pPr>
        <w:jc w:val="center"/>
        <w:rPr>
          <w:rFonts w:ascii="Times New Roman" w:hAnsi="Times New Roman" w:cs="Times New Roman"/>
          <w:b/>
          <w:bCs/>
          <w:noProof/>
          <w:sz w:val="24"/>
          <w:szCs w:val="28"/>
        </w:rPr>
      </w:pPr>
      <w:r w:rsidRPr="00152A9F">
        <w:rPr>
          <w:rFonts w:ascii="Times New Roman" w:hAnsi="Times New Roman" w:cs="Times New Roman"/>
          <w:b/>
          <w:bCs/>
          <w:noProof/>
          <w:sz w:val="24"/>
          <w:szCs w:val="28"/>
        </w:rPr>
        <w:t>Fig 6.</w:t>
      </w:r>
      <w:r w:rsidR="00A2565C">
        <w:rPr>
          <w:rFonts w:ascii="Times New Roman" w:hAnsi="Times New Roman" w:cs="Times New Roman"/>
          <w:b/>
          <w:bCs/>
          <w:noProof/>
          <w:sz w:val="24"/>
          <w:szCs w:val="28"/>
        </w:rPr>
        <w:t>4</w:t>
      </w:r>
      <w:r w:rsidRPr="00152A9F">
        <w:rPr>
          <w:rFonts w:ascii="Times New Roman" w:hAnsi="Times New Roman" w:cs="Times New Roman"/>
          <w:b/>
          <w:bCs/>
          <w:noProof/>
          <w:sz w:val="24"/>
          <w:szCs w:val="28"/>
        </w:rPr>
        <w:t xml:space="preserve">: FastEcommerce </w:t>
      </w:r>
      <w:r>
        <w:rPr>
          <w:rFonts w:ascii="Times New Roman" w:hAnsi="Times New Roman" w:cs="Times New Roman"/>
          <w:b/>
          <w:bCs/>
          <w:noProof/>
          <w:sz w:val="24"/>
          <w:szCs w:val="28"/>
        </w:rPr>
        <w:t>Jewelry</w:t>
      </w:r>
      <w:r w:rsidRPr="00152A9F">
        <w:rPr>
          <w:rFonts w:ascii="Times New Roman" w:hAnsi="Times New Roman" w:cs="Times New Roman"/>
          <w:b/>
          <w:bCs/>
          <w:noProof/>
          <w:sz w:val="24"/>
          <w:szCs w:val="28"/>
        </w:rPr>
        <w:t xml:space="preserve"> Page</w:t>
      </w:r>
    </w:p>
    <w:p w14:paraId="3966236E" w14:textId="17B5830D" w:rsidR="00152A9F" w:rsidRDefault="00152A9F" w:rsidP="00E321EC">
      <w:pPr>
        <w:pStyle w:val="ACS-title"/>
        <w:rPr>
          <w:noProof/>
        </w:rPr>
      </w:pPr>
    </w:p>
    <w:p w14:paraId="29714C69" w14:textId="77777777" w:rsidR="009C4600" w:rsidRDefault="009C4600" w:rsidP="00E321EC">
      <w:pPr>
        <w:pStyle w:val="ACS-title"/>
        <w:rPr>
          <w:noProof/>
        </w:rPr>
      </w:pPr>
    </w:p>
    <w:p w14:paraId="33106F61" w14:textId="2B4CB535" w:rsidR="00E321EC" w:rsidRDefault="00E622EB" w:rsidP="00E321EC">
      <w:pPr>
        <w:pStyle w:val="ACS-title"/>
        <w:rPr>
          <w:noProof/>
        </w:rPr>
      </w:pPr>
      <w:r w:rsidRPr="00E622EB">
        <w:rPr>
          <w:noProof/>
        </w:rPr>
        <w:drawing>
          <wp:inline distT="0" distB="0" distL="0" distR="0" wp14:anchorId="22010D58" wp14:editId="35B62069">
            <wp:extent cx="5731510" cy="3751580"/>
            <wp:effectExtent l="0" t="0" r="2540" b="127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9"/>
                    <a:stretch>
                      <a:fillRect/>
                    </a:stretch>
                  </pic:blipFill>
                  <pic:spPr>
                    <a:xfrm>
                      <a:off x="0" y="0"/>
                      <a:ext cx="5731510" cy="3751580"/>
                    </a:xfrm>
                    <a:prstGeom prst="rect">
                      <a:avLst/>
                    </a:prstGeom>
                  </pic:spPr>
                </pic:pic>
              </a:graphicData>
            </a:graphic>
          </wp:inline>
        </w:drawing>
      </w:r>
      <w:r w:rsidR="006F57DA" w:rsidRPr="006F57DA">
        <w:rPr>
          <w:noProof/>
        </w:rPr>
        <w:t xml:space="preserve"> </w:t>
      </w:r>
    </w:p>
    <w:p w14:paraId="38D07611" w14:textId="0FBFDEC3" w:rsidR="00E321EC" w:rsidRDefault="008F416A" w:rsidP="009C4600">
      <w:pPr>
        <w:jc w:val="center"/>
        <w:rPr>
          <w:noProof/>
        </w:rPr>
      </w:pPr>
      <w:r w:rsidRPr="008F416A">
        <w:rPr>
          <w:rFonts w:ascii="Times New Roman" w:hAnsi="Times New Roman" w:cs="Times New Roman"/>
          <w:b/>
          <w:bCs/>
          <w:noProof/>
          <w:sz w:val="24"/>
          <w:szCs w:val="28"/>
        </w:rPr>
        <w:t>Fig 6.</w:t>
      </w:r>
      <w:r w:rsidR="00A2565C">
        <w:rPr>
          <w:rFonts w:ascii="Times New Roman" w:hAnsi="Times New Roman" w:cs="Times New Roman"/>
          <w:b/>
          <w:bCs/>
          <w:noProof/>
          <w:sz w:val="24"/>
          <w:szCs w:val="28"/>
        </w:rPr>
        <w:t>5</w:t>
      </w:r>
      <w:r w:rsidRPr="008F416A">
        <w:rPr>
          <w:rFonts w:ascii="Times New Roman" w:hAnsi="Times New Roman" w:cs="Times New Roman"/>
          <w:b/>
          <w:bCs/>
          <w:noProof/>
          <w:sz w:val="24"/>
          <w:szCs w:val="28"/>
        </w:rPr>
        <w:t xml:space="preserve">: FastEcommerce </w:t>
      </w:r>
      <w:r>
        <w:rPr>
          <w:rFonts w:ascii="Times New Roman" w:hAnsi="Times New Roman" w:cs="Times New Roman"/>
          <w:b/>
          <w:bCs/>
          <w:noProof/>
          <w:sz w:val="24"/>
          <w:szCs w:val="28"/>
        </w:rPr>
        <w:t>Food</w:t>
      </w:r>
      <w:r w:rsidRPr="008F416A">
        <w:rPr>
          <w:rFonts w:ascii="Times New Roman" w:hAnsi="Times New Roman" w:cs="Times New Roman"/>
          <w:b/>
          <w:bCs/>
          <w:noProof/>
          <w:sz w:val="24"/>
          <w:szCs w:val="28"/>
        </w:rPr>
        <w:t xml:space="preserve"> Page</w:t>
      </w:r>
    </w:p>
    <w:p w14:paraId="0BCBFA44" w14:textId="782FB734" w:rsidR="00E321EC" w:rsidRDefault="006F57DA" w:rsidP="00E321EC">
      <w:pPr>
        <w:pStyle w:val="ACS-title"/>
        <w:rPr>
          <w:noProof/>
        </w:rPr>
      </w:pPr>
      <w:r w:rsidRPr="006F57DA">
        <w:rPr>
          <w:noProof/>
        </w:rPr>
        <w:drawing>
          <wp:inline distT="0" distB="0" distL="0" distR="0" wp14:anchorId="7D34F28B" wp14:editId="351D8BA0">
            <wp:extent cx="5731510" cy="3746500"/>
            <wp:effectExtent l="0" t="0" r="254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0"/>
                    <a:stretch>
                      <a:fillRect/>
                    </a:stretch>
                  </pic:blipFill>
                  <pic:spPr>
                    <a:xfrm>
                      <a:off x="0" y="0"/>
                      <a:ext cx="5731510" cy="3746500"/>
                    </a:xfrm>
                    <a:prstGeom prst="rect">
                      <a:avLst/>
                    </a:prstGeom>
                  </pic:spPr>
                </pic:pic>
              </a:graphicData>
            </a:graphic>
          </wp:inline>
        </w:drawing>
      </w:r>
      <w:r w:rsidR="00E77800" w:rsidRPr="00E77800">
        <w:rPr>
          <w:noProof/>
        </w:rPr>
        <w:t xml:space="preserve"> </w:t>
      </w:r>
    </w:p>
    <w:p w14:paraId="6C96E3D6" w14:textId="42C8F808" w:rsidR="008F416A" w:rsidRPr="008F416A" w:rsidRDefault="008F416A" w:rsidP="008F416A">
      <w:pPr>
        <w:jc w:val="center"/>
        <w:rPr>
          <w:rFonts w:ascii="Times New Roman" w:hAnsi="Times New Roman" w:cs="Times New Roman"/>
          <w:b/>
          <w:bCs/>
          <w:noProof/>
          <w:sz w:val="24"/>
          <w:szCs w:val="28"/>
        </w:rPr>
      </w:pPr>
      <w:r w:rsidRPr="008F416A">
        <w:rPr>
          <w:rFonts w:ascii="Times New Roman" w:hAnsi="Times New Roman" w:cs="Times New Roman"/>
          <w:b/>
          <w:bCs/>
          <w:noProof/>
          <w:sz w:val="24"/>
          <w:szCs w:val="28"/>
        </w:rPr>
        <w:t>Fig 6.</w:t>
      </w:r>
      <w:r w:rsidR="00A2565C">
        <w:rPr>
          <w:rFonts w:ascii="Times New Roman" w:hAnsi="Times New Roman" w:cs="Times New Roman"/>
          <w:b/>
          <w:bCs/>
          <w:noProof/>
          <w:sz w:val="24"/>
          <w:szCs w:val="28"/>
        </w:rPr>
        <w:t>6</w:t>
      </w:r>
      <w:r w:rsidRPr="008F416A">
        <w:rPr>
          <w:rFonts w:ascii="Times New Roman" w:hAnsi="Times New Roman" w:cs="Times New Roman"/>
          <w:b/>
          <w:bCs/>
          <w:noProof/>
          <w:sz w:val="24"/>
          <w:szCs w:val="28"/>
        </w:rPr>
        <w:t xml:space="preserve">: FastEcommerce </w:t>
      </w:r>
      <w:r>
        <w:rPr>
          <w:rFonts w:ascii="Times New Roman" w:hAnsi="Times New Roman" w:cs="Times New Roman"/>
          <w:b/>
          <w:bCs/>
          <w:noProof/>
          <w:sz w:val="24"/>
          <w:szCs w:val="28"/>
        </w:rPr>
        <w:t>Search</w:t>
      </w:r>
      <w:r w:rsidRPr="008F416A">
        <w:rPr>
          <w:rFonts w:ascii="Times New Roman" w:hAnsi="Times New Roman" w:cs="Times New Roman"/>
          <w:b/>
          <w:bCs/>
          <w:noProof/>
          <w:sz w:val="24"/>
          <w:szCs w:val="28"/>
        </w:rPr>
        <w:t xml:space="preserve"> Page</w:t>
      </w:r>
    </w:p>
    <w:p w14:paraId="599438FB" w14:textId="7A8D24F1" w:rsidR="008F416A" w:rsidRDefault="008F416A" w:rsidP="00E321EC">
      <w:pPr>
        <w:pStyle w:val="ACS-title"/>
        <w:rPr>
          <w:noProof/>
        </w:rPr>
      </w:pPr>
    </w:p>
    <w:p w14:paraId="13CF38B9" w14:textId="77777777" w:rsidR="009C4600" w:rsidRDefault="009C4600" w:rsidP="00E321EC">
      <w:pPr>
        <w:pStyle w:val="ACS-title"/>
        <w:rPr>
          <w:noProof/>
        </w:rPr>
      </w:pPr>
    </w:p>
    <w:p w14:paraId="420AA7DD" w14:textId="77777777" w:rsidR="00E321EC" w:rsidRDefault="00E77800" w:rsidP="00E321EC">
      <w:pPr>
        <w:pStyle w:val="ACS-title"/>
        <w:rPr>
          <w:noProof/>
        </w:rPr>
      </w:pPr>
      <w:r w:rsidRPr="00E77800">
        <w:rPr>
          <w:noProof/>
        </w:rPr>
        <w:drawing>
          <wp:inline distT="0" distB="0" distL="0" distR="0" wp14:anchorId="0B601626" wp14:editId="40A138A6">
            <wp:extent cx="5731510" cy="3746500"/>
            <wp:effectExtent l="0" t="0" r="2540" b="635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31"/>
                    <a:stretch>
                      <a:fillRect/>
                    </a:stretch>
                  </pic:blipFill>
                  <pic:spPr>
                    <a:xfrm>
                      <a:off x="0" y="0"/>
                      <a:ext cx="5731510" cy="3746500"/>
                    </a:xfrm>
                    <a:prstGeom prst="rect">
                      <a:avLst/>
                    </a:prstGeom>
                  </pic:spPr>
                </pic:pic>
              </a:graphicData>
            </a:graphic>
          </wp:inline>
        </w:drawing>
      </w:r>
      <w:r w:rsidRPr="00E77800">
        <w:rPr>
          <w:noProof/>
        </w:rPr>
        <w:t xml:space="preserve"> </w:t>
      </w:r>
    </w:p>
    <w:p w14:paraId="1D3CFFCF" w14:textId="4ED1923D" w:rsidR="00E321EC" w:rsidRDefault="008F416A" w:rsidP="009C4600">
      <w:pPr>
        <w:jc w:val="center"/>
        <w:rPr>
          <w:noProof/>
        </w:rPr>
      </w:pPr>
      <w:r w:rsidRPr="008F416A">
        <w:rPr>
          <w:rFonts w:ascii="Times New Roman" w:hAnsi="Times New Roman" w:cs="Times New Roman"/>
          <w:b/>
          <w:bCs/>
          <w:noProof/>
          <w:sz w:val="24"/>
          <w:szCs w:val="28"/>
        </w:rPr>
        <w:t>Fig 6.</w:t>
      </w:r>
      <w:r w:rsidR="00A2565C">
        <w:rPr>
          <w:rFonts w:ascii="Times New Roman" w:hAnsi="Times New Roman" w:cs="Times New Roman"/>
          <w:b/>
          <w:bCs/>
          <w:noProof/>
          <w:sz w:val="24"/>
          <w:szCs w:val="28"/>
        </w:rPr>
        <w:t>7</w:t>
      </w:r>
      <w:r w:rsidRPr="008F416A">
        <w:rPr>
          <w:rFonts w:ascii="Times New Roman" w:hAnsi="Times New Roman" w:cs="Times New Roman"/>
          <w:b/>
          <w:bCs/>
          <w:noProof/>
          <w:sz w:val="24"/>
          <w:szCs w:val="28"/>
        </w:rPr>
        <w:t xml:space="preserve">: FastEcommerce </w:t>
      </w:r>
      <w:r>
        <w:rPr>
          <w:rFonts w:ascii="Times New Roman" w:hAnsi="Times New Roman" w:cs="Times New Roman"/>
          <w:b/>
          <w:bCs/>
          <w:noProof/>
          <w:sz w:val="24"/>
          <w:szCs w:val="28"/>
        </w:rPr>
        <w:t>Cart</w:t>
      </w:r>
      <w:r w:rsidRPr="008F416A">
        <w:rPr>
          <w:rFonts w:ascii="Times New Roman" w:hAnsi="Times New Roman" w:cs="Times New Roman"/>
          <w:b/>
          <w:bCs/>
          <w:noProof/>
          <w:sz w:val="24"/>
          <w:szCs w:val="28"/>
        </w:rPr>
        <w:t xml:space="preserve"> Page</w:t>
      </w:r>
      <w:r>
        <w:rPr>
          <w:rFonts w:ascii="Times New Roman" w:hAnsi="Times New Roman" w:cs="Times New Roman"/>
          <w:b/>
          <w:bCs/>
          <w:noProof/>
          <w:sz w:val="24"/>
          <w:szCs w:val="28"/>
        </w:rPr>
        <w:t xml:space="preserve"> Consumer Details</w:t>
      </w:r>
    </w:p>
    <w:p w14:paraId="01416C2D" w14:textId="315FC373" w:rsidR="00E622EB" w:rsidRPr="008F416A" w:rsidRDefault="00E77800" w:rsidP="008F416A">
      <w:pPr>
        <w:pStyle w:val="ACScontent"/>
        <w:jc w:val="center"/>
        <w:rPr>
          <w:b/>
          <w:bCs/>
        </w:rPr>
      </w:pPr>
      <w:r w:rsidRPr="00E77800">
        <w:rPr>
          <w:noProof/>
        </w:rPr>
        <w:drawing>
          <wp:inline distT="0" distB="0" distL="0" distR="0" wp14:anchorId="07FF1C95" wp14:editId="56166FC4">
            <wp:extent cx="5731510" cy="3743960"/>
            <wp:effectExtent l="0" t="0" r="2540" b="8890"/>
            <wp:docPr id="34" name="Picture 3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imeline&#10;&#10;Description automatically generated"/>
                    <pic:cNvPicPr/>
                  </pic:nvPicPr>
                  <pic:blipFill>
                    <a:blip r:embed="rId32"/>
                    <a:stretch>
                      <a:fillRect/>
                    </a:stretch>
                  </pic:blipFill>
                  <pic:spPr>
                    <a:xfrm>
                      <a:off x="0" y="0"/>
                      <a:ext cx="5731510" cy="3743960"/>
                    </a:xfrm>
                    <a:prstGeom prst="rect">
                      <a:avLst/>
                    </a:prstGeom>
                  </pic:spPr>
                </pic:pic>
              </a:graphicData>
            </a:graphic>
          </wp:inline>
        </w:drawing>
      </w:r>
      <w:r w:rsidR="00A2565C">
        <w:rPr>
          <w:b/>
          <w:bCs/>
        </w:rPr>
        <w:t>Fig 6.8: FastEcommerce Footer Details</w:t>
      </w:r>
    </w:p>
    <w:p w14:paraId="31EABFA3" w14:textId="3045540F" w:rsidR="00950AE6" w:rsidRPr="009C4600" w:rsidRDefault="00E50D45" w:rsidP="009C4600">
      <w:pPr>
        <w:pStyle w:val="ACS-title"/>
        <w:rPr>
          <w:rFonts w:cs="Times New Roman"/>
          <w:sz w:val="28"/>
          <w:szCs w:val="28"/>
        </w:rPr>
      </w:pPr>
      <w:r>
        <w:rPr>
          <w:rFonts w:cs="Times New Roman"/>
          <w:sz w:val="28"/>
          <w:szCs w:val="28"/>
        </w:rPr>
        <w:br w:type="page"/>
      </w:r>
      <w:r w:rsidR="00950AE6" w:rsidRPr="00833C4D">
        <w:lastRenderedPageBreak/>
        <w:t>CONCLUSION</w:t>
      </w:r>
    </w:p>
    <w:p w14:paraId="478F09FF" w14:textId="03F0D0D6" w:rsidR="00042DBE" w:rsidRDefault="00042DBE" w:rsidP="00042DBE">
      <w:pPr>
        <w:pStyle w:val="ACScontent"/>
      </w:pPr>
      <w:r>
        <w:t>With the rise of a new scenario post-pandemic, many start-ups and online businesses have emerged, bringing along with them a new</w:t>
      </w:r>
      <w:r w:rsidR="009E7693">
        <w:t xml:space="preserve"> requirement for online websites where the consumer can order products online, on their mobile or computers.</w:t>
      </w:r>
    </w:p>
    <w:p w14:paraId="33F85399" w14:textId="666D1B74" w:rsidR="009E7693" w:rsidRDefault="009E7693" w:rsidP="00042DBE">
      <w:pPr>
        <w:pStyle w:val="ACScontent"/>
      </w:pPr>
      <w:r>
        <w:t>This makes it easier for the vendors to manage their inventory as well as handle shipping safe and securely. The key to successfully attracting consumers is a well-built, visually appealing website, with fully functional features and easy to comprehend user interface.</w:t>
      </w:r>
    </w:p>
    <w:p w14:paraId="4CC71A9B" w14:textId="12B1D81E" w:rsidR="009E7693" w:rsidRDefault="009E7693" w:rsidP="00042DBE">
      <w:pPr>
        <w:pStyle w:val="ACScontent"/>
      </w:pPr>
      <w:r>
        <w:t>The user can securely login onto the website and can order products or if he wishes he can be a vendor and sells his own products online.</w:t>
      </w:r>
    </w:p>
    <w:p w14:paraId="4BBCBEAE" w14:textId="31EB7E46" w:rsidR="009E7693" w:rsidRDefault="009E7693" w:rsidP="00042DBE">
      <w:pPr>
        <w:pStyle w:val="ACScontent"/>
      </w:pPr>
      <w:r>
        <w:t xml:space="preserve">The Django web development framework has made </w:t>
      </w:r>
      <w:r w:rsidR="00DC716A">
        <w:t>the</w:t>
      </w:r>
      <w:r>
        <w:t xml:space="preserve"> process of creating web </w:t>
      </w:r>
      <w:r w:rsidR="00DC716A">
        <w:t>applications</w:t>
      </w:r>
      <w:r>
        <w:t xml:space="preserve"> much easier than ever. </w:t>
      </w:r>
      <w:r w:rsidR="00DC716A">
        <w:t xml:space="preserve">The convince of just being able to install all the components pre-built which gives it the template effect is greatly efficient and </w:t>
      </w:r>
      <w:r w:rsidR="00A5314B">
        <w:t>time-saving</w:t>
      </w:r>
      <w:r w:rsidR="00DC716A">
        <w:t>. What used to be a team’s work is now just at the convenience of a single web developer.</w:t>
      </w:r>
    </w:p>
    <w:p w14:paraId="6F813855" w14:textId="14BC2356" w:rsidR="00DC716A" w:rsidRDefault="00DC716A" w:rsidP="00042DBE">
      <w:pPr>
        <w:pStyle w:val="ACScontent"/>
      </w:pPr>
      <w:r>
        <w:t>The internship has thought me how to handle and work in a professional web development setting. I was able to attend the company meetings which discussed requirements and status updates periodically. This gave me insight into what kind of company PTC is and the concept of software engineering was refreshing to see live.</w:t>
      </w:r>
    </w:p>
    <w:p w14:paraId="3ECB4D6F" w14:textId="77777777" w:rsidR="00950AE6" w:rsidRDefault="00950AE6">
      <w:pPr>
        <w:rPr>
          <w:rFonts w:ascii="Times New Roman" w:hAnsi="Times New Roman" w:cs="Times New Roman"/>
          <w:b/>
          <w:caps/>
          <w:sz w:val="28"/>
          <w:szCs w:val="28"/>
        </w:rPr>
      </w:pPr>
      <w:r>
        <w:rPr>
          <w:rFonts w:cs="Times New Roman"/>
          <w:sz w:val="28"/>
          <w:szCs w:val="28"/>
        </w:rPr>
        <w:br w:type="page"/>
      </w:r>
    </w:p>
    <w:p w14:paraId="2D67EBCC" w14:textId="50A1B669" w:rsidR="00634F86" w:rsidRPr="009C4600" w:rsidRDefault="00E50D45" w:rsidP="009C4600">
      <w:pPr>
        <w:pStyle w:val="ACS-title"/>
      </w:pPr>
      <w:r w:rsidRPr="00833C4D">
        <w:lastRenderedPageBreak/>
        <w:t>references</w:t>
      </w:r>
    </w:p>
    <w:p w14:paraId="57365495" w14:textId="6DCE0774" w:rsidR="00A56DDE" w:rsidRDefault="00EC0E88" w:rsidP="00EC0E88">
      <w:pPr>
        <w:pStyle w:val="ACScontent"/>
      </w:pPr>
      <w:r>
        <w:t xml:space="preserve">[1] </w:t>
      </w:r>
      <w:r w:rsidR="00A56DDE" w:rsidRPr="00A56DDE">
        <w:t>Python Crash Course_ A Hands-On, Project-Based Introduction to Programming</w:t>
      </w:r>
      <w:r w:rsidR="00A56DDE">
        <w:t xml:space="preserve">, </w:t>
      </w:r>
      <w:r w:rsidR="00A56DDE" w:rsidRPr="00A56DDE">
        <w:t>by Eric Matthes</w:t>
      </w:r>
      <w:r w:rsidR="00A56DDE">
        <w:t>.</w:t>
      </w:r>
    </w:p>
    <w:p w14:paraId="65E95E0B" w14:textId="75286086" w:rsidR="00AB3B77" w:rsidRDefault="00EC0E88" w:rsidP="00EC0E88">
      <w:pPr>
        <w:pStyle w:val="ACScontent"/>
      </w:pPr>
      <w:r>
        <w:t xml:space="preserve">[2] </w:t>
      </w:r>
      <w:r w:rsidR="00AB3B77" w:rsidRPr="00AB3B77">
        <w:t>Adrian Holovaty, Jacob Kaplan-Moss; et al. The Django Book. Archived from the original on 2 September 2016. Retrieved 3 September 2013. Django follows this MVC pattern closely enough that it can be called an MVC framework</w:t>
      </w:r>
      <w:r w:rsidR="00AB3B77">
        <w:t>.</w:t>
      </w:r>
    </w:p>
    <w:p w14:paraId="20892350" w14:textId="290BE72C" w:rsidR="00A56DDE" w:rsidRDefault="00EC0E88" w:rsidP="00EC0E88">
      <w:pPr>
        <w:pStyle w:val="ACScontent"/>
      </w:pPr>
      <w:r>
        <w:t xml:space="preserve">[3] </w:t>
      </w:r>
      <w:r w:rsidR="00A56DDE" w:rsidRPr="00A56DDE">
        <w:t xml:space="preserve">Django's release process - Django documentation - Django". </w:t>
      </w:r>
    </w:p>
    <w:p w14:paraId="72A8EFB7" w14:textId="48B04B71" w:rsidR="00A56DDE" w:rsidRDefault="00EC0E88" w:rsidP="00EC0E88">
      <w:pPr>
        <w:pStyle w:val="ACScontent"/>
      </w:pPr>
      <w:r>
        <w:t xml:space="preserve">[4] </w:t>
      </w:r>
      <w:r w:rsidR="00A56DDE" w:rsidRPr="00A56DDE">
        <w:t>"Introducing Django". The Django Book. Archived from the original on 29 July 2018</w:t>
      </w:r>
      <w:r w:rsidR="00A56DDE">
        <w:t>.</w:t>
      </w:r>
    </w:p>
    <w:p w14:paraId="52EF2768" w14:textId="2E4AFA54" w:rsidR="00363E65" w:rsidRDefault="00EC0E88" w:rsidP="00EC0E88">
      <w:pPr>
        <w:pStyle w:val="ACScontent"/>
      </w:pPr>
      <w:r>
        <w:t xml:space="preserve">[5] </w:t>
      </w:r>
      <w:r w:rsidR="00363E65" w:rsidRPr="00363E65">
        <w:t>"Django 3.2 release notes | Django documentation | Django". 6 April 2021.</w:t>
      </w:r>
    </w:p>
    <w:p w14:paraId="6026019C" w14:textId="189FDD8F" w:rsidR="00363E65" w:rsidRPr="00EC0E88" w:rsidRDefault="00EC0E88" w:rsidP="00EC0E88">
      <w:pPr>
        <w:rPr>
          <w:rFonts w:ascii="Times New Roman" w:hAnsi="Times New Roman" w:cs="Times New Roman"/>
          <w:sz w:val="24"/>
          <w:szCs w:val="28"/>
        </w:rPr>
      </w:pPr>
      <w:r>
        <w:rPr>
          <w:rFonts w:ascii="Times New Roman" w:hAnsi="Times New Roman" w:cs="Times New Roman"/>
          <w:sz w:val="24"/>
          <w:szCs w:val="28"/>
        </w:rPr>
        <w:t xml:space="preserve">[6] </w:t>
      </w:r>
      <w:r w:rsidR="00363E65" w:rsidRPr="00EC0E88">
        <w:rPr>
          <w:rFonts w:ascii="Times New Roman" w:hAnsi="Times New Roman" w:cs="Times New Roman"/>
          <w:sz w:val="24"/>
          <w:szCs w:val="28"/>
        </w:rPr>
        <w:t>"Swig - Perl interface to Django-inspired Swig templating engine". metacpan.org.</w:t>
      </w:r>
    </w:p>
    <w:p w14:paraId="68BDC0AC" w14:textId="5ED38EE7" w:rsidR="00363E65" w:rsidRPr="00EC0E88" w:rsidRDefault="00EC0E88" w:rsidP="00EC0E88">
      <w:pPr>
        <w:rPr>
          <w:rFonts w:ascii="Times New Roman" w:hAnsi="Times New Roman" w:cs="Times New Roman"/>
          <w:sz w:val="24"/>
          <w:szCs w:val="28"/>
        </w:rPr>
      </w:pPr>
      <w:r>
        <w:rPr>
          <w:rFonts w:ascii="Times New Roman" w:hAnsi="Times New Roman" w:cs="Times New Roman"/>
          <w:sz w:val="24"/>
          <w:szCs w:val="28"/>
        </w:rPr>
        <w:t xml:space="preserve">[7] </w:t>
      </w:r>
      <w:r w:rsidR="00363E65" w:rsidRPr="00EC0E88">
        <w:rPr>
          <w:rFonts w:ascii="Times New Roman" w:hAnsi="Times New Roman" w:cs="Times New Roman"/>
          <w:sz w:val="24"/>
          <w:szCs w:val="28"/>
        </w:rPr>
        <w:t>"Django CMS - Enterprise Content Management with Django"</w:t>
      </w:r>
      <w:r w:rsidR="001502A6">
        <w:rPr>
          <w:rFonts w:ascii="Times New Roman" w:hAnsi="Times New Roman" w:cs="Times New Roman"/>
          <w:sz w:val="24"/>
          <w:szCs w:val="28"/>
        </w:rPr>
        <w:t>.</w:t>
      </w:r>
      <w:r w:rsidR="00363E65" w:rsidRPr="00EC0E88">
        <w:rPr>
          <w:rFonts w:ascii="Times New Roman" w:hAnsi="Times New Roman" w:cs="Times New Roman"/>
          <w:sz w:val="24"/>
          <w:szCs w:val="28"/>
        </w:rPr>
        <w:t xml:space="preserve"> www.django-cms.org.</w:t>
      </w:r>
    </w:p>
    <w:p w14:paraId="19920118" w14:textId="37C5CE5A" w:rsidR="00A56DDE" w:rsidRDefault="00EC0E88" w:rsidP="00EC0E88">
      <w:pPr>
        <w:pStyle w:val="ACScontent"/>
      </w:pPr>
      <w:r>
        <w:t xml:space="preserve">[8] </w:t>
      </w:r>
      <w:r w:rsidR="00BA20B7">
        <w:t xml:space="preserve">For running the project: </w:t>
      </w:r>
      <w:hyperlink r:id="rId33" w:history="1">
        <w:r w:rsidR="00152A9F" w:rsidRPr="00140C5A">
          <w:rPr>
            <w:rStyle w:val="Hyperlink"/>
          </w:rPr>
          <w:t>http://localhost:8000</w:t>
        </w:r>
      </w:hyperlink>
    </w:p>
    <w:p w14:paraId="4C686679" w14:textId="3A8A3620" w:rsidR="00A56DDE" w:rsidRDefault="00EC0E88" w:rsidP="00EC0E88">
      <w:pPr>
        <w:pStyle w:val="ACScontent"/>
      </w:pPr>
      <w:r>
        <w:t xml:space="preserve">[9] </w:t>
      </w:r>
      <w:hyperlink r:id="rId34" w:history="1">
        <w:r w:rsidRPr="0098567D">
          <w:rPr>
            <w:rStyle w:val="Hyperlink"/>
          </w:rPr>
          <w:t>https://docs.djangoproject.com/en/4.0/</w:t>
        </w:r>
      </w:hyperlink>
    </w:p>
    <w:p w14:paraId="57A01C4C" w14:textId="599E9B72" w:rsidR="00A56DDE" w:rsidRDefault="00EC0E88" w:rsidP="00EC0E88">
      <w:pPr>
        <w:pStyle w:val="ACScontent"/>
      </w:pPr>
      <w:r>
        <w:t xml:space="preserve">[10] </w:t>
      </w:r>
      <w:hyperlink r:id="rId35" w:history="1">
        <w:r w:rsidRPr="0098567D">
          <w:rPr>
            <w:rStyle w:val="Hyperlink"/>
          </w:rPr>
          <w:t>https://en.wikipedia.org/wiki/Django_(web_framework)</w:t>
        </w:r>
      </w:hyperlink>
    </w:p>
    <w:p w14:paraId="3345E3BD" w14:textId="011978C8" w:rsidR="00A56DDE" w:rsidRDefault="00EC0E88" w:rsidP="00EC0E88">
      <w:pPr>
        <w:pStyle w:val="ACScontent"/>
      </w:pPr>
      <w:r>
        <w:t xml:space="preserve">[11] </w:t>
      </w:r>
      <w:hyperlink r:id="rId36" w:history="1">
        <w:r w:rsidRPr="0098567D">
          <w:rPr>
            <w:rStyle w:val="Hyperlink"/>
          </w:rPr>
          <w:t>https://docs.djangoproject.com/en/4.0/ref/models/relations/</w:t>
        </w:r>
      </w:hyperlink>
    </w:p>
    <w:p w14:paraId="5B1567DA" w14:textId="77777777" w:rsidR="00AB3B77" w:rsidRPr="00D313EB" w:rsidRDefault="00AB3B77" w:rsidP="00E50D45">
      <w:pPr>
        <w:pStyle w:val="ACS-title"/>
        <w:spacing w:line="360" w:lineRule="auto"/>
        <w:rPr>
          <w:rFonts w:cs="Times New Roman"/>
          <w:sz w:val="28"/>
          <w:szCs w:val="28"/>
        </w:rPr>
      </w:pPr>
    </w:p>
    <w:sectPr w:rsidR="00AB3B77" w:rsidRPr="00D313EB" w:rsidSect="00E45FD7">
      <w:headerReference w:type="default" r:id="rId37"/>
      <w:footerReference w:type="default" r:id="rId38"/>
      <w:pgSz w:w="11906" w:h="16838"/>
      <w:pgMar w:top="1440" w:right="1440" w:bottom="72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C6375" w14:textId="77777777" w:rsidR="00EB59F7" w:rsidRDefault="00EB59F7" w:rsidP="005516A9">
      <w:pPr>
        <w:spacing w:after="0" w:line="240" w:lineRule="auto"/>
      </w:pPr>
      <w:r>
        <w:separator/>
      </w:r>
    </w:p>
  </w:endnote>
  <w:endnote w:type="continuationSeparator" w:id="0">
    <w:p w14:paraId="11FF8965" w14:textId="77777777" w:rsidR="00EB59F7" w:rsidRDefault="00EB59F7" w:rsidP="00551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3170706"/>
      <w:docPartObj>
        <w:docPartGallery w:val="Page Numbers (Bottom of Page)"/>
        <w:docPartUnique/>
      </w:docPartObj>
    </w:sdtPr>
    <w:sdtEndPr/>
    <w:sdtContent>
      <w:p w14:paraId="14ABE107" w14:textId="77777777" w:rsidR="005516A9" w:rsidRDefault="005516A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20E48C62" w14:textId="77777777" w:rsidR="005516A9" w:rsidRDefault="005516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D992A" w14:textId="175C85D9" w:rsidR="00300C31" w:rsidRPr="001C1EB2" w:rsidRDefault="002251DD" w:rsidP="00FB1AD3">
    <w:pPr>
      <w:pStyle w:val="Footer"/>
      <w:pBdr>
        <w:top w:val="thinThickSmallGap" w:sz="24" w:space="1" w:color="auto"/>
      </w:pBdr>
      <w:rPr>
        <w:rFonts w:ascii="Times New Roman" w:hAnsi="Times New Roman" w:cs="Times New Roman"/>
      </w:rPr>
    </w:pPr>
    <w:r w:rsidRPr="001C1EB2">
      <w:rPr>
        <w:rFonts w:ascii="Times New Roman" w:hAnsi="Times New Roman" w:cs="Times New Roman"/>
      </w:rPr>
      <w:t>Department of CSE</w:t>
    </w:r>
    <w:r w:rsidR="00300C31" w:rsidRPr="001C1EB2">
      <w:rPr>
        <w:rFonts w:ascii="Times New Roman" w:hAnsi="Times New Roman" w:cs="Times New Roman"/>
      </w:rPr>
      <w:ptab w:relativeTo="margin" w:alignment="center" w:leader="none"/>
    </w:r>
    <w:r w:rsidRPr="001C1EB2">
      <w:rPr>
        <w:rFonts w:ascii="Times New Roman" w:hAnsi="Times New Roman" w:cs="Times New Roman"/>
      </w:rPr>
      <w:t>2021-2022</w:t>
    </w:r>
    <w:r w:rsidR="00300C31" w:rsidRPr="001C1EB2">
      <w:rPr>
        <w:rFonts w:ascii="Times New Roman" w:hAnsi="Times New Roman" w:cs="Times New Roman"/>
      </w:rPr>
      <w:ptab w:relativeTo="margin" w:alignment="right" w:leader="none"/>
    </w:r>
    <w:r w:rsidRPr="001C1EB2">
      <w:rPr>
        <w:rFonts w:ascii="Times New Roman" w:hAnsi="Times New Roman" w:cs="Times New Roman"/>
      </w:rPr>
      <w:t xml:space="preserve">Page| </w:t>
    </w:r>
    <w:r w:rsidRPr="001C1EB2">
      <w:rPr>
        <w:rFonts w:ascii="Times New Roman" w:hAnsi="Times New Roman" w:cs="Times New Roman"/>
      </w:rPr>
      <w:fldChar w:fldCharType="begin"/>
    </w:r>
    <w:r w:rsidRPr="001C1EB2">
      <w:rPr>
        <w:rFonts w:ascii="Times New Roman" w:hAnsi="Times New Roman" w:cs="Times New Roman"/>
      </w:rPr>
      <w:instrText xml:space="preserve"> PAGE  \* Arabic  \* MERGEFORMAT </w:instrText>
    </w:r>
    <w:r w:rsidRPr="001C1EB2">
      <w:rPr>
        <w:rFonts w:ascii="Times New Roman" w:hAnsi="Times New Roman" w:cs="Times New Roman"/>
      </w:rPr>
      <w:fldChar w:fldCharType="separate"/>
    </w:r>
    <w:r w:rsidRPr="001C1EB2">
      <w:rPr>
        <w:rFonts w:ascii="Times New Roman" w:hAnsi="Times New Roman" w:cs="Times New Roman"/>
        <w:noProof/>
      </w:rPr>
      <w:t>1</w:t>
    </w:r>
    <w:r w:rsidRPr="001C1EB2">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B5BB5" w14:textId="77777777" w:rsidR="00EB59F7" w:rsidRDefault="00EB59F7" w:rsidP="005516A9">
      <w:pPr>
        <w:spacing w:after="0" w:line="240" w:lineRule="auto"/>
      </w:pPr>
      <w:r>
        <w:separator/>
      </w:r>
    </w:p>
  </w:footnote>
  <w:footnote w:type="continuationSeparator" w:id="0">
    <w:p w14:paraId="70076D2D" w14:textId="77777777" w:rsidR="00EB59F7" w:rsidRDefault="00EB59F7" w:rsidP="00551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3264" w14:textId="26E5CC32" w:rsidR="00300C31" w:rsidRPr="00FB1AD3" w:rsidRDefault="00EB59F7" w:rsidP="00FB1AD3">
    <w:pPr>
      <w:pStyle w:val="Header"/>
      <w:pBdr>
        <w:bottom w:val="thickThinSmallGap" w:sz="24" w:space="1" w:color="auto"/>
      </w:pBdr>
      <w:rPr>
        <w:rFonts w:ascii="Times New Roman" w:hAnsi="Times New Roman" w:cs="Times New Roman"/>
        <w:sz w:val="24"/>
        <w:szCs w:val="24"/>
      </w:rPr>
    </w:pPr>
    <w:sdt>
      <w:sdtPr>
        <w:rPr>
          <w:rFonts w:ascii="Times New Roman" w:hAnsi="Times New Roman" w:cs="Times New Roman"/>
          <w:sz w:val="24"/>
          <w:szCs w:val="24"/>
        </w:rPr>
        <w:alias w:val="Title"/>
        <w:tag w:val=""/>
        <w:id w:val="-1014295074"/>
        <w:placeholder>
          <w:docPart w:val="4736816AAF6946D48ADA57C73F5A7CB3"/>
        </w:placeholder>
        <w:dataBinding w:prefixMappings="xmlns:ns0='http://purl.org/dc/elements/1.1/' xmlns:ns1='http://schemas.openxmlformats.org/package/2006/metadata/core-properties' " w:xpath="/ns1:coreProperties[1]/ns0:title[1]" w:storeItemID="{6C3C8BC8-F283-45AE-878A-BAB7291924A1}"/>
        <w:text/>
      </w:sdtPr>
      <w:sdtEndPr/>
      <w:sdtContent>
        <w:r w:rsidR="007D70CE">
          <w:rPr>
            <w:rFonts w:ascii="Times New Roman" w:hAnsi="Times New Roman" w:cs="Times New Roman"/>
            <w:sz w:val="24"/>
            <w:szCs w:val="24"/>
          </w:rPr>
          <w:t>Web Development Internship Report</w:t>
        </w:r>
      </w:sdtContent>
    </w:sdt>
    <w:r w:rsidR="00300C31" w:rsidRPr="00FB1AD3">
      <w:rPr>
        <w:rFonts w:ascii="Times New Roman" w:hAnsi="Times New Roman" w:cs="Times New Roman"/>
        <w:sz w:val="24"/>
        <w:szCs w:val="24"/>
      </w:rPr>
      <w:ptab w:relativeTo="margin" w:alignment="center" w:leader="none"/>
    </w:r>
    <w:r w:rsidR="00300C31" w:rsidRPr="00FB1AD3">
      <w:rPr>
        <w:rFonts w:ascii="Times New Roman" w:hAnsi="Times New Roman" w:cs="Times New Roman"/>
        <w:sz w:val="24"/>
        <w:szCs w:val="24"/>
      </w:rPr>
      <w:ptab w:relativeTo="margin" w:alignment="right" w:leader="none"/>
    </w:r>
    <w:r w:rsidR="007D70CE" w:rsidRPr="007D70CE">
      <w:rPr>
        <w:rFonts w:ascii="Times-Roman" w:hAnsi="Times-Roman" w:cs="Times-Roman"/>
        <w:sz w:val="24"/>
        <w:szCs w:val="24"/>
      </w:rPr>
      <w:t>18CSI85</w:t>
    </w:r>
    <w:r w:rsidR="007D70CE" w:rsidRPr="00FB1AD3">
      <w:rPr>
        <w:rFonts w:ascii="Times New Roman" w:hAnsi="Times New Roman" w:cs="Times New Roman"/>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F805A2"/>
    <w:multiLevelType w:val="hybridMultilevel"/>
    <w:tmpl w:val="A3B87BFC"/>
    <w:lvl w:ilvl="0" w:tplc="16B467C0">
      <w:start w:val="1"/>
      <w:numFmt w:val="bullet"/>
      <w:lvlText w:val=""/>
      <w:lvlJc w:val="left"/>
      <w:pPr>
        <w:tabs>
          <w:tab w:val="num" w:pos="720"/>
        </w:tabs>
        <w:ind w:left="720" w:hanging="360"/>
      </w:pPr>
      <w:rPr>
        <w:rFonts w:ascii="Wingdings" w:hAnsi="Wingdings" w:hint="default"/>
      </w:rPr>
    </w:lvl>
    <w:lvl w:ilvl="1" w:tplc="B9CC49EA" w:tentative="1">
      <w:start w:val="1"/>
      <w:numFmt w:val="bullet"/>
      <w:lvlText w:val=""/>
      <w:lvlJc w:val="left"/>
      <w:pPr>
        <w:tabs>
          <w:tab w:val="num" w:pos="1440"/>
        </w:tabs>
        <w:ind w:left="1440" w:hanging="360"/>
      </w:pPr>
      <w:rPr>
        <w:rFonts w:ascii="Wingdings" w:hAnsi="Wingdings" w:hint="default"/>
      </w:rPr>
    </w:lvl>
    <w:lvl w:ilvl="2" w:tplc="FBAC9C6A" w:tentative="1">
      <w:start w:val="1"/>
      <w:numFmt w:val="bullet"/>
      <w:lvlText w:val=""/>
      <w:lvlJc w:val="left"/>
      <w:pPr>
        <w:tabs>
          <w:tab w:val="num" w:pos="2160"/>
        </w:tabs>
        <w:ind w:left="2160" w:hanging="360"/>
      </w:pPr>
      <w:rPr>
        <w:rFonts w:ascii="Wingdings" w:hAnsi="Wingdings" w:hint="default"/>
      </w:rPr>
    </w:lvl>
    <w:lvl w:ilvl="3" w:tplc="3E9AF9D0" w:tentative="1">
      <w:start w:val="1"/>
      <w:numFmt w:val="bullet"/>
      <w:lvlText w:val=""/>
      <w:lvlJc w:val="left"/>
      <w:pPr>
        <w:tabs>
          <w:tab w:val="num" w:pos="2880"/>
        </w:tabs>
        <w:ind w:left="2880" w:hanging="360"/>
      </w:pPr>
      <w:rPr>
        <w:rFonts w:ascii="Wingdings" w:hAnsi="Wingdings" w:hint="default"/>
      </w:rPr>
    </w:lvl>
    <w:lvl w:ilvl="4" w:tplc="370C4266" w:tentative="1">
      <w:start w:val="1"/>
      <w:numFmt w:val="bullet"/>
      <w:lvlText w:val=""/>
      <w:lvlJc w:val="left"/>
      <w:pPr>
        <w:tabs>
          <w:tab w:val="num" w:pos="3600"/>
        </w:tabs>
        <w:ind w:left="3600" w:hanging="360"/>
      </w:pPr>
      <w:rPr>
        <w:rFonts w:ascii="Wingdings" w:hAnsi="Wingdings" w:hint="default"/>
      </w:rPr>
    </w:lvl>
    <w:lvl w:ilvl="5" w:tplc="D5D4D682" w:tentative="1">
      <w:start w:val="1"/>
      <w:numFmt w:val="bullet"/>
      <w:lvlText w:val=""/>
      <w:lvlJc w:val="left"/>
      <w:pPr>
        <w:tabs>
          <w:tab w:val="num" w:pos="4320"/>
        </w:tabs>
        <w:ind w:left="4320" w:hanging="360"/>
      </w:pPr>
      <w:rPr>
        <w:rFonts w:ascii="Wingdings" w:hAnsi="Wingdings" w:hint="default"/>
      </w:rPr>
    </w:lvl>
    <w:lvl w:ilvl="6" w:tplc="BA5C0344" w:tentative="1">
      <w:start w:val="1"/>
      <w:numFmt w:val="bullet"/>
      <w:lvlText w:val=""/>
      <w:lvlJc w:val="left"/>
      <w:pPr>
        <w:tabs>
          <w:tab w:val="num" w:pos="5040"/>
        </w:tabs>
        <w:ind w:left="5040" w:hanging="360"/>
      </w:pPr>
      <w:rPr>
        <w:rFonts w:ascii="Wingdings" w:hAnsi="Wingdings" w:hint="default"/>
      </w:rPr>
    </w:lvl>
    <w:lvl w:ilvl="7" w:tplc="85208712" w:tentative="1">
      <w:start w:val="1"/>
      <w:numFmt w:val="bullet"/>
      <w:lvlText w:val=""/>
      <w:lvlJc w:val="left"/>
      <w:pPr>
        <w:tabs>
          <w:tab w:val="num" w:pos="5760"/>
        </w:tabs>
        <w:ind w:left="5760" w:hanging="360"/>
      </w:pPr>
      <w:rPr>
        <w:rFonts w:ascii="Wingdings" w:hAnsi="Wingdings" w:hint="default"/>
      </w:rPr>
    </w:lvl>
    <w:lvl w:ilvl="8" w:tplc="3138A8F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DBE1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26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F7A728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62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40B1791F"/>
    <w:multiLevelType w:val="hybridMultilevel"/>
    <w:tmpl w:val="314C92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C0D2A8D"/>
    <w:multiLevelType w:val="multilevel"/>
    <w:tmpl w:val="28F6F0A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E730BB7"/>
    <w:multiLevelType w:val="hybridMultilevel"/>
    <w:tmpl w:val="9224F8E2"/>
    <w:lvl w:ilvl="0" w:tplc="35C673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B5532C1"/>
    <w:multiLevelType w:val="hybridMultilevel"/>
    <w:tmpl w:val="A4B084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B83211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62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E90208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62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270168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6384907">
    <w:abstractNumId w:val="8"/>
  </w:num>
  <w:num w:numId="3" w16cid:durableId="1652709896">
    <w:abstractNumId w:val="7"/>
  </w:num>
  <w:num w:numId="4" w16cid:durableId="1689287000">
    <w:abstractNumId w:val="2"/>
  </w:num>
  <w:num w:numId="5" w16cid:durableId="2119178107">
    <w:abstractNumId w:val="4"/>
  </w:num>
  <w:num w:numId="6" w16cid:durableId="1130318170">
    <w:abstractNumId w:val="3"/>
  </w:num>
  <w:num w:numId="7" w16cid:durableId="1165898935">
    <w:abstractNumId w:val="6"/>
  </w:num>
  <w:num w:numId="8" w16cid:durableId="1105003526">
    <w:abstractNumId w:val="5"/>
  </w:num>
  <w:num w:numId="9" w16cid:durableId="13265915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5C0"/>
    <w:rsid w:val="00000909"/>
    <w:rsid w:val="000132AC"/>
    <w:rsid w:val="00014BC6"/>
    <w:rsid w:val="00017239"/>
    <w:rsid w:val="00034D35"/>
    <w:rsid w:val="00042DBE"/>
    <w:rsid w:val="000535E7"/>
    <w:rsid w:val="000539B1"/>
    <w:rsid w:val="000871E5"/>
    <w:rsid w:val="000A190D"/>
    <w:rsid w:val="000A3668"/>
    <w:rsid w:val="000E600C"/>
    <w:rsid w:val="000F6D6E"/>
    <w:rsid w:val="000F738B"/>
    <w:rsid w:val="00115718"/>
    <w:rsid w:val="001162EA"/>
    <w:rsid w:val="0013211B"/>
    <w:rsid w:val="001362AD"/>
    <w:rsid w:val="001502A6"/>
    <w:rsid w:val="00152A9F"/>
    <w:rsid w:val="00172B15"/>
    <w:rsid w:val="001847BA"/>
    <w:rsid w:val="00190D14"/>
    <w:rsid w:val="001C1EB2"/>
    <w:rsid w:val="001C1F8E"/>
    <w:rsid w:val="001E54AF"/>
    <w:rsid w:val="001E6C4C"/>
    <w:rsid w:val="001F57E2"/>
    <w:rsid w:val="00210B8B"/>
    <w:rsid w:val="0021362B"/>
    <w:rsid w:val="00217641"/>
    <w:rsid w:val="002251DD"/>
    <w:rsid w:val="00236404"/>
    <w:rsid w:val="0025568A"/>
    <w:rsid w:val="002649FF"/>
    <w:rsid w:val="00267A3F"/>
    <w:rsid w:val="00272B29"/>
    <w:rsid w:val="002754D1"/>
    <w:rsid w:val="0028602E"/>
    <w:rsid w:val="00296D61"/>
    <w:rsid w:val="0029786E"/>
    <w:rsid w:val="002C3F9C"/>
    <w:rsid w:val="00300C31"/>
    <w:rsid w:val="0032246D"/>
    <w:rsid w:val="003612A9"/>
    <w:rsid w:val="00363E65"/>
    <w:rsid w:val="00366427"/>
    <w:rsid w:val="00375137"/>
    <w:rsid w:val="003756FC"/>
    <w:rsid w:val="003A05F1"/>
    <w:rsid w:val="003C7C27"/>
    <w:rsid w:val="003D51EE"/>
    <w:rsid w:val="003D632D"/>
    <w:rsid w:val="0040117E"/>
    <w:rsid w:val="00423992"/>
    <w:rsid w:val="00446065"/>
    <w:rsid w:val="00450B9A"/>
    <w:rsid w:val="00451B9B"/>
    <w:rsid w:val="00490E95"/>
    <w:rsid w:val="0049528E"/>
    <w:rsid w:val="00496137"/>
    <w:rsid w:val="004A23AE"/>
    <w:rsid w:val="004A70E6"/>
    <w:rsid w:val="004B193A"/>
    <w:rsid w:val="004C29C1"/>
    <w:rsid w:val="004C74D0"/>
    <w:rsid w:val="004E04D2"/>
    <w:rsid w:val="004F2679"/>
    <w:rsid w:val="004F40D9"/>
    <w:rsid w:val="00517344"/>
    <w:rsid w:val="005516A9"/>
    <w:rsid w:val="0058082F"/>
    <w:rsid w:val="00596A80"/>
    <w:rsid w:val="00596E4D"/>
    <w:rsid w:val="005B7156"/>
    <w:rsid w:val="005C0D17"/>
    <w:rsid w:val="005D1D36"/>
    <w:rsid w:val="005D72B2"/>
    <w:rsid w:val="005E5460"/>
    <w:rsid w:val="006209D6"/>
    <w:rsid w:val="00634F86"/>
    <w:rsid w:val="0064029B"/>
    <w:rsid w:val="0064583C"/>
    <w:rsid w:val="006A6F05"/>
    <w:rsid w:val="006C1CEB"/>
    <w:rsid w:val="006C4875"/>
    <w:rsid w:val="006D007D"/>
    <w:rsid w:val="006D235A"/>
    <w:rsid w:val="006E20A5"/>
    <w:rsid w:val="006E5538"/>
    <w:rsid w:val="006F57DA"/>
    <w:rsid w:val="00703F47"/>
    <w:rsid w:val="007072AF"/>
    <w:rsid w:val="00710B85"/>
    <w:rsid w:val="00716207"/>
    <w:rsid w:val="00717AC1"/>
    <w:rsid w:val="00754FA6"/>
    <w:rsid w:val="0077431F"/>
    <w:rsid w:val="00786C94"/>
    <w:rsid w:val="0078755D"/>
    <w:rsid w:val="007C6DC2"/>
    <w:rsid w:val="007D70CE"/>
    <w:rsid w:val="007E129D"/>
    <w:rsid w:val="007F5FFD"/>
    <w:rsid w:val="00807DEB"/>
    <w:rsid w:val="008273E4"/>
    <w:rsid w:val="00833C4D"/>
    <w:rsid w:val="00862F46"/>
    <w:rsid w:val="008675F6"/>
    <w:rsid w:val="00874F93"/>
    <w:rsid w:val="00896133"/>
    <w:rsid w:val="00896DEE"/>
    <w:rsid w:val="008C3102"/>
    <w:rsid w:val="008F416A"/>
    <w:rsid w:val="009003D3"/>
    <w:rsid w:val="00900C81"/>
    <w:rsid w:val="009011CC"/>
    <w:rsid w:val="00917A2B"/>
    <w:rsid w:val="0092267D"/>
    <w:rsid w:val="00926E8F"/>
    <w:rsid w:val="00927C4F"/>
    <w:rsid w:val="00950AE6"/>
    <w:rsid w:val="00965554"/>
    <w:rsid w:val="00996F98"/>
    <w:rsid w:val="009C4600"/>
    <w:rsid w:val="009E0423"/>
    <w:rsid w:val="009E7693"/>
    <w:rsid w:val="009F37CF"/>
    <w:rsid w:val="009F4708"/>
    <w:rsid w:val="00A03E5F"/>
    <w:rsid w:val="00A158D5"/>
    <w:rsid w:val="00A2295A"/>
    <w:rsid w:val="00A2565C"/>
    <w:rsid w:val="00A279A0"/>
    <w:rsid w:val="00A34145"/>
    <w:rsid w:val="00A35944"/>
    <w:rsid w:val="00A5314B"/>
    <w:rsid w:val="00A56DDE"/>
    <w:rsid w:val="00A83DFA"/>
    <w:rsid w:val="00AB0145"/>
    <w:rsid w:val="00AB3B77"/>
    <w:rsid w:val="00AB49C1"/>
    <w:rsid w:val="00AF3261"/>
    <w:rsid w:val="00B33B3F"/>
    <w:rsid w:val="00B374B5"/>
    <w:rsid w:val="00B43569"/>
    <w:rsid w:val="00B6363B"/>
    <w:rsid w:val="00B70124"/>
    <w:rsid w:val="00BA20B7"/>
    <w:rsid w:val="00BA75C0"/>
    <w:rsid w:val="00BB13DE"/>
    <w:rsid w:val="00BC587C"/>
    <w:rsid w:val="00BF33C9"/>
    <w:rsid w:val="00BF593C"/>
    <w:rsid w:val="00C02A56"/>
    <w:rsid w:val="00C041CD"/>
    <w:rsid w:val="00C206CE"/>
    <w:rsid w:val="00C33C48"/>
    <w:rsid w:val="00C70B3A"/>
    <w:rsid w:val="00C952D2"/>
    <w:rsid w:val="00CA180A"/>
    <w:rsid w:val="00CC3C99"/>
    <w:rsid w:val="00CF7815"/>
    <w:rsid w:val="00D1310B"/>
    <w:rsid w:val="00D22BF2"/>
    <w:rsid w:val="00D313EB"/>
    <w:rsid w:val="00D56A17"/>
    <w:rsid w:val="00D87600"/>
    <w:rsid w:val="00D975D6"/>
    <w:rsid w:val="00DB66DF"/>
    <w:rsid w:val="00DC716A"/>
    <w:rsid w:val="00DC7238"/>
    <w:rsid w:val="00DD775B"/>
    <w:rsid w:val="00DE0FFC"/>
    <w:rsid w:val="00DE3710"/>
    <w:rsid w:val="00DE638C"/>
    <w:rsid w:val="00DF77FC"/>
    <w:rsid w:val="00E313FC"/>
    <w:rsid w:val="00E321EC"/>
    <w:rsid w:val="00E33A2C"/>
    <w:rsid w:val="00E41098"/>
    <w:rsid w:val="00E44065"/>
    <w:rsid w:val="00E45FD7"/>
    <w:rsid w:val="00E50D45"/>
    <w:rsid w:val="00E52D58"/>
    <w:rsid w:val="00E622EB"/>
    <w:rsid w:val="00E635C5"/>
    <w:rsid w:val="00E77800"/>
    <w:rsid w:val="00E8017E"/>
    <w:rsid w:val="00EA1A52"/>
    <w:rsid w:val="00EA731B"/>
    <w:rsid w:val="00EB59F7"/>
    <w:rsid w:val="00EC0E88"/>
    <w:rsid w:val="00ED3F62"/>
    <w:rsid w:val="00EE5F3F"/>
    <w:rsid w:val="00EF5BD1"/>
    <w:rsid w:val="00F22961"/>
    <w:rsid w:val="00F24F49"/>
    <w:rsid w:val="00F3373D"/>
    <w:rsid w:val="00F4231A"/>
    <w:rsid w:val="00F64E86"/>
    <w:rsid w:val="00F733B6"/>
    <w:rsid w:val="00F846EB"/>
    <w:rsid w:val="00F907F0"/>
    <w:rsid w:val="00F94419"/>
    <w:rsid w:val="00F9753E"/>
    <w:rsid w:val="00FB1AD3"/>
    <w:rsid w:val="00FD52D1"/>
    <w:rsid w:val="00FF4C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2726F1"/>
  <w15:chartTrackingRefBased/>
  <w15:docId w15:val="{37AB8F6E-C258-4902-B7D9-23E79E7F1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B43569"/>
    <w:pPr>
      <w:keepNext/>
      <w:keepLines/>
      <w:spacing w:after="99"/>
      <w:ind w:left="852"/>
      <w:outlineLvl w:val="0"/>
    </w:pPr>
    <w:rPr>
      <w:rFonts w:ascii="Times New Roman" w:eastAsia="Times New Roman" w:hAnsi="Times New Roman" w:cs="Times New Roman"/>
      <w:color w:val="0070C0"/>
      <w:sz w:val="32"/>
      <w:lang w:eastAsia="en-IN"/>
    </w:rPr>
  </w:style>
  <w:style w:type="paragraph" w:styleId="Heading2">
    <w:name w:val="heading 2"/>
    <w:basedOn w:val="Normal"/>
    <w:next w:val="Normal"/>
    <w:link w:val="Heading2Char"/>
    <w:uiPriority w:val="9"/>
    <w:unhideWhenUsed/>
    <w:qFormat/>
    <w:rsid w:val="00B435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77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961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373D"/>
    <w:pPr>
      <w:spacing w:after="200" w:line="276" w:lineRule="auto"/>
      <w:ind w:left="720"/>
      <w:contextualSpacing/>
    </w:pPr>
    <w:rPr>
      <w:lang w:val="en-US"/>
    </w:rPr>
  </w:style>
  <w:style w:type="paragraph" w:customStyle="1" w:styleId="ACS-chapter">
    <w:name w:val="ACS-chapter"/>
    <w:basedOn w:val="Normal"/>
    <w:link w:val="ACS-chapterChar"/>
    <w:qFormat/>
    <w:rsid w:val="00F3373D"/>
    <w:rPr>
      <w:rFonts w:ascii="Times New Roman" w:hAnsi="Times New Roman"/>
      <w:b/>
      <w:sz w:val="28"/>
    </w:rPr>
  </w:style>
  <w:style w:type="paragraph" w:customStyle="1" w:styleId="ACS-title">
    <w:name w:val="ACS-title"/>
    <w:basedOn w:val="ACS-chapter"/>
    <w:link w:val="ACS-titleChar"/>
    <w:qFormat/>
    <w:rsid w:val="00F3373D"/>
    <w:pPr>
      <w:jc w:val="center"/>
    </w:pPr>
    <w:rPr>
      <w:caps/>
      <w:sz w:val="32"/>
    </w:rPr>
  </w:style>
  <w:style w:type="character" w:customStyle="1" w:styleId="ACS-chapterChar">
    <w:name w:val="ACS-chapter Char"/>
    <w:basedOn w:val="DefaultParagraphFont"/>
    <w:link w:val="ACS-chapter"/>
    <w:rsid w:val="00F3373D"/>
    <w:rPr>
      <w:rFonts w:ascii="Times New Roman" w:hAnsi="Times New Roman"/>
      <w:b/>
      <w:sz w:val="28"/>
    </w:rPr>
  </w:style>
  <w:style w:type="paragraph" w:customStyle="1" w:styleId="ACS-subhead">
    <w:name w:val="ACS-subhead"/>
    <w:basedOn w:val="ACS-chapter"/>
    <w:link w:val="ACS-subheadChar"/>
    <w:qFormat/>
    <w:rsid w:val="00900C81"/>
  </w:style>
  <w:style w:type="character" w:customStyle="1" w:styleId="ACS-titleChar">
    <w:name w:val="ACS-title Char"/>
    <w:basedOn w:val="ACS-chapterChar"/>
    <w:link w:val="ACS-title"/>
    <w:rsid w:val="00F3373D"/>
    <w:rPr>
      <w:rFonts w:ascii="Times New Roman" w:hAnsi="Times New Roman"/>
      <w:b/>
      <w:caps/>
      <w:sz w:val="32"/>
    </w:rPr>
  </w:style>
  <w:style w:type="paragraph" w:customStyle="1" w:styleId="ACS-sub-subhead">
    <w:name w:val="ACS-sub-subhead"/>
    <w:basedOn w:val="ACS-chapter"/>
    <w:link w:val="ACS-sub-subheadChar"/>
    <w:qFormat/>
    <w:rsid w:val="00900C81"/>
    <w:rPr>
      <w:b w:val="0"/>
      <w:sz w:val="24"/>
    </w:rPr>
  </w:style>
  <w:style w:type="character" w:customStyle="1" w:styleId="ACS-subheadChar">
    <w:name w:val="ACS-subhead Char"/>
    <w:basedOn w:val="ACS-chapterChar"/>
    <w:link w:val="ACS-subhead"/>
    <w:rsid w:val="00900C81"/>
    <w:rPr>
      <w:rFonts w:ascii="Times New Roman" w:hAnsi="Times New Roman"/>
      <w:b/>
      <w:sz w:val="28"/>
    </w:rPr>
  </w:style>
  <w:style w:type="paragraph" w:customStyle="1" w:styleId="ACS-figure">
    <w:name w:val="ACS-figure"/>
    <w:basedOn w:val="ACS-sub-subhead"/>
    <w:link w:val="ACS-figureChar"/>
    <w:qFormat/>
    <w:rsid w:val="00D313EB"/>
    <w:rPr>
      <w:b/>
      <w:sz w:val="16"/>
    </w:rPr>
  </w:style>
  <w:style w:type="character" w:customStyle="1" w:styleId="ACS-sub-subheadChar">
    <w:name w:val="ACS-sub-subhead Char"/>
    <w:basedOn w:val="ACS-chapterChar"/>
    <w:link w:val="ACS-sub-subhead"/>
    <w:rsid w:val="00900C81"/>
    <w:rPr>
      <w:rFonts w:ascii="Times New Roman" w:hAnsi="Times New Roman"/>
      <w:b w:val="0"/>
      <w:sz w:val="24"/>
    </w:rPr>
  </w:style>
  <w:style w:type="paragraph" w:styleId="Header">
    <w:name w:val="header"/>
    <w:basedOn w:val="Normal"/>
    <w:link w:val="HeaderChar"/>
    <w:uiPriority w:val="99"/>
    <w:unhideWhenUsed/>
    <w:rsid w:val="005516A9"/>
    <w:pPr>
      <w:tabs>
        <w:tab w:val="center" w:pos="4513"/>
        <w:tab w:val="right" w:pos="9026"/>
      </w:tabs>
      <w:spacing w:after="0" w:line="240" w:lineRule="auto"/>
    </w:pPr>
  </w:style>
  <w:style w:type="character" w:customStyle="1" w:styleId="ACS-figureChar">
    <w:name w:val="ACS-figure Char"/>
    <w:basedOn w:val="ACS-sub-subheadChar"/>
    <w:link w:val="ACS-figure"/>
    <w:rsid w:val="00D313EB"/>
    <w:rPr>
      <w:rFonts w:ascii="Times New Roman" w:hAnsi="Times New Roman"/>
      <w:b/>
      <w:sz w:val="16"/>
    </w:rPr>
  </w:style>
  <w:style w:type="character" w:customStyle="1" w:styleId="HeaderChar">
    <w:name w:val="Header Char"/>
    <w:basedOn w:val="DefaultParagraphFont"/>
    <w:link w:val="Header"/>
    <w:uiPriority w:val="99"/>
    <w:rsid w:val="005516A9"/>
  </w:style>
  <w:style w:type="paragraph" w:styleId="Footer">
    <w:name w:val="footer"/>
    <w:basedOn w:val="Normal"/>
    <w:link w:val="FooterChar"/>
    <w:uiPriority w:val="99"/>
    <w:unhideWhenUsed/>
    <w:rsid w:val="005516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16A9"/>
  </w:style>
  <w:style w:type="character" w:styleId="PlaceholderText">
    <w:name w:val="Placeholder Text"/>
    <w:basedOn w:val="DefaultParagraphFont"/>
    <w:uiPriority w:val="99"/>
    <w:semiHidden/>
    <w:rsid w:val="000F738B"/>
    <w:rPr>
      <w:color w:val="808080"/>
    </w:rPr>
  </w:style>
  <w:style w:type="paragraph" w:customStyle="1" w:styleId="ACS-hdr-ftr">
    <w:name w:val="ACS-hdr-ftr"/>
    <w:basedOn w:val="ACS-chapter"/>
    <w:link w:val="ACS-hdr-ftrChar"/>
    <w:qFormat/>
    <w:rsid w:val="002251DD"/>
    <w:pPr>
      <w:spacing w:after="0"/>
    </w:pPr>
    <w:rPr>
      <w:sz w:val="24"/>
    </w:rPr>
  </w:style>
  <w:style w:type="character" w:customStyle="1" w:styleId="Heading1Char">
    <w:name w:val="Heading 1 Char"/>
    <w:basedOn w:val="DefaultParagraphFont"/>
    <w:link w:val="Heading1"/>
    <w:uiPriority w:val="9"/>
    <w:rsid w:val="00B43569"/>
    <w:rPr>
      <w:rFonts w:ascii="Times New Roman" w:eastAsia="Times New Roman" w:hAnsi="Times New Roman" w:cs="Times New Roman"/>
      <w:color w:val="0070C0"/>
      <w:sz w:val="32"/>
      <w:lang w:eastAsia="en-IN"/>
    </w:rPr>
  </w:style>
  <w:style w:type="character" w:customStyle="1" w:styleId="ACS-hdr-ftrChar">
    <w:name w:val="ACS-hdr-ftr Char"/>
    <w:basedOn w:val="ACS-chapterChar"/>
    <w:link w:val="ACS-hdr-ftr"/>
    <w:rsid w:val="002251DD"/>
    <w:rPr>
      <w:rFonts w:ascii="Times New Roman" w:hAnsi="Times New Roman"/>
      <w:b/>
      <w:sz w:val="24"/>
    </w:rPr>
  </w:style>
  <w:style w:type="character" w:customStyle="1" w:styleId="Heading2Char">
    <w:name w:val="Heading 2 Char"/>
    <w:basedOn w:val="DefaultParagraphFont"/>
    <w:link w:val="Heading2"/>
    <w:uiPriority w:val="9"/>
    <w:rsid w:val="00B4356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F5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Scontent">
    <w:name w:val="ACS content"/>
    <w:basedOn w:val="ACS-chapter"/>
    <w:link w:val="ACScontentChar"/>
    <w:qFormat/>
    <w:rsid w:val="006E5538"/>
    <w:pPr>
      <w:jc w:val="both"/>
    </w:pPr>
    <w:rPr>
      <w:rFonts w:cs="Times New Roman"/>
      <w:b w:val="0"/>
      <w:sz w:val="24"/>
      <w:szCs w:val="28"/>
    </w:rPr>
  </w:style>
  <w:style w:type="character" w:styleId="Hyperlink">
    <w:name w:val="Hyperlink"/>
    <w:basedOn w:val="DefaultParagraphFont"/>
    <w:uiPriority w:val="99"/>
    <w:unhideWhenUsed/>
    <w:rsid w:val="00034D35"/>
    <w:rPr>
      <w:color w:val="0563C1" w:themeColor="hyperlink"/>
      <w:u w:val="single"/>
    </w:rPr>
  </w:style>
  <w:style w:type="character" w:customStyle="1" w:styleId="ACScontentChar">
    <w:name w:val="ACS content Char"/>
    <w:basedOn w:val="ACS-chapterChar"/>
    <w:link w:val="ACScontent"/>
    <w:rsid w:val="006E5538"/>
    <w:rPr>
      <w:rFonts w:ascii="Times New Roman" w:hAnsi="Times New Roman" w:cs="Times New Roman"/>
      <w:b w:val="0"/>
      <w:sz w:val="24"/>
      <w:szCs w:val="28"/>
    </w:rPr>
  </w:style>
  <w:style w:type="character" w:styleId="UnresolvedMention">
    <w:name w:val="Unresolved Mention"/>
    <w:basedOn w:val="DefaultParagraphFont"/>
    <w:uiPriority w:val="99"/>
    <w:semiHidden/>
    <w:unhideWhenUsed/>
    <w:rsid w:val="00034D35"/>
    <w:rPr>
      <w:color w:val="605E5C"/>
      <w:shd w:val="clear" w:color="auto" w:fill="E1DFDD"/>
    </w:rPr>
  </w:style>
  <w:style w:type="character" w:customStyle="1" w:styleId="Heading4Char">
    <w:name w:val="Heading 4 Char"/>
    <w:basedOn w:val="DefaultParagraphFont"/>
    <w:link w:val="Heading4"/>
    <w:uiPriority w:val="9"/>
    <w:semiHidden/>
    <w:rsid w:val="00896133"/>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DD775B"/>
    <w:rPr>
      <w:rFonts w:asciiTheme="majorHAnsi" w:eastAsiaTheme="majorEastAsia" w:hAnsiTheme="majorHAnsi" w:cstheme="majorBidi"/>
      <w:color w:val="1F3763" w:themeColor="accent1" w:themeShade="7F"/>
      <w:sz w:val="24"/>
      <w:szCs w:val="24"/>
    </w:rPr>
  </w:style>
  <w:style w:type="table" w:styleId="GridTable1Light-Accent2">
    <w:name w:val="Grid Table 1 Light Accent 2"/>
    <w:basedOn w:val="TableNormal"/>
    <w:uiPriority w:val="46"/>
    <w:rsid w:val="00996F9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96F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2692">
      <w:bodyDiv w:val="1"/>
      <w:marLeft w:val="0"/>
      <w:marRight w:val="0"/>
      <w:marTop w:val="0"/>
      <w:marBottom w:val="0"/>
      <w:divBdr>
        <w:top w:val="none" w:sz="0" w:space="0" w:color="auto"/>
        <w:left w:val="none" w:sz="0" w:space="0" w:color="auto"/>
        <w:bottom w:val="none" w:sz="0" w:space="0" w:color="auto"/>
        <w:right w:val="none" w:sz="0" w:space="0" w:color="auto"/>
      </w:divBdr>
    </w:div>
    <w:div w:id="61371954">
      <w:bodyDiv w:val="1"/>
      <w:marLeft w:val="0"/>
      <w:marRight w:val="0"/>
      <w:marTop w:val="0"/>
      <w:marBottom w:val="0"/>
      <w:divBdr>
        <w:top w:val="none" w:sz="0" w:space="0" w:color="auto"/>
        <w:left w:val="none" w:sz="0" w:space="0" w:color="auto"/>
        <w:bottom w:val="none" w:sz="0" w:space="0" w:color="auto"/>
        <w:right w:val="none" w:sz="0" w:space="0" w:color="auto"/>
      </w:divBdr>
      <w:divsChild>
        <w:div w:id="1526823347">
          <w:marLeft w:val="0"/>
          <w:marRight w:val="0"/>
          <w:marTop w:val="0"/>
          <w:marBottom w:val="0"/>
          <w:divBdr>
            <w:top w:val="none" w:sz="0" w:space="0" w:color="auto"/>
            <w:left w:val="none" w:sz="0" w:space="0" w:color="auto"/>
            <w:bottom w:val="none" w:sz="0" w:space="0" w:color="auto"/>
            <w:right w:val="none" w:sz="0" w:space="0" w:color="auto"/>
          </w:divBdr>
          <w:divsChild>
            <w:div w:id="1745714034">
              <w:marLeft w:val="0"/>
              <w:marRight w:val="0"/>
              <w:marTop w:val="0"/>
              <w:marBottom w:val="0"/>
              <w:divBdr>
                <w:top w:val="none" w:sz="0" w:space="0" w:color="auto"/>
                <w:left w:val="none" w:sz="0" w:space="0" w:color="auto"/>
                <w:bottom w:val="none" w:sz="0" w:space="0" w:color="auto"/>
                <w:right w:val="none" w:sz="0" w:space="0" w:color="auto"/>
              </w:divBdr>
            </w:div>
            <w:div w:id="1931038807">
              <w:marLeft w:val="0"/>
              <w:marRight w:val="0"/>
              <w:marTop w:val="0"/>
              <w:marBottom w:val="0"/>
              <w:divBdr>
                <w:top w:val="none" w:sz="0" w:space="0" w:color="auto"/>
                <w:left w:val="none" w:sz="0" w:space="0" w:color="auto"/>
                <w:bottom w:val="none" w:sz="0" w:space="0" w:color="auto"/>
                <w:right w:val="none" w:sz="0" w:space="0" w:color="auto"/>
              </w:divBdr>
            </w:div>
            <w:div w:id="1052075892">
              <w:marLeft w:val="0"/>
              <w:marRight w:val="0"/>
              <w:marTop w:val="0"/>
              <w:marBottom w:val="0"/>
              <w:divBdr>
                <w:top w:val="none" w:sz="0" w:space="0" w:color="auto"/>
                <w:left w:val="none" w:sz="0" w:space="0" w:color="auto"/>
                <w:bottom w:val="none" w:sz="0" w:space="0" w:color="auto"/>
                <w:right w:val="none" w:sz="0" w:space="0" w:color="auto"/>
              </w:divBdr>
            </w:div>
            <w:div w:id="1675958843">
              <w:marLeft w:val="0"/>
              <w:marRight w:val="0"/>
              <w:marTop w:val="0"/>
              <w:marBottom w:val="0"/>
              <w:divBdr>
                <w:top w:val="none" w:sz="0" w:space="0" w:color="auto"/>
                <w:left w:val="none" w:sz="0" w:space="0" w:color="auto"/>
                <w:bottom w:val="none" w:sz="0" w:space="0" w:color="auto"/>
                <w:right w:val="none" w:sz="0" w:space="0" w:color="auto"/>
              </w:divBdr>
            </w:div>
            <w:div w:id="1353606723">
              <w:marLeft w:val="0"/>
              <w:marRight w:val="0"/>
              <w:marTop w:val="0"/>
              <w:marBottom w:val="0"/>
              <w:divBdr>
                <w:top w:val="none" w:sz="0" w:space="0" w:color="auto"/>
                <w:left w:val="none" w:sz="0" w:space="0" w:color="auto"/>
                <w:bottom w:val="none" w:sz="0" w:space="0" w:color="auto"/>
                <w:right w:val="none" w:sz="0" w:space="0" w:color="auto"/>
              </w:divBdr>
            </w:div>
            <w:div w:id="932594841">
              <w:marLeft w:val="0"/>
              <w:marRight w:val="0"/>
              <w:marTop w:val="0"/>
              <w:marBottom w:val="0"/>
              <w:divBdr>
                <w:top w:val="none" w:sz="0" w:space="0" w:color="auto"/>
                <w:left w:val="none" w:sz="0" w:space="0" w:color="auto"/>
                <w:bottom w:val="none" w:sz="0" w:space="0" w:color="auto"/>
                <w:right w:val="none" w:sz="0" w:space="0" w:color="auto"/>
              </w:divBdr>
            </w:div>
            <w:div w:id="889732508">
              <w:marLeft w:val="0"/>
              <w:marRight w:val="0"/>
              <w:marTop w:val="0"/>
              <w:marBottom w:val="0"/>
              <w:divBdr>
                <w:top w:val="none" w:sz="0" w:space="0" w:color="auto"/>
                <w:left w:val="none" w:sz="0" w:space="0" w:color="auto"/>
                <w:bottom w:val="none" w:sz="0" w:space="0" w:color="auto"/>
                <w:right w:val="none" w:sz="0" w:space="0" w:color="auto"/>
              </w:divBdr>
            </w:div>
            <w:div w:id="809638759">
              <w:marLeft w:val="0"/>
              <w:marRight w:val="0"/>
              <w:marTop w:val="0"/>
              <w:marBottom w:val="0"/>
              <w:divBdr>
                <w:top w:val="none" w:sz="0" w:space="0" w:color="auto"/>
                <w:left w:val="none" w:sz="0" w:space="0" w:color="auto"/>
                <w:bottom w:val="none" w:sz="0" w:space="0" w:color="auto"/>
                <w:right w:val="none" w:sz="0" w:space="0" w:color="auto"/>
              </w:divBdr>
            </w:div>
            <w:div w:id="1180631205">
              <w:marLeft w:val="0"/>
              <w:marRight w:val="0"/>
              <w:marTop w:val="0"/>
              <w:marBottom w:val="0"/>
              <w:divBdr>
                <w:top w:val="none" w:sz="0" w:space="0" w:color="auto"/>
                <w:left w:val="none" w:sz="0" w:space="0" w:color="auto"/>
                <w:bottom w:val="none" w:sz="0" w:space="0" w:color="auto"/>
                <w:right w:val="none" w:sz="0" w:space="0" w:color="auto"/>
              </w:divBdr>
            </w:div>
            <w:div w:id="1326668230">
              <w:marLeft w:val="0"/>
              <w:marRight w:val="0"/>
              <w:marTop w:val="0"/>
              <w:marBottom w:val="0"/>
              <w:divBdr>
                <w:top w:val="none" w:sz="0" w:space="0" w:color="auto"/>
                <w:left w:val="none" w:sz="0" w:space="0" w:color="auto"/>
                <w:bottom w:val="none" w:sz="0" w:space="0" w:color="auto"/>
                <w:right w:val="none" w:sz="0" w:space="0" w:color="auto"/>
              </w:divBdr>
            </w:div>
            <w:div w:id="765032034">
              <w:marLeft w:val="0"/>
              <w:marRight w:val="0"/>
              <w:marTop w:val="0"/>
              <w:marBottom w:val="0"/>
              <w:divBdr>
                <w:top w:val="none" w:sz="0" w:space="0" w:color="auto"/>
                <w:left w:val="none" w:sz="0" w:space="0" w:color="auto"/>
                <w:bottom w:val="none" w:sz="0" w:space="0" w:color="auto"/>
                <w:right w:val="none" w:sz="0" w:space="0" w:color="auto"/>
              </w:divBdr>
            </w:div>
            <w:div w:id="885021467">
              <w:marLeft w:val="0"/>
              <w:marRight w:val="0"/>
              <w:marTop w:val="0"/>
              <w:marBottom w:val="0"/>
              <w:divBdr>
                <w:top w:val="none" w:sz="0" w:space="0" w:color="auto"/>
                <w:left w:val="none" w:sz="0" w:space="0" w:color="auto"/>
                <w:bottom w:val="none" w:sz="0" w:space="0" w:color="auto"/>
                <w:right w:val="none" w:sz="0" w:space="0" w:color="auto"/>
              </w:divBdr>
            </w:div>
            <w:div w:id="792557492">
              <w:marLeft w:val="0"/>
              <w:marRight w:val="0"/>
              <w:marTop w:val="0"/>
              <w:marBottom w:val="0"/>
              <w:divBdr>
                <w:top w:val="none" w:sz="0" w:space="0" w:color="auto"/>
                <w:left w:val="none" w:sz="0" w:space="0" w:color="auto"/>
                <w:bottom w:val="none" w:sz="0" w:space="0" w:color="auto"/>
                <w:right w:val="none" w:sz="0" w:space="0" w:color="auto"/>
              </w:divBdr>
            </w:div>
            <w:div w:id="1727298297">
              <w:marLeft w:val="0"/>
              <w:marRight w:val="0"/>
              <w:marTop w:val="0"/>
              <w:marBottom w:val="0"/>
              <w:divBdr>
                <w:top w:val="none" w:sz="0" w:space="0" w:color="auto"/>
                <w:left w:val="none" w:sz="0" w:space="0" w:color="auto"/>
                <w:bottom w:val="none" w:sz="0" w:space="0" w:color="auto"/>
                <w:right w:val="none" w:sz="0" w:space="0" w:color="auto"/>
              </w:divBdr>
            </w:div>
            <w:div w:id="1537042363">
              <w:marLeft w:val="0"/>
              <w:marRight w:val="0"/>
              <w:marTop w:val="0"/>
              <w:marBottom w:val="0"/>
              <w:divBdr>
                <w:top w:val="none" w:sz="0" w:space="0" w:color="auto"/>
                <w:left w:val="none" w:sz="0" w:space="0" w:color="auto"/>
                <w:bottom w:val="none" w:sz="0" w:space="0" w:color="auto"/>
                <w:right w:val="none" w:sz="0" w:space="0" w:color="auto"/>
              </w:divBdr>
            </w:div>
            <w:div w:id="544686069">
              <w:marLeft w:val="0"/>
              <w:marRight w:val="0"/>
              <w:marTop w:val="0"/>
              <w:marBottom w:val="0"/>
              <w:divBdr>
                <w:top w:val="none" w:sz="0" w:space="0" w:color="auto"/>
                <w:left w:val="none" w:sz="0" w:space="0" w:color="auto"/>
                <w:bottom w:val="none" w:sz="0" w:space="0" w:color="auto"/>
                <w:right w:val="none" w:sz="0" w:space="0" w:color="auto"/>
              </w:divBdr>
            </w:div>
            <w:div w:id="1018461453">
              <w:marLeft w:val="0"/>
              <w:marRight w:val="0"/>
              <w:marTop w:val="0"/>
              <w:marBottom w:val="0"/>
              <w:divBdr>
                <w:top w:val="none" w:sz="0" w:space="0" w:color="auto"/>
                <w:left w:val="none" w:sz="0" w:space="0" w:color="auto"/>
                <w:bottom w:val="none" w:sz="0" w:space="0" w:color="auto"/>
                <w:right w:val="none" w:sz="0" w:space="0" w:color="auto"/>
              </w:divBdr>
            </w:div>
            <w:div w:id="296910040">
              <w:marLeft w:val="0"/>
              <w:marRight w:val="0"/>
              <w:marTop w:val="0"/>
              <w:marBottom w:val="0"/>
              <w:divBdr>
                <w:top w:val="none" w:sz="0" w:space="0" w:color="auto"/>
                <w:left w:val="none" w:sz="0" w:space="0" w:color="auto"/>
                <w:bottom w:val="none" w:sz="0" w:space="0" w:color="auto"/>
                <w:right w:val="none" w:sz="0" w:space="0" w:color="auto"/>
              </w:divBdr>
            </w:div>
            <w:div w:id="294025860">
              <w:marLeft w:val="0"/>
              <w:marRight w:val="0"/>
              <w:marTop w:val="0"/>
              <w:marBottom w:val="0"/>
              <w:divBdr>
                <w:top w:val="none" w:sz="0" w:space="0" w:color="auto"/>
                <w:left w:val="none" w:sz="0" w:space="0" w:color="auto"/>
                <w:bottom w:val="none" w:sz="0" w:space="0" w:color="auto"/>
                <w:right w:val="none" w:sz="0" w:space="0" w:color="auto"/>
              </w:divBdr>
            </w:div>
            <w:div w:id="1156146962">
              <w:marLeft w:val="0"/>
              <w:marRight w:val="0"/>
              <w:marTop w:val="0"/>
              <w:marBottom w:val="0"/>
              <w:divBdr>
                <w:top w:val="none" w:sz="0" w:space="0" w:color="auto"/>
                <w:left w:val="none" w:sz="0" w:space="0" w:color="auto"/>
                <w:bottom w:val="none" w:sz="0" w:space="0" w:color="auto"/>
                <w:right w:val="none" w:sz="0" w:space="0" w:color="auto"/>
              </w:divBdr>
            </w:div>
            <w:div w:id="913395788">
              <w:marLeft w:val="0"/>
              <w:marRight w:val="0"/>
              <w:marTop w:val="0"/>
              <w:marBottom w:val="0"/>
              <w:divBdr>
                <w:top w:val="none" w:sz="0" w:space="0" w:color="auto"/>
                <w:left w:val="none" w:sz="0" w:space="0" w:color="auto"/>
                <w:bottom w:val="none" w:sz="0" w:space="0" w:color="auto"/>
                <w:right w:val="none" w:sz="0" w:space="0" w:color="auto"/>
              </w:divBdr>
            </w:div>
            <w:div w:id="391931149">
              <w:marLeft w:val="0"/>
              <w:marRight w:val="0"/>
              <w:marTop w:val="0"/>
              <w:marBottom w:val="0"/>
              <w:divBdr>
                <w:top w:val="none" w:sz="0" w:space="0" w:color="auto"/>
                <w:left w:val="none" w:sz="0" w:space="0" w:color="auto"/>
                <w:bottom w:val="none" w:sz="0" w:space="0" w:color="auto"/>
                <w:right w:val="none" w:sz="0" w:space="0" w:color="auto"/>
              </w:divBdr>
            </w:div>
            <w:div w:id="1056775994">
              <w:marLeft w:val="0"/>
              <w:marRight w:val="0"/>
              <w:marTop w:val="0"/>
              <w:marBottom w:val="0"/>
              <w:divBdr>
                <w:top w:val="none" w:sz="0" w:space="0" w:color="auto"/>
                <w:left w:val="none" w:sz="0" w:space="0" w:color="auto"/>
                <w:bottom w:val="none" w:sz="0" w:space="0" w:color="auto"/>
                <w:right w:val="none" w:sz="0" w:space="0" w:color="auto"/>
              </w:divBdr>
            </w:div>
            <w:div w:id="2012708320">
              <w:marLeft w:val="0"/>
              <w:marRight w:val="0"/>
              <w:marTop w:val="0"/>
              <w:marBottom w:val="0"/>
              <w:divBdr>
                <w:top w:val="none" w:sz="0" w:space="0" w:color="auto"/>
                <w:left w:val="none" w:sz="0" w:space="0" w:color="auto"/>
                <w:bottom w:val="none" w:sz="0" w:space="0" w:color="auto"/>
                <w:right w:val="none" w:sz="0" w:space="0" w:color="auto"/>
              </w:divBdr>
            </w:div>
            <w:div w:id="400759148">
              <w:marLeft w:val="0"/>
              <w:marRight w:val="0"/>
              <w:marTop w:val="0"/>
              <w:marBottom w:val="0"/>
              <w:divBdr>
                <w:top w:val="none" w:sz="0" w:space="0" w:color="auto"/>
                <w:left w:val="none" w:sz="0" w:space="0" w:color="auto"/>
                <w:bottom w:val="none" w:sz="0" w:space="0" w:color="auto"/>
                <w:right w:val="none" w:sz="0" w:space="0" w:color="auto"/>
              </w:divBdr>
            </w:div>
            <w:div w:id="1499229058">
              <w:marLeft w:val="0"/>
              <w:marRight w:val="0"/>
              <w:marTop w:val="0"/>
              <w:marBottom w:val="0"/>
              <w:divBdr>
                <w:top w:val="none" w:sz="0" w:space="0" w:color="auto"/>
                <w:left w:val="none" w:sz="0" w:space="0" w:color="auto"/>
                <w:bottom w:val="none" w:sz="0" w:space="0" w:color="auto"/>
                <w:right w:val="none" w:sz="0" w:space="0" w:color="auto"/>
              </w:divBdr>
            </w:div>
            <w:div w:id="348868955">
              <w:marLeft w:val="0"/>
              <w:marRight w:val="0"/>
              <w:marTop w:val="0"/>
              <w:marBottom w:val="0"/>
              <w:divBdr>
                <w:top w:val="none" w:sz="0" w:space="0" w:color="auto"/>
                <w:left w:val="none" w:sz="0" w:space="0" w:color="auto"/>
                <w:bottom w:val="none" w:sz="0" w:space="0" w:color="auto"/>
                <w:right w:val="none" w:sz="0" w:space="0" w:color="auto"/>
              </w:divBdr>
            </w:div>
            <w:div w:id="634798200">
              <w:marLeft w:val="0"/>
              <w:marRight w:val="0"/>
              <w:marTop w:val="0"/>
              <w:marBottom w:val="0"/>
              <w:divBdr>
                <w:top w:val="none" w:sz="0" w:space="0" w:color="auto"/>
                <w:left w:val="none" w:sz="0" w:space="0" w:color="auto"/>
                <w:bottom w:val="none" w:sz="0" w:space="0" w:color="auto"/>
                <w:right w:val="none" w:sz="0" w:space="0" w:color="auto"/>
              </w:divBdr>
            </w:div>
            <w:div w:id="1306546049">
              <w:marLeft w:val="0"/>
              <w:marRight w:val="0"/>
              <w:marTop w:val="0"/>
              <w:marBottom w:val="0"/>
              <w:divBdr>
                <w:top w:val="none" w:sz="0" w:space="0" w:color="auto"/>
                <w:left w:val="none" w:sz="0" w:space="0" w:color="auto"/>
                <w:bottom w:val="none" w:sz="0" w:space="0" w:color="auto"/>
                <w:right w:val="none" w:sz="0" w:space="0" w:color="auto"/>
              </w:divBdr>
            </w:div>
            <w:div w:id="556282914">
              <w:marLeft w:val="0"/>
              <w:marRight w:val="0"/>
              <w:marTop w:val="0"/>
              <w:marBottom w:val="0"/>
              <w:divBdr>
                <w:top w:val="none" w:sz="0" w:space="0" w:color="auto"/>
                <w:left w:val="none" w:sz="0" w:space="0" w:color="auto"/>
                <w:bottom w:val="none" w:sz="0" w:space="0" w:color="auto"/>
                <w:right w:val="none" w:sz="0" w:space="0" w:color="auto"/>
              </w:divBdr>
            </w:div>
            <w:div w:id="460998274">
              <w:marLeft w:val="0"/>
              <w:marRight w:val="0"/>
              <w:marTop w:val="0"/>
              <w:marBottom w:val="0"/>
              <w:divBdr>
                <w:top w:val="none" w:sz="0" w:space="0" w:color="auto"/>
                <w:left w:val="none" w:sz="0" w:space="0" w:color="auto"/>
                <w:bottom w:val="none" w:sz="0" w:space="0" w:color="auto"/>
                <w:right w:val="none" w:sz="0" w:space="0" w:color="auto"/>
              </w:divBdr>
            </w:div>
            <w:div w:id="309093974">
              <w:marLeft w:val="0"/>
              <w:marRight w:val="0"/>
              <w:marTop w:val="0"/>
              <w:marBottom w:val="0"/>
              <w:divBdr>
                <w:top w:val="none" w:sz="0" w:space="0" w:color="auto"/>
                <w:left w:val="none" w:sz="0" w:space="0" w:color="auto"/>
                <w:bottom w:val="none" w:sz="0" w:space="0" w:color="auto"/>
                <w:right w:val="none" w:sz="0" w:space="0" w:color="auto"/>
              </w:divBdr>
            </w:div>
            <w:div w:id="590236231">
              <w:marLeft w:val="0"/>
              <w:marRight w:val="0"/>
              <w:marTop w:val="0"/>
              <w:marBottom w:val="0"/>
              <w:divBdr>
                <w:top w:val="none" w:sz="0" w:space="0" w:color="auto"/>
                <w:left w:val="none" w:sz="0" w:space="0" w:color="auto"/>
                <w:bottom w:val="none" w:sz="0" w:space="0" w:color="auto"/>
                <w:right w:val="none" w:sz="0" w:space="0" w:color="auto"/>
              </w:divBdr>
            </w:div>
            <w:div w:id="874854258">
              <w:marLeft w:val="0"/>
              <w:marRight w:val="0"/>
              <w:marTop w:val="0"/>
              <w:marBottom w:val="0"/>
              <w:divBdr>
                <w:top w:val="none" w:sz="0" w:space="0" w:color="auto"/>
                <w:left w:val="none" w:sz="0" w:space="0" w:color="auto"/>
                <w:bottom w:val="none" w:sz="0" w:space="0" w:color="auto"/>
                <w:right w:val="none" w:sz="0" w:space="0" w:color="auto"/>
              </w:divBdr>
            </w:div>
            <w:div w:id="454104755">
              <w:marLeft w:val="0"/>
              <w:marRight w:val="0"/>
              <w:marTop w:val="0"/>
              <w:marBottom w:val="0"/>
              <w:divBdr>
                <w:top w:val="none" w:sz="0" w:space="0" w:color="auto"/>
                <w:left w:val="none" w:sz="0" w:space="0" w:color="auto"/>
                <w:bottom w:val="none" w:sz="0" w:space="0" w:color="auto"/>
                <w:right w:val="none" w:sz="0" w:space="0" w:color="auto"/>
              </w:divBdr>
            </w:div>
            <w:div w:id="1655715089">
              <w:marLeft w:val="0"/>
              <w:marRight w:val="0"/>
              <w:marTop w:val="0"/>
              <w:marBottom w:val="0"/>
              <w:divBdr>
                <w:top w:val="none" w:sz="0" w:space="0" w:color="auto"/>
                <w:left w:val="none" w:sz="0" w:space="0" w:color="auto"/>
                <w:bottom w:val="none" w:sz="0" w:space="0" w:color="auto"/>
                <w:right w:val="none" w:sz="0" w:space="0" w:color="auto"/>
              </w:divBdr>
            </w:div>
            <w:div w:id="1804809422">
              <w:marLeft w:val="0"/>
              <w:marRight w:val="0"/>
              <w:marTop w:val="0"/>
              <w:marBottom w:val="0"/>
              <w:divBdr>
                <w:top w:val="none" w:sz="0" w:space="0" w:color="auto"/>
                <w:left w:val="none" w:sz="0" w:space="0" w:color="auto"/>
                <w:bottom w:val="none" w:sz="0" w:space="0" w:color="auto"/>
                <w:right w:val="none" w:sz="0" w:space="0" w:color="auto"/>
              </w:divBdr>
            </w:div>
            <w:div w:id="1253049595">
              <w:marLeft w:val="0"/>
              <w:marRight w:val="0"/>
              <w:marTop w:val="0"/>
              <w:marBottom w:val="0"/>
              <w:divBdr>
                <w:top w:val="none" w:sz="0" w:space="0" w:color="auto"/>
                <w:left w:val="none" w:sz="0" w:space="0" w:color="auto"/>
                <w:bottom w:val="none" w:sz="0" w:space="0" w:color="auto"/>
                <w:right w:val="none" w:sz="0" w:space="0" w:color="auto"/>
              </w:divBdr>
            </w:div>
            <w:div w:id="150483043">
              <w:marLeft w:val="0"/>
              <w:marRight w:val="0"/>
              <w:marTop w:val="0"/>
              <w:marBottom w:val="0"/>
              <w:divBdr>
                <w:top w:val="none" w:sz="0" w:space="0" w:color="auto"/>
                <w:left w:val="none" w:sz="0" w:space="0" w:color="auto"/>
                <w:bottom w:val="none" w:sz="0" w:space="0" w:color="auto"/>
                <w:right w:val="none" w:sz="0" w:space="0" w:color="auto"/>
              </w:divBdr>
            </w:div>
            <w:div w:id="1307589621">
              <w:marLeft w:val="0"/>
              <w:marRight w:val="0"/>
              <w:marTop w:val="0"/>
              <w:marBottom w:val="0"/>
              <w:divBdr>
                <w:top w:val="none" w:sz="0" w:space="0" w:color="auto"/>
                <w:left w:val="none" w:sz="0" w:space="0" w:color="auto"/>
                <w:bottom w:val="none" w:sz="0" w:space="0" w:color="auto"/>
                <w:right w:val="none" w:sz="0" w:space="0" w:color="auto"/>
              </w:divBdr>
            </w:div>
            <w:div w:id="886837450">
              <w:marLeft w:val="0"/>
              <w:marRight w:val="0"/>
              <w:marTop w:val="0"/>
              <w:marBottom w:val="0"/>
              <w:divBdr>
                <w:top w:val="none" w:sz="0" w:space="0" w:color="auto"/>
                <w:left w:val="none" w:sz="0" w:space="0" w:color="auto"/>
                <w:bottom w:val="none" w:sz="0" w:space="0" w:color="auto"/>
                <w:right w:val="none" w:sz="0" w:space="0" w:color="auto"/>
              </w:divBdr>
            </w:div>
            <w:div w:id="335575174">
              <w:marLeft w:val="0"/>
              <w:marRight w:val="0"/>
              <w:marTop w:val="0"/>
              <w:marBottom w:val="0"/>
              <w:divBdr>
                <w:top w:val="none" w:sz="0" w:space="0" w:color="auto"/>
                <w:left w:val="none" w:sz="0" w:space="0" w:color="auto"/>
                <w:bottom w:val="none" w:sz="0" w:space="0" w:color="auto"/>
                <w:right w:val="none" w:sz="0" w:space="0" w:color="auto"/>
              </w:divBdr>
            </w:div>
            <w:div w:id="1194881662">
              <w:marLeft w:val="0"/>
              <w:marRight w:val="0"/>
              <w:marTop w:val="0"/>
              <w:marBottom w:val="0"/>
              <w:divBdr>
                <w:top w:val="none" w:sz="0" w:space="0" w:color="auto"/>
                <w:left w:val="none" w:sz="0" w:space="0" w:color="auto"/>
                <w:bottom w:val="none" w:sz="0" w:space="0" w:color="auto"/>
                <w:right w:val="none" w:sz="0" w:space="0" w:color="auto"/>
              </w:divBdr>
            </w:div>
            <w:div w:id="5252728">
              <w:marLeft w:val="0"/>
              <w:marRight w:val="0"/>
              <w:marTop w:val="0"/>
              <w:marBottom w:val="0"/>
              <w:divBdr>
                <w:top w:val="none" w:sz="0" w:space="0" w:color="auto"/>
                <w:left w:val="none" w:sz="0" w:space="0" w:color="auto"/>
                <w:bottom w:val="none" w:sz="0" w:space="0" w:color="auto"/>
                <w:right w:val="none" w:sz="0" w:space="0" w:color="auto"/>
              </w:divBdr>
            </w:div>
            <w:div w:id="150997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4701">
      <w:bodyDiv w:val="1"/>
      <w:marLeft w:val="0"/>
      <w:marRight w:val="0"/>
      <w:marTop w:val="0"/>
      <w:marBottom w:val="0"/>
      <w:divBdr>
        <w:top w:val="none" w:sz="0" w:space="0" w:color="auto"/>
        <w:left w:val="none" w:sz="0" w:space="0" w:color="auto"/>
        <w:bottom w:val="none" w:sz="0" w:space="0" w:color="auto"/>
        <w:right w:val="none" w:sz="0" w:space="0" w:color="auto"/>
      </w:divBdr>
      <w:divsChild>
        <w:div w:id="803889449">
          <w:marLeft w:val="0"/>
          <w:marRight w:val="0"/>
          <w:marTop w:val="0"/>
          <w:marBottom w:val="0"/>
          <w:divBdr>
            <w:top w:val="none" w:sz="0" w:space="0" w:color="auto"/>
            <w:left w:val="none" w:sz="0" w:space="0" w:color="auto"/>
            <w:bottom w:val="none" w:sz="0" w:space="0" w:color="auto"/>
            <w:right w:val="none" w:sz="0" w:space="0" w:color="auto"/>
          </w:divBdr>
          <w:divsChild>
            <w:div w:id="1658260717">
              <w:marLeft w:val="0"/>
              <w:marRight w:val="0"/>
              <w:marTop w:val="0"/>
              <w:marBottom w:val="0"/>
              <w:divBdr>
                <w:top w:val="none" w:sz="0" w:space="0" w:color="auto"/>
                <w:left w:val="none" w:sz="0" w:space="0" w:color="auto"/>
                <w:bottom w:val="none" w:sz="0" w:space="0" w:color="auto"/>
                <w:right w:val="none" w:sz="0" w:space="0" w:color="auto"/>
              </w:divBdr>
            </w:div>
            <w:div w:id="1845049033">
              <w:marLeft w:val="0"/>
              <w:marRight w:val="0"/>
              <w:marTop w:val="0"/>
              <w:marBottom w:val="0"/>
              <w:divBdr>
                <w:top w:val="none" w:sz="0" w:space="0" w:color="auto"/>
                <w:left w:val="none" w:sz="0" w:space="0" w:color="auto"/>
                <w:bottom w:val="none" w:sz="0" w:space="0" w:color="auto"/>
                <w:right w:val="none" w:sz="0" w:space="0" w:color="auto"/>
              </w:divBdr>
            </w:div>
            <w:div w:id="1402288348">
              <w:marLeft w:val="0"/>
              <w:marRight w:val="0"/>
              <w:marTop w:val="0"/>
              <w:marBottom w:val="0"/>
              <w:divBdr>
                <w:top w:val="none" w:sz="0" w:space="0" w:color="auto"/>
                <w:left w:val="none" w:sz="0" w:space="0" w:color="auto"/>
                <w:bottom w:val="none" w:sz="0" w:space="0" w:color="auto"/>
                <w:right w:val="none" w:sz="0" w:space="0" w:color="auto"/>
              </w:divBdr>
            </w:div>
            <w:div w:id="1615281864">
              <w:marLeft w:val="0"/>
              <w:marRight w:val="0"/>
              <w:marTop w:val="0"/>
              <w:marBottom w:val="0"/>
              <w:divBdr>
                <w:top w:val="none" w:sz="0" w:space="0" w:color="auto"/>
                <w:left w:val="none" w:sz="0" w:space="0" w:color="auto"/>
                <w:bottom w:val="none" w:sz="0" w:space="0" w:color="auto"/>
                <w:right w:val="none" w:sz="0" w:space="0" w:color="auto"/>
              </w:divBdr>
            </w:div>
            <w:div w:id="560748223">
              <w:marLeft w:val="0"/>
              <w:marRight w:val="0"/>
              <w:marTop w:val="0"/>
              <w:marBottom w:val="0"/>
              <w:divBdr>
                <w:top w:val="none" w:sz="0" w:space="0" w:color="auto"/>
                <w:left w:val="none" w:sz="0" w:space="0" w:color="auto"/>
                <w:bottom w:val="none" w:sz="0" w:space="0" w:color="auto"/>
                <w:right w:val="none" w:sz="0" w:space="0" w:color="auto"/>
              </w:divBdr>
            </w:div>
            <w:div w:id="2069765685">
              <w:marLeft w:val="0"/>
              <w:marRight w:val="0"/>
              <w:marTop w:val="0"/>
              <w:marBottom w:val="0"/>
              <w:divBdr>
                <w:top w:val="none" w:sz="0" w:space="0" w:color="auto"/>
                <w:left w:val="none" w:sz="0" w:space="0" w:color="auto"/>
                <w:bottom w:val="none" w:sz="0" w:space="0" w:color="auto"/>
                <w:right w:val="none" w:sz="0" w:space="0" w:color="auto"/>
              </w:divBdr>
            </w:div>
            <w:div w:id="1966962214">
              <w:marLeft w:val="0"/>
              <w:marRight w:val="0"/>
              <w:marTop w:val="0"/>
              <w:marBottom w:val="0"/>
              <w:divBdr>
                <w:top w:val="none" w:sz="0" w:space="0" w:color="auto"/>
                <w:left w:val="none" w:sz="0" w:space="0" w:color="auto"/>
                <w:bottom w:val="none" w:sz="0" w:space="0" w:color="auto"/>
                <w:right w:val="none" w:sz="0" w:space="0" w:color="auto"/>
              </w:divBdr>
            </w:div>
            <w:div w:id="1017317832">
              <w:marLeft w:val="0"/>
              <w:marRight w:val="0"/>
              <w:marTop w:val="0"/>
              <w:marBottom w:val="0"/>
              <w:divBdr>
                <w:top w:val="none" w:sz="0" w:space="0" w:color="auto"/>
                <w:left w:val="none" w:sz="0" w:space="0" w:color="auto"/>
                <w:bottom w:val="none" w:sz="0" w:space="0" w:color="auto"/>
                <w:right w:val="none" w:sz="0" w:space="0" w:color="auto"/>
              </w:divBdr>
            </w:div>
            <w:div w:id="1150246628">
              <w:marLeft w:val="0"/>
              <w:marRight w:val="0"/>
              <w:marTop w:val="0"/>
              <w:marBottom w:val="0"/>
              <w:divBdr>
                <w:top w:val="none" w:sz="0" w:space="0" w:color="auto"/>
                <w:left w:val="none" w:sz="0" w:space="0" w:color="auto"/>
                <w:bottom w:val="none" w:sz="0" w:space="0" w:color="auto"/>
                <w:right w:val="none" w:sz="0" w:space="0" w:color="auto"/>
              </w:divBdr>
            </w:div>
            <w:div w:id="1743525341">
              <w:marLeft w:val="0"/>
              <w:marRight w:val="0"/>
              <w:marTop w:val="0"/>
              <w:marBottom w:val="0"/>
              <w:divBdr>
                <w:top w:val="none" w:sz="0" w:space="0" w:color="auto"/>
                <w:left w:val="none" w:sz="0" w:space="0" w:color="auto"/>
                <w:bottom w:val="none" w:sz="0" w:space="0" w:color="auto"/>
                <w:right w:val="none" w:sz="0" w:space="0" w:color="auto"/>
              </w:divBdr>
            </w:div>
            <w:div w:id="1301957506">
              <w:marLeft w:val="0"/>
              <w:marRight w:val="0"/>
              <w:marTop w:val="0"/>
              <w:marBottom w:val="0"/>
              <w:divBdr>
                <w:top w:val="none" w:sz="0" w:space="0" w:color="auto"/>
                <w:left w:val="none" w:sz="0" w:space="0" w:color="auto"/>
                <w:bottom w:val="none" w:sz="0" w:space="0" w:color="auto"/>
                <w:right w:val="none" w:sz="0" w:space="0" w:color="auto"/>
              </w:divBdr>
            </w:div>
            <w:div w:id="1678313623">
              <w:marLeft w:val="0"/>
              <w:marRight w:val="0"/>
              <w:marTop w:val="0"/>
              <w:marBottom w:val="0"/>
              <w:divBdr>
                <w:top w:val="none" w:sz="0" w:space="0" w:color="auto"/>
                <w:left w:val="none" w:sz="0" w:space="0" w:color="auto"/>
                <w:bottom w:val="none" w:sz="0" w:space="0" w:color="auto"/>
                <w:right w:val="none" w:sz="0" w:space="0" w:color="auto"/>
              </w:divBdr>
            </w:div>
            <w:div w:id="142935613">
              <w:marLeft w:val="0"/>
              <w:marRight w:val="0"/>
              <w:marTop w:val="0"/>
              <w:marBottom w:val="0"/>
              <w:divBdr>
                <w:top w:val="none" w:sz="0" w:space="0" w:color="auto"/>
                <w:left w:val="none" w:sz="0" w:space="0" w:color="auto"/>
                <w:bottom w:val="none" w:sz="0" w:space="0" w:color="auto"/>
                <w:right w:val="none" w:sz="0" w:space="0" w:color="auto"/>
              </w:divBdr>
            </w:div>
            <w:div w:id="1672638592">
              <w:marLeft w:val="0"/>
              <w:marRight w:val="0"/>
              <w:marTop w:val="0"/>
              <w:marBottom w:val="0"/>
              <w:divBdr>
                <w:top w:val="none" w:sz="0" w:space="0" w:color="auto"/>
                <w:left w:val="none" w:sz="0" w:space="0" w:color="auto"/>
                <w:bottom w:val="none" w:sz="0" w:space="0" w:color="auto"/>
                <w:right w:val="none" w:sz="0" w:space="0" w:color="auto"/>
              </w:divBdr>
            </w:div>
            <w:div w:id="388961057">
              <w:marLeft w:val="0"/>
              <w:marRight w:val="0"/>
              <w:marTop w:val="0"/>
              <w:marBottom w:val="0"/>
              <w:divBdr>
                <w:top w:val="none" w:sz="0" w:space="0" w:color="auto"/>
                <w:left w:val="none" w:sz="0" w:space="0" w:color="auto"/>
                <w:bottom w:val="none" w:sz="0" w:space="0" w:color="auto"/>
                <w:right w:val="none" w:sz="0" w:space="0" w:color="auto"/>
              </w:divBdr>
            </w:div>
            <w:div w:id="1964798656">
              <w:marLeft w:val="0"/>
              <w:marRight w:val="0"/>
              <w:marTop w:val="0"/>
              <w:marBottom w:val="0"/>
              <w:divBdr>
                <w:top w:val="none" w:sz="0" w:space="0" w:color="auto"/>
                <w:left w:val="none" w:sz="0" w:space="0" w:color="auto"/>
                <w:bottom w:val="none" w:sz="0" w:space="0" w:color="auto"/>
                <w:right w:val="none" w:sz="0" w:space="0" w:color="auto"/>
              </w:divBdr>
            </w:div>
            <w:div w:id="1365474333">
              <w:marLeft w:val="0"/>
              <w:marRight w:val="0"/>
              <w:marTop w:val="0"/>
              <w:marBottom w:val="0"/>
              <w:divBdr>
                <w:top w:val="none" w:sz="0" w:space="0" w:color="auto"/>
                <w:left w:val="none" w:sz="0" w:space="0" w:color="auto"/>
                <w:bottom w:val="none" w:sz="0" w:space="0" w:color="auto"/>
                <w:right w:val="none" w:sz="0" w:space="0" w:color="auto"/>
              </w:divBdr>
            </w:div>
            <w:div w:id="2128230020">
              <w:marLeft w:val="0"/>
              <w:marRight w:val="0"/>
              <w:marTop w:val="0"/>
              <w:marBottom w:val="0"/>
              <w:divBdr>
                <w:top w:val="none" w:sz="0" w:space="0" w:color="auto"/>
                <w:left w:val="none" w:sz="0" w:space="0" w:color="auto"/>
                <w:bottom w:val="none" w:sz="0" w:space="0" w:color="auto"/>
                <w:right w:val="none" w:sz="0" w:space="0" w:color="auto"/>
              </w:divBdr>
            </w:div>
            <w:div w:id="63991927">
              <w:marLeft w:val="0"/>
              <w:marRight w:val="0"/>
              <w:marTop w:val="0"/>
              <w:marBottom w:val="0"/>
              <w:divBdr>
                <w:top w:val="none" w:sz="0" w:space="0" w:color="auto"/>
                <w:left w:val="none" w:sz="0" w:space="0" w:color="auto"/>
                <w:bottom w:val="none" w:sz="0" w:space="0" w:color="auto"/>
                <w:right w:val="none" w:sz="0" w:space="0" w:color="auto"/>
              </w:divBdr>
            </w:div>
            <w:div w:id="717971521">
              <w:marLeft w:val="0"/>
              <w:marRight w:val="0"/>
              <w:marTop w:val="0"/>
              <w:marBottom w:val="0"/>
              <w:divBdr>
                <w:top w:val="none" w:sz="0" w:space="0" w:color="auto"/>
                <w:left w:val="none" w:sz="0" w:space="0" w:color="auto"/>
                <w:bottom w:val="none" w:sz="0" w:space="0" w:color="auto"/>
                <w:right w:val="none" w:sz="0" w:space="0" w:color="auto"/>
              </w:divBdr>
            </w:div>
            <w:div w:id="1050029700">
              <w:marLeft w:val="0"/>
              <w:marRight w:val="0"/>
              <w:marTop w:val="0"/>
              <w:marBottom w:val="0"/>
              <w:divBdr>
                <w:top w:val="none" w:sz="0" w:space="0" w:color="auto"/>
                <w:left w:val="none" w:sz="0" w:space="0" w:color="auto"/>
                <w:bottom w:val="none" w:sz="0" w:space="0" w:color="auto"/>
                <w:right w:val="none" w:sz="0" w:space="0" w:color="auto"/>
              </w:divBdr>
            </w:div>
            <w:div w:id="114063565">
              <w:marLeft w:val="0"/>
              <w:marRight w:val="0"/>
              <w:marTop w:val="0"/>
              <w:marBottom w:val="0"/>
              <w:divBdr>
                <w:top w:val="none" w:sz="0" w:space="0" w:color="auto"/>
                <w:left w:val="none" w:sz="0" w:space="0" w:color="auto"/>
                <w:bottom w:val="none" w:sz="0" w:space="0" w:color="auto"/>
                <w:right w:val="none" w:sz="0" w:space="0" w:color="auto"/>
              </w:divBdr>
            </w:div>
            <w:div w:id="1976641876">
              <w:marLeft w:val="0"/>
              <w:marRight w:val="0"/>
              <w:marTop w:val="0"/>
              <w:marBottom w:val="0"/>
              <w:divBdr>
                <w:top w:val="none" w:sz="0" w:space="0" w:color="auto"/>
                <w:left w:val="none" w:sz="0" w:space="0" w:color="auto"/>
                <w:bottom w:val="none" w:sz="0" w:space="0" w:color="auto"/>
                <w:right w:val="none" w:sz="0" w:space="0" w:color="auto"/>
              </w:divBdr>
            </w:div>
            <w:div w:id="262760253">
              <w:marLeft w:val="0"/>
              <w:marRight w:val="0"/>
              <w:marTop w:val="0"/>
              <w:marBottom w:val="0"/>
              <w:divBdr>
                <w:top w:val="none" w:sz="0" w:space="0" w:color="auto"/>
                <w:left w:val="none" w:sz="0" w:space="0" w:color="auto"/>
                <w:bottom w:val="none" w:sz="0" w:space="0" w:color="auto"/>
                <w:right w:val="none" w:sz="0" w:space="0" w:color="auto"/>
              </w:divBdr>
            </w:div>
            <w:div w:id="973221520">
              <w:marLeft w:val="0"/>
              <w:marRight w:val="0"/>
              <w:marTop w:val="0"/>
              <w:marBottom w:val="0"/>
              <w:divBdr>
                <w:top w:val="none" w:sz="0" w:space="0" w:color="auto"/>
                <w:left w:val="none" w:sz="0" w:space="0" w:color="auto"/>
                <w:bottom w:val="none" w:sz="0" w:space="0" w:color="auto"/>
                <w:right w:val="none" w:sz="0" w:space="0" w:color="auto"/>
              </w:divBdr>
            </w:div>
            <w:div w:id="1419324904">
              <w:marLeft w:val="0"/>
              <w:marRight w:val="0"/>
              <w:marTop w:val="0"/>
              <w:marBottom w:val="0"/>
              <w:divBdr>
                <w:top w:val="none" w:sz="0" w:space="0" w:color="auto"/>
                <w:left w:val="none" w:sz="0" w:space="0" w:color="auto"/>
                <w:bottom w:val="none" w:sz="0" w:space="0" w:color="auto"/>
                <w:right w:val="none" w:sz="0" w:space="0" w:color="auto"/>
              </w:divBdr>
            </w:div>
            <w:div w:id="1001545552">
              <w:marLeft w:val="0"/>
              <w:marRight w:val="0"/>
              <w:marTop w:val="0"/>
              <w:marBottom w:val="0"/>
              <w:divBdr>
                <w:top w:val="none" w:sz="0" w:space="0" w:color="auto"/>
                <w:left w:val="none" w:sz="0" w:space="0" w:color="auto"/>
                <w:bottom w:val="none" w:sz="0" w:space="0" w:color="auto"/>
                <w:right w:val="none" w:sz="0" w:space="0" w:color="auto"/>
              </w:divBdr>
            </w:div>
            <w:div w:id="747268360">
              <w:marLeft w:val="0"/>
              <w:marRight w:val="0"/>
              <w:marTop w:val="0"/>
              <w:marBottom w:val="0"/>
              <w:divBdr>
                <w:top w:val="none" w:sz="0" w:space="0" w:color="auto"/>
                <w:left w:val="none" w:sz="0" w:space="0" w:color="auto"/>
                <w:bottom w:val="none" w:sz="0" w:space="0" w:color="auto"/>
                <w:right w:val="none" w:sz="0" w:space="0" w:color="auto"/>
              </w:divBdr>
            </w:div>
            <w:div w:id="1822385868">
              <w:marLeft w:val="0"/>
              <w:marRight w:val="0"/>
              <w:marTop w:val="0"/>
              <w:marBottom w:val="0"/>
              <w:divBdr>
                <w:top w:val="none" w:sz="0" w:space="0" w:color="auto"/>
                <w:left w:val="none" w:sz="0" w:space="0" w:color="auto"/>
                <w:bottom w:val="none" w:sz="0" w:space="0" w:color="auto"/>
                <w:right w:val="none" w:sz="0" w:space="0" w:color="auto"/>
              </w:divBdr>
            </w:div>
            <w:div w:id="1461337081">
              <w:marLeft w:val="0"/>
              <w:marRight w:val="0"/>
              <w:marTop w:val="0"/>
              <w:marBottom w:val="0"/>
              <w:divBdr>
                <w:top w:val="none" w:sz="0" w:space="0" w:color="auto"/>
                <w:left w:val="none" w:sz="0" w:space="0" w:color="auto"/>
                <w:bottom w:val="none" w:sz="0" w:space="0" w:color="auto"/>
                <w:right w:val="none" w:sz="0" w:space="0" w:color="auto"/>
              </w:divBdr>
            </w:div>
            <w:div w:id="1587419575">
              <w:marLeft w:val="0"/>
              <w:marRight w:val="0"/>
              <w:marTop w:val="0"/>
              <w:marBottom w:val="0"/>
              <w:divBdr>
                <w:top w:val="none" w:sz="0" w:space="0" w:color="auto"/>
                <w:left w:val="none" w:sz="0" w:space="0" w:color="auto"/>
                <w:bottom w:val="none" w:sz="0" w:space="0" w:color="auto"/>
                <w:right w:val="none" w:sz="0" w:space="0" w:color="auto"/>
              </w:divBdr>
            </w:div>
            <w:div w:id="265846064">
              <w:marLeft w:val="0"/>
              <w:marRight w:val="0"/>
              <w:marTop w:val="0"/>
              <w:marBottom w:val="0"/>
              <w:divBdr>
                <w:top w:val="none" w:sz="0" w:space="0" w:color="auto"/>
                <w:left w:val="none" w:sz="0" w:space="0" w:color="auto"/>
                <w:bottom w:val="none" w:sz="0" w:space="0" w:color="auto"/>
                <w:right w:val="none" w:sz="0" w:space="0" w:color="auto"/>
              </w:divBdr>
            </w:div>
            <w:div w:id="1152022555">
              <w:marLeft w:val="0"/>
              <w:marRight w:val="0"/>
              <w:marTop w:val="0"/>
              <w:marBottom w:val="0"/>
              <w:divBdr>
                <w:top w:val="none" w:sz="0" w:space="0" w:color="auto"/>
                <w:left w:val="none" w:sz="0" w:space="0" w:color="auto"/>
                <w:bottom w:val="none" w:sz="0" w:space="0" w:color="auto"/>
                <w:right w:val="none" w:sz="0" w:space="0" w:color="auto"/>
              </w:divBdr>
            </w:div>
            <w:div w:id="1211258856">
              <w:marLeft w:val="0"/>
              <w:marRight w:val="0"/>
              <w:marTop w:val="0"/>
              <w:marBottom w:val="0"/>
              <w:divBdr>
                <w:top w:val="none" w:sz="0" w:space="0" w:color="auto"/>
                <w:left w:val="none" w:sz="0" w:space="0" w:color="auto"/>
                <w:bottom w:val="none" w:sz="0" w:space="0" w:color="auto"/>
                <w:right w:val="none" w:sz="0" w:space="0" w:color="auto"/>
              </w:divBdr>
            </w:div>
            <w:div w:id="1948192244">
              <w:marLeft w:val="0"/>
              <w:marRight w:val="0"/>
              <w:marTop w:val="0"/>
              <w:marBottom w:val="0"/>
              <w:divBdr>
                <w:top w:val="none" w:sz="0" w:space="0" w:color="auto"/>
                <w:left w:val="none" w:sz="0" w:space="0" w:color="auto"/>
                <w:bottom w:val="none" w:sz="0" w:space="0" w:color="auto"/>
                <w:right w:val="none" w:sz="0" w:space="0" w:color="auto"/>
              </w:divBdr>
            </w:div>
            <w:div w:id="1172528180">
              <w:marLeft w:val="0"/>
              <w:marRight w:val="0"/>
              <w:marTop w:val="0"/>
              <w:marBottom w:val="0"/>
              <w:divBdr>
                <w:top w:val="none" w:sz="0" w:space="0" w:color="auto"/>
                <w:left w:val="none" w:sz="0" w:space="0" w:color="auto"/>
                <w:bottom w:val="none" w:sz="0" w:space="0" w:color="auto"/>
                <w:right w:val="none" w:sz="0" w:space="0" w:color="auto"/>
              </w:divBdr>
            </w:div>
            <w:div w:id="1758479708">
              <w:marLeft w:val="0"/>
              <w:marRight w:val="0"/>
              <w:marTop w:val="0"/>
              <w:marBottom w:val="0"/>
              <w:divBdr>
                <w:top w:val="none" w:sz="0" w:space="0" w:color="auto"/>
                <w:left w:val="none" w:sz="0" w:space="0" w:color="auto"/>
                <w:bottom w:val="none" w:sz="0" w:space="0" w:color="auto"/>
                <w:right w:val="none" w:sz="0" w:space="0" w:color="auto"/>
              </w:divBdr>
            </w:div>
            <w:div w:id="1936858625">
              <w:marLeft w:val="0"/>
              <w:marRight w:val="0"/>
              <w:marTop w:val="0"/>
              <w:marBottom w:val="0"/>
              <w:divBdr>
                <w:top w:val="none" w:sz="0" w:space="0" w:color="auto"/>
                <w:left w:val="none" w:sz="0" w:space="0" w:color="auto"/>
                <w:bottom w:val="none" w:sz="0" w:space="0" w:color="auto"/>
                <w:right w:val="none" w:sz="0" w:space="0" w:color="auto"/>
              </w:divBdr>
            </w:div>
            <w:div w:id="610091899">
              <w:marLeft w:val="0"/>
              <w:marRight w:val="0"/>
              <w:marTop w:val="0"/>
              <w:marBottom w:val="0"/>
              <w:divBdr>
                <w:top w:val="none" w:sz="0" w:space="0" w:color="auto"/>
                <w:left w:val="none" w:sz="0" w:space="0" w:color="auto"/>
                <w:bottom w:val="none" w:sz="0" w:space="0" w:color="auto"/>
                <w:right w:val="none" w:sz="0" w:space="0" w:color="auto"/>
              </w:divBdr>
            </w:div>
            <w:div w:id="1601336824">
              <w:marLeft w:val="0"/>
              <w:marRight w:val="0"/>
              <w:marTop w:val="0"/>
              <w:marBottom w:val="0"/>
              <w:divBdr>
                <w:top w:val="none" w:sz="0" w:space="0" w:color="auto"/>
                <w:left w:val="none" w:sz="0" w:space="0" w:color="auto"/>
                <w:bottom w:val="none" w:sz="0" w:space="0" w:color="auto"/>
                <w:right w:val="none" w:sz="0" w:space="0" w:color="auto"/>
              </w:divBdr>
            </w:div>
            <w:div w:id="1144157126">
              <w:marLeft w:val="0"/>
              <w:marRight w:val="0"/>
              <w:marTop w:val="0"/>
              <w:marBottom w:val="0"/>
              <w:divBdr>
                <w:top w:val="none" w:sz="0" w:space="0" w:color="auto"/>
                <w:left w:val="none" w:sz="0" w:space="0" w:color="auto"/>
                <w:bottom w:val="none" w:sz="0" w:space="0" w:color="auto"/>
                <w:right w:val="none" w:sz="0" w:space="0" w:color="auto"/>
              </w:divBdr>
            </w:div>
            <w:div w:id="652804454">
              <w:marLeft w:val="0"/>
              <w:marRight w:val="0"/>
              <w:marTop w:val="0"/>
              <w:marBottom w:val="0"/>
              <w:divBdr>
                <w:top w:val="none" w:sz="0" w:space="0" w:color="auto"/>
                <w:left w:val="none" w:sz="0" w:space="0" w:color="auto"/>
                <w:bottom w:val="none" w:sz="0" w:space="0" w:color="auto"/>
                <w:right w:val="none" w:sz="0" w:space="0" w:color="auto"/>
              </w:divBdr>
            </w:div>
            <w:div w:id="1015113977">
              <w:marLeft w:val="0"/>
              <w:marRight w:val="0"/>
              <w:marTop w:val="0"/>
              <w:marBottom w:val="0"/>
              <w:divBdr>
                <w:top w:val="none" w:sz="0" w:space="0" w:color="auto"/>
                <w:left w:val="none" w:sz="0" w:space="0" w:color="auto"/>
                <w:bottom w:val="none" w:sz="0" w:space="0" w:color="auto"/>
                <w:right w:val="none" w:sz="0" w:space="0" w:color="auto"/>
              </w:divBdr>
            </w:div>
            <w:div w:id="821117489">
              <w:marLeft w:val="0"/>
              <w:marRight w:val="0"/>
              <w:marTop w:val="0"/>
              <w:marBottom w:val="0"/>
              <w:divBdr>
                <w:top w:val="none" w:sz="0" w:space="0" w:color="auto"/>
                <w:left w:val="none" w:sz="0" w:space="0" w:color="auto"/>
                <w:bottom w:val="none" w:sz="0" w:space="0" w:color="auto"/>
                <w:right w:val="none" w:sz="0" w:space="0" w:color="auto"/>
              </w:divBdr>
            </w:div>
            <w:div w:id="1948735244">
              <w:marLeft w:val="0"/>
              <w:marRight w:val="0"/>
              <w:marTop w:val="0"/>
              <w:marBottom w:val="0"/>
              <w:divBdr>
                <w:top w:val="none" w:sz="0" w:space="0" w:color="auto"/>
                <w:left w:val="none" w:sz="0" w:space="0" w:color="auto"/>
                <w:bottom w:val="none" w:sz="0" w:space="0" w:color="auto"/>
                <w:right w:val="none" w:sz="0" w:space="0" w:color="auto"/>
              </w:divBdr>
            </w:div>
            <w:div w:id="269508275">
              <w:marLeft w:val="0"/>
              <w:marRight w:val="0"/>
              <w:marTop w:val="0"/>
              <w:marBottom w:val="0"/>
              <w:divBdr>
                <w:top w:val="none" w:sz="0" w:space="0" w:color="auto"/>
                <w:left w:val="none" w:sz="0" w:space="0" w:color="auto"/>
                <w:bottom w:val="none" w:sz="0" w:space="0" w:color="auto"/>
                <w:right w:val="none" w:sz="0" w:space="0" w:color="auto"/>
              </w:divBdr>
            </w:div>
            <w:div w:id="746610434">
              <w:marLeft w:val="0"/>
              <w:marRight w:val="0"/>
              <w:marTop w:val="0"/>
              <w:marBottom w:val="0"/>
              <w:divBdr>
                <w:top w:val="none" w:sz="0" w:space="0" w:color="auto"/>
                <w:left w:val="none" w:sz="0" w:space="0" w:color="auto"/>
                <w:bottom w:val="none" w:sz="0" w:space="0" w:color="auto"/>
                <w:right w:val="none" w:sz="0" w:space="0" w:color="auto"/>
              </w:divBdr>
            </w:div>
            <w:div w:id="1981107065">
              <w:marLeft w:val="0"/>
              <w:marRight w:val="0"/>
              <w:marTop w:val="0"/>
              <w:marBottom w:val="0"/>
              <w:divBdr>
                <w:top w:val="none" w:sz="0" w:space="0" w:color="auto"/>
                <w:left w:val="none" w:sz="0" w:space="0" w:color="auto"/>
                <w:bottom w:val="none" w:sz="0" w:space="0" w:color="auto"/>
                <w:right w:val="none" w:sz="0" w:space="0" w:color="auto"/>
              </w:divBdr>
            </w:div>
            <w:div w:id="2123648387">
              <w:marLeft w:val="0"/>
              <w:marRight w:val="0"/>
              <w:marTop w:val="0"/>
              <w:marBottom w:val="0"/>
              <w:divBdr>
                <w:top w:val="none" w:sz="0" w:space="0" w:color="auto"/>
                <w:left w:val="none" w:sz="0" w:space="0" w:color="auto"/>
                <w:bottom w:val="none" w:sz="0" w:space="0" w:color="auto"/>
                <w:right w:val="none" w:sz="0" w:space="0" w:color="auto"/>
              </w:divBdr>
            </w:div>
            <w:div w:id="956061621">
              <w:marLeft w:val="0"/>
              <w:marRight w:val="0"/>
              <w:marTop w:val="0"/>
              <w:marBottom w:val="0"/>
              <w:divBdr>
                <w:top w:val="none" w:sz="0" w:space="0" w:color="auto"/>
                <w:left w:val="none" w:sz="0" w:space="0" w:color="auto"/>
                <w:bottom w:val="none" w:sz="0" w:space="0" w:color="auto"/>
                <w:right w:val="none" w:sz="0" w:space="0" w:color="auto"/>
              </w:divBdr>
            </w:div>
            <w:div w:id="1549755986">
              <w:marLeft w:val="0"/>
              <w:marRight w:val="0"/>
              <w:marTop w:val="0"/>
              <w:marBottom w:val="0"/>
              <w:divBdr>
                <w:top w:val="none" w:sz="0" w:space="0" w:color="auto"/>
                <w:left w:val="none" w:sz="0" w:space="0" w:color="auto"/>
                <w:bottom w:val="none" w:sz="0" w:space="0" w:color="auto"/>
                <w:right w:val="none" w:sz="0" w:space="0" w:color="auto"/>
              </w:divBdr>
            </w:div>
            <w:div w:id="1862863501">
              <w:marLeft w:val="0"/>
              <w:marRight w:val="0"/>
              <w:marTop w:val="0"/>
              <w:marBottom w:val="0"/>
              <w:divBdr>
                <w:top w:val="none" w:sz="0" w:space="0" w:color="auto"/>
                <w:left w:val="none" w:sz="0" w:space="0" w:color="auto"/>
                <w:bottom w:val="none" w:sz="0" w:space="0" w:color="auto"/>
                <w:right w:val="none" w:sz="0" w:space="0" w:color="auto"/>
              </w:divBdr>
            </w:div>
            <w:div w:id="1393390490">
              <w:marLeft w:val="0"/>
              <w:marRight w:val="0"/>
              <w:marTop w:val="0"/>
              <w:marBottom w:val="0"/>
              <w:divBdr>
                <w:top w:val="none" w:sz="0" w:space="0" w:color="auto"/>
                <w:left w:val="none" w:sz="0" w:space="0" w:color="auto"/>
                <w:bottom w:val="none" w:sz="0" w:space="0" w:color="auto"/>
                <w:right w:val="none" w:sz="0" w:space="0" w:color="auto"/>
              </w:divBdr>
            </w:div>
            <w:div w:id="2025090542">
              <w:marLeft w:val="0"/>
              <w:marRight w:val="0"/>
              <w:marTop w:val="0"/>
              <w:marBottom w:val="0"/>
              <w:divBdr>
                <w:top w:val="none" w:sz="0" w:space="0" w:color="auto"/>
                <w:left w:val="none" w:sz="0" w:space="0" w:color="auto"/>
                <w:bottom w:val="none" w:sz="0" w:space="0" w:color="auto"/>
                <w:right w:val="none" w:sz="0" w:space="0" w:color="auto"/>
              </w:divBdr>
            </w:div>
            <w:div w:id="2101680920">
              <w:marLeft w:val="0"/>
              <w:marRight w:val="0"/>
              <w:marTop w:val="0"/>
              <w:marBottom w:val="0"/>
              <w:divBdr>
                <w:top w:val="none" w:sz="0" w:space="0" w:color="auto"/>
                <w:left w:val="none" w:sz="0" w:space="0" w:color="auto"/>
                <w:bottom w:val="none" w:sz="0" w:space="0" w:color="auto"/>
                <w:right w:val="none" w:sz="0" w:space="0" w:color="auto"/>
              </w:divBdr>
            </w:div>
            <w:div w:id="1870675523">
              <w:marLeft w:val="0"/>
              <w:marRight w:val="0"/>
              <w:marTop w:val="0"/>
              <w:marBottom w:val="0"/>
              <w:divBdr>
                <w:top w:val="none" w:sz="0" w:space="0" w:color="auto"/>
                <w:left w:val="none" w:sz="0" w:space="0" w:color="auto"/>
                <w:bottom w:val="none" w:sz="0" w:space="0" w:color="auto"/>
                <w:right w:val="none" w:sz="0" w:space="0" w:color="auto"/>
              </w:divBdr>
            </w:div>
            <w:div w:id="522745698">
              <w:marLeft w:val="0"/>
              <w:marRight w:val="0"/>
              <w:marTop w:val="0"/>
              <w:marBottom w:val="0"/>
              <w:divBdr>
                <w:top w:val="none" w:sz="0" w:space="0" w:color="auto"/>
                <w:left w:val="none" w:sz="0" w:space="0" w:color="auto"/>
                <w:bottom w:val="none" w:sz="0" w:space="0" w:color="auto"/>
                <w:right w:val="none" w:sz="0" w:space="0" w:color="auto"/>
              </w:divBdr>
            </w:div>
            <w:div w:id="239219608">
              <w:marLeft w:val="0"/>
              <w:marRight w:val="0"/>
              <w:marTop w:val="0"/>
              <w:marBottom w:val="0"/>
              <w:divBdr>
                <w:top w:val="none" w:sz="0" w:space="0" w:color="auto"/>
                <w:left w:val="none" w:sz="0" w:space="0" w:color="auto"/>
                <w:bottom w:val="none" w:sz="0" w:space="0" w:color="auto"/>
                <w:right w:val="none" w:sz="0" w:space="0" w:color="auto"/>
              </w:divBdr>
            </w:div>
            <w:div w:id="1521704356">
              <w:marLeft w:val="0"/>
              <w:marRight w:val="0"/>
              <w:marTop w:val="0"/>
              <w:marBottom w:val="0"/>
              <w:divBdr>
                <w:top w:val="none" w:sz="0" w:space="0" w:color="auto"/>
                <w:left w:val="none" w:sz="0" w:space="0" w:color="auto"/>
                <w:bottom w:val="none" w:sz="0" w:space="0" w:color="auto"/>
                <w:right w:val="none" w:sz="0" w:space="0" w:color="auto"/>
              </w:divBdr>
            </w:div>
            <w:div w:id="297537843">
              <w:marLeft w:val="0"/>
              <w:marRight w:val="0"/>
              <w:marTop w:val="0"/>
              <w:marBottom w:val="0"/>
              <w:divBdr>
                <w:top w:val="none" w:sz="0" w:space="0" w:color="auto"/>
                <w:left w:val="none" w:sz="0" w:space="0" w:color="auto"/>
                <w:bottom w:val="none" w:sz="0" w:space="0" w:color="auto"/>
                <w:right w:val="none" w:sz="0" w:space="0" w:color="auto"/>
              </w:divBdr>
            </w:div>
            <w:div w:id="1894383905">
              <w:marLeft w:val="0"/>
              <w:marRight w:val="0"/>
              <w:marTop w:val="0"/>
              <w:marBottom w:val="0"/>
              <w:divBdr>
                <w:top w:val="none" w:sz="0" w:space="0" w:color="auto"/>
                <w:left w:val="none" w:sz="0" w:space="0" w:color="auto"/>
                <w:bottom w:val="none" w:sz="0" w:space="0" w:color="auto"/>
                <w:right w:val="none" w:sz="0" w:space="0" w:color="auto"/>
              </w:divBdr>
            </w:div>
            <w:div w:id="143486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585">
      <w:bodyDiv w:val="1"/>
      <w:marLeft w:val="0"/>
      <w:marRight w:val="0"/>
      <w:marTop w:val="0"/>
      <w:marBottom w:val="0"/>
      <w:divBdr>
        <w:top w:val="none" w:sz="0" w:space="0" w:color="auto"/>
        <w:left w:val="none" w:sz="0" w:space="0" w:color="auto"/>
        <w:bottom w:val="none" w:sz="0" w:space="0" w:color="auto"/>
        <w:right w:val="none" w:sz="0" w:space="0" w:color="auto"/>
      </w:divBdr>
    </w:div>
    <w:div w:id="435760193">
      <w:bodyDiv w:val="1"/>
      <w:marLeft w:val="0"/>
      <w:marRight w:val="0"/>
      <w:marTop w:val="0"/>
      <w:marBottom w:val="0"/>
      <w:divBdr>
        <w:top w:val="none" w:sz="0" w:space="0" w:color="auto"/>
        <w:left w:val="none" w:sz="0" w:space="0" w:color="auto"/>
        <w:bottom w:val="none" w:sz="0" w:space="0" w:color="auto"/>
        <w:right w:val="none" w:sz="0" w:space="0" w:color="auto"/>
      </w:divBdr>
    </w:div>
    <w:div w:id="562184315">
      <w:bodyDiv w:val="1"/>
      <w:marLeft w:val="0"/>
      <w:marRight w:val="0"/>
      <w:marTop w:val="0"/>
      <w:marBottom w:val="0"/>
      <w:divBdr>
        <w:top w:val="none" w:sz="0" w:space="0" w:color="auto"/>
        <w:left w:val="none" w:sz="0" w:space="0" w:color="auto"/>
        <w:bottom w:val="none" w:sz="0" w:space="0" w:color="auto"/>
        <w:right w:val="none" w:sz="0" w:space="0" w:color="auto"/>
      </w:divBdr>
    </w:div>
    <w:div w:id="680932493">
      <w:bodyDiv w:val="1"/>
      <w:marLeft w:val="0"/>
      <w:marRight w:val="0"/>
      <w:marTop w:val="0"/>
      <w:marBottom w:val="0"/>
      <w:divBdr>
        <w:top w:val="none" w:sz="0" w:space="0" w:color="auto"/>
        <w:left w:val="none" w:sz="0" w:space="0" w:color="auto"/>
        <w:bottom w:val="none" w:sz="0" w:space="0" w:color="auto"/>
        <w:right w:val="none" w:sz="0" w:space="0" w:color="auto"/>
      </w:divBdr>
    </w:div>
    <w:div w:id="689717362">
      <w:bodyDiv w:val="1"/>
      <w:marLeft w:val="0"/>
      <w:marRight w:val="0"/>
      <w:marTop w:val="0"/>
      <w:marBottom w:val="0"/>
      <w:divBdr>
        <w:top w:val="none" w:sz="0" w:space="0" w:color="auto"/>
        <w:left w:val="none" w:sz="0" w:space="0" w:color="auto"/>
        <w:bottom w:val="none" w:sz="0" w:space="0" w:color="auto"/>
        <w:right w:val="none" w:sz="0" w:space="0" w:color="auto"/>
      </w:divBdr>
      <w:divsChild>
        <w:div w:id="948508461">
          <w:marLeft w:val="0"/>
          <w:marRight w:val="0"/>
          <w:marTop w:val="0"/>
          <w:marBottom w:val="0"/>
          <w:divBdr>
            <w:top w:val="none" w:sz="0" w:space="0" w:color="auto"/>
            <w:left w:val="none" w:sz="0" w:space="0" w:color="auto"/>
            <w:bottom w:val="none" w:sz="0" w:space="0" w:color="auto"/>
            <w:right w:val="none" w:sz="0" w:space="0" w:color="auto"/>
          </w:divBdr>
          <w:divsChild>
            <w:div w:id="25698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1691">
      <w:bodyDiv w:val="1"/>
      <w:marLeft w:val="0"/>
      <w:marRight w:val="0"/>
      <w:marTop w:val="0"/>
      <w:marBottom w:val="0"/>
      <w:divBdr>
        <w:top w:val="none" w:sz="0" w:space="0" w:color="auto"/>
        <w:left w:val="none" w:sz="0" w:space="0" w:color="auto"/>
        <w:bottom w:val="none" w:sz="0" w:space="0" w:color="auto"/>
        <w:right w:val="none" w:sz="0" w:space="0" w:color="auto"/>
      </w:divBdr>
    </w:div>
    <w:div w:id="1041127521">
      <w:bodyDiv w:val="1"/>
      <w:marLeft w:val="0"/>
      <w:marRight w:val="0"/>
      <w:marTop w:val="0"/>
      <w:marBottom w:val="0"/>
      <w:divBdr>
        <w:top w:val="none" w:sz="0" w:space="0" w:color="auto"/>
        <w:left w:val="none" w:sz="0" w:space="0" w:color="auto"/>
        <w:bottom w:val="none" w:sz="0" w:space="0" w:color="auto"/>
        <w:right w:val="none" w:sz="0" w:space="0" w:color="auto"/>
      </w:divBdr>
      <w:divsChild>
        <w:div w:id="149370786">
          <w:marLeft w:val="446"/>
          <w:marRight w:val="0"/>
          <w:marTop w:val="0"/>
          <w:marBottom w:val="160"/>
          <w:divBdr>
            <w:top w:val="none" w:sz="0" w:space="0" w:color="auto"/>
            <w:left w:val="none" w:sz="0" w:space="0" w:color="auto"/>
            <w:bottom w:val="none" w:sz="0" w:space="0" w:color="auto"/>
            <w:right w:val="none" w:sz="0" w:space="0" w:color="auto"/>
          </w:divBdr>
        </w:div>
        <w:div w:id="1457677547">
          <w:marLeft w:val="446"/>
          <w:marRight w:val="0"/>
          <w:marTop w:val="0"/>
          <w:marBottom w:val="160"/>
          <w:divBdr>
            <w:top w:val="none" w:sz="0" w:space="0" w:color="auto"/>
            <w:left w:val="none" w:sz="0" w:space="0" w:color="auto"/>
            <w:bottom w:val="none" w:sz="0" w:space="0" w:color="auto"/>
            <w:right w:val="none" w:sz="0" w:space="0" w:color="auto"/>
          </w:divBdr>
        </w:div>
      </w:divsChild>
    </w:div>
    <w:div w:id="1271427598">
      <w:bodyDiv w:val="1"/>
      <w:marLeft w:val="0"/>
      <w:marRight w:val="0"/>
      <w:marTop w:val="0"/>
      <w:marBottom w:val="0"/>
      <w:divBdr>
        <w:top w:val="none" w:sz="0" w:space="0" w:color="auto"/>
        <w:left w:val="none" w:sz="0" w:space="0" w:color="auto"/>
        <w:bottom w:val="none" w:sz="0" w:space="0" w:color="auto"/>
        <w:right w:val="none" w:sz="0" w:space="0" w:color="auto"/>
      </w:divBdr>
      <w:divsChild>
        <w:div w:id="1286472659">
          <w:marLeft w:val="0"/>
          <w:marRight w:val="0"/>
          <w:marTop w:val="0"/>
          <w:marBottom w:val="0"/>
          <w:divBdr>
            <w:top w:val="none" w:sz="0" w:space="0" w:color="auto"/>
            <w:left w:val="none" w:sz="0" w:space="0" w:color="auto"/>
            <w:bottom w:val="none" w:sz="0" w:space="0" w:color="auto"/>
            <w:right w:val="none" w:sz="0" w:space="0" w:color="auto"/>
          </w:divBdr>
          <w:divsChild>
            <w:div w:id="686298989">
              <w:marLeft w:val="0"/>
              <w:marRight w:val="0"/>
              <w:marTop w:val="0"/>
              <w:marBottom w:val="0"/>
              <w:divBdr>
                <w:top w:val="none" w:sz="0" w:space="0" w:color="auto"/>
                <w:left w:val="none" w:sz="0" w:space="0" w:color="auto"/>
                <w:bottom w:val="none" w:sz="0" w:space="0" w:color="auto"/>
                <w:right w:val="none" w:sz="0" w:space="0" w:color="auto"/>
              </w:divBdr>
            </w:div>
            <w:div w:id="762065505">
              <w:marLeft w:val="0"/>
              <w:marRight w:val="0"/>
              <w:marTop w:val="0"/>
              <w:marBottom w:val="0"/>
              <w:divBdr>
                <w:top w:val="none" w:sz="0" w:space="0" w:color="auto"/>
                <w:left w:val="none" w:sz="0" w:space="0" w:color="auto"/>
                <w:bottom w:val="none" w:sz="0" w:space="0" w:color="auto"/>
                <w:right w:val="none" w:sz="0" w:space="0" w:color="auto"/>
              </w:divBdr>
            </w:div>
            <w:div w:id="1111120545">
              <w:marLeft w:val="0"/>
              <w:marRight w:val="0"/>
              <w:marTop w:val="0"/>
              <w:marBottom w:val="0"/>
              <w:divBdr>
                <w:top w:val="none" w:sz="0" w:space="0" w:color="auto"/>
                <w:left w:val="none" w:sz="0" w:space="0" w:color="auto"/>
                <w:bottom w:val="none" w:sz="0" w:space="0" w:color="auto"/>
                <w:right w:val="none" w:sz="0" w:space="0" w:color="auto"/>
              </w:divBdr>
            </w:div>
            <w:div w:id="2039617112">
              <w:marLeft w:val="0"/>
              <w:marRight w:val="0"/>
              <w:marTop w:val="0"/>
              <w:marBottom w:val="0"/>
              <w:divBdr>
                <w:top w:val="none" w:sz="0" w:space="0" w:color="auto"/>
                <w:left w:val="none" w:sz="0" w:space="0" w:color="auto"/>
                <w:bottom w:val="none" w:sz="0" w:space="0" w:color="auto"/>
                <w:right w:val="none" w:sz="0" w:space="0" w:color="auto"/>
              </w:divBdr>
            </w:div>
            <w:div w:id="820390197">
              <w:marLeft w:val="0"/>
              <w:marRight w:val="0"/>
              <w:marTop w:val="0"/>
              <w:marBottom w:val="0"/>
              <w:divBdr>
                <w:top w:val="none" w:sz="0" w:space="0" w:color="auto"/>
                <w:left w:val="none" w:sz="0" w:space="0" w:color="auto"/>
                <w:bottom w:val="none" w:sz="0" w:space="0" w:color="auto"/>
                <w:right w:val="none" w:sz="0" w:space="0" w:color="auto"/>
              </w:divBdr>
            </w:div>
            <w:div w:id="1834756302">
              <w:marLeft w:val="0"/>
              <w:marRight w:val="0"/>
              <w:marTop w:val="0"/>
              <w:marBottom w:val="0"/>
              <w:divBdr>
                <w:top w:val="none" w:sz="0" w:space="0" w:color="auto"/>
                <w:left w:val="none" w:sz="0" w:space="0" w:color="auto"/>
                <w:bottom w:val="none" w:sz="0" w:space="0" w:color="auto"/>
                <w:right w:val="none" w:sz="0" w:space="0" w:color="auto"/>
              </w:divBdr>
            </w:div>
            <w:div w:id="1965841918">
              <w:marLeft w:val="0"/>
              <w:marRight w:val="0"/>
              <w:marTop w:val="0"/>
              <w:marBottom w:val="0"/>
              <w:divBdr>
                <w:top w:val="none" w:sz="0" w:space="0" w:color="auto"/>
                <w:left w:val="none" w:sz="0" w:space="0" w:color="auto"/>
                <w:bottom w:val="none" w:sz="0" w:space="0" w:color="auto"/>
                <w:right w:val="none" w:sz="0" w:space="0" w:color="auto"/>
              </w:divBdr>
            </w:div>
            <w:div w:id="22900964">
              <w:marLeft w:val="0"/>
              <w:marRight w:val="0"/>
              <w:marTop w:val="0"/>
              <w:marBottom w:val="0"/>
              <w:divBdr>
                <w:top w:val="none" w:sz="0" w:space="0" w:color="auto"/>
                <w:left w:val="none" w:sz="0" w:space="0" w:color="auto"/>
                <w:bottom w:val="none" w:sz="0" w:space="0" w:color="auto"/>
                <w:right w:val="none" w:sz="0" w:space="0" w:color="auto"/>
              </w:divBdr>
            </w:div>
            <w:div w:id="366300059">
              <w:marLeft w:val="0"/>
              <w:marRight w:val="0"/>
              <w:marTop w:val="0"/>
              <w:marBottom w:val="0"/>
              <w:divBdr>
                <w:top w:val="none" w:sz="0" w:space="0" w:color="auto"/>
                <w:left w:val="none" w:sz="0" w:space="0" w:color="auto"/>
                <w:bottom w:val="none" w:sz="0" w:space="0" w:color="auto"/>
                <w:right w:val="none" w:sz="0" w:space="0" w:color="auto"/>
              </w:divBdr>
            </w:div>
            <w:div w:id="430977966">
              <w:marLeft w:val="0"/>
              <w:marRight w:val="0"/>
              <w:marTop w:val="0"/>
              <w:marBottom w:val="0"/>
              <w:divBdr>
                <w:top w:val="none" w:sz="0" w:space="0" w:color="auto"/>
                <w:left w:val="none" w:sz="0" w:space="0" w:color="auto"/>
                <w:bottom w:val="none" w:sz="0" w:space="0" w:color="auto"/>
                <w:right w:val="none" w:sz="0" w:space="0" w:color="auto"/>
              </w:divBdr>
            </w:div>
            <w:div w:id="1134524310">
              <w:marLeft w:val="0"/>
              <w:marRight w:val="0"/>
              <w:marTop w:val="0"/>
              <w:marBottom w:val="0"/>
              <w:divBdr>
                <w:top w:val="none" w:sz="0" w:space="0" w:color="auto"/>
                <w:left w:val="none" w:sz="0" w:space="0" w:color="auto"/>
                <w:bottom w:val="none" w:sz="0" w:space="0" w:color="auto"/>
                <w:right w:val="none" w:sz="0" w:space="0" w:color="auto"/>
              </w:divBdr>
            </w:div>
            <w:div w:id="1344630776">
              <w:marLeft w:val="0"/>
              <w:marRight w:val="0"/>
              <w:marTop w:val="0"/>
              <w:marBottom w:val="0"/>
              <w:divBdr>
                <w:top w:val="none" w:sz="0" w:space="0" w:color="auto"/>
                <w:left w:val="none" w:sz="0" w:space="0" w:color="auto"/>
                <w:bottom w:val="none" w:sz="0" w:space="0" w:color="auto"/>
                <w:right w:val="none" w:sz="0" w:space="0" w:color="auto"/>
              </w:divBdr>
            </w:div>
            <w:div w:id="536358193">
              <w:marLeft w:val="0"/>
              <w:marRight w:val="0"/>
              <w:marTop w:val="0"/>
              <w:marBottom w:val="0"/>
              <w:divBdr>
                <w:top w:val="none" w:sz="0" w:space="0" w:color="auto"/>
                <w:left w:val="none" w:sz="0" w:space="0" w:color="auto"/>
                <w:bottom w:val="none" w:sz="0" w:space="0" w:color="auto"/>
                <w:right w:val="none" w:sz="0" w:space="0" w:color="auto"/>
              </w:divBdr>
            </w:div>
            <w:div w:id="888417923">
              <w:marLeft w:val="0"/>
              <w:marRight w:val="0"/>
              <w:marTop w:val="0"/>
              <w:marBottom w:val="0"/>
              <w:divBdr>
                <w:top w:val="none" w:sz="0" w:space="0" w:color="auto"/>
                <w:left w:val="none" w:sz="0" w:space="0" w:color="auto"/>
                <w:bottom w:val="none" w:sz="0" w:space="0" w:color="auto"/>
                <w:right w:val="none" w:sz="0" w:space="0" w:color="auto"/>
              </w:divBdr>
            </w:div>
            <w:div w:id="2010672906">
              <w:marLeft w:val="0"/>
              <w:marRight w:val="0"/>
              <w:marTop w:val="0"/>
              <w:marBottom w:val="0"/>
              <w:divBdr>
                <w:top w:val="none" w:sz="0" w:space="0" w:color="auto"/>
                <w:left w:val="none" w:sz="0" w:space="0" w:color="auto"/>
                <w:bottom w:val="none" w:sz="0" w:space="0" w:color="auto"/>
                <w:right w:val="none" w:sz="0" w:space="0" w:color="auto"/>
              </w:divBdr>
            </w:div>
            <w:div w:id="226310041">
              <w:marLeft w:val="0"/>
              <w:marRight w:val="0"/>
              <w:marTop w:val="0"/>
              <w:marBottom w:val="0"/>
              <w:divBdr>
                <w:top w:val="none" w:sz="0" w:space="0" w:color="auto"/>
                <w:left w:val="none" w:sz="0" w:space="0" w:color="auto"/>
                <w:bottom w:val="none" w:sz="0" w:space="0" w:color="auto"/>
                <w:right w:val="none" w:sz="0" w:space="0" w:color="auto"/>
              </w:divBdr>
            </w:div>
            <w:div w:id="224070941">
              <w:marLeft w:val="0"/>
              <w:marRight w:val="0"/>
              <w:marTop w:val="0"/>
              <w:marBottom w:val="0"/>
              <w:divBdr>
                <w:top w:val="none" w:sz="0" w:space="0" w:color="auto"/>
                <w:left w:val="none" w:sz="0" w:space="0" w:color="auto"/>
                <w:bottom w:val="none" w:sz="0" w:space="0" w:color="auto"/>
                <w:right w:val="none" w:sz="0" w:space="0" w:color="auto"/>
              </w:divBdr>
            </w:div>
            <w:div w:id="262566775">
              <w:marLeft w:val="0"/>
              <w:marRight w:val="0"/>
              <w:marTop w:val="0"/>
              <w:marBottom w:val="0"/>
              <w:divBdr>
                <w:top w:val="none" w:sz="0" w:space="0" w:color="auto"/>
                <w:left w:val="none" w:sz="0" w:space="0" w:color="auto"/>
                <w:bottom w:val="none" w:sz="0" w:space="0" w:color="auto"/>
                <w:right w:val="none" w:sz="0" w:space="0" w:color="auto"/>
              </w:divBdr>
            </w:div>
            <w:div w:id="883249445">
              <w:marLeft w:val="0"/>
              <w:marRight w:val="0"/>
              <w:marTop w:val="0"/>
              <w:marBottom w:val="0"/>
              <w:divBdr>
                <w:top w:val="none" w:sz="0" w:space="0" w:color="auto"/>
                <w:left w:val="none" w:sz="0" w:space="0" w:color="auto"/>
                <w:bottom w:val="none" w:sz="0" w:space="0" w:color="auto"/>
                <w:right w:val="none" w:sz="0" w:space="0" w:color="auto"/>
              </w:divBdr>
            </w:div>
            <w:div w:id="133104264">
              <w:marLeft w:val="0"/>
              <w:marRight w:val="0"/>
              <w:marTop w:val="0"/>
              <w:marBottom w:val="0"/>
              <w:divBdr>
                <w:top w:val="none" w:sz="0" w:space="0" w:color="auto"/>
                <w:left w:val="none" w:sz="0" w:space="0" w:color="auto"/>
                <w:bottom w:val="none" w:sz="0" w:space="0" w:color="auto"/>
                <w:right w:val="none" w:sz="0" w:space="0" w:color="auto"/>
              </w:divBdr>
            </w:div>
            <w:div w:id="870846674">
              <w:marLeft w:val="0"/>
              <w:marRight w:val="0"/>
              <w:marTop w:val="0"/>
              <w:marBottom w:val="0"/>
              <w:divBdr>
                <w:top w:val="none" w:sz="0" w:space="0" w:color="auto"/>
                <w:left w:val="none" w:sz="0" w:space="0" w:color="auto"/>
                <w:bottom w:val="none" w:sz="0" w:space="0" w:color="auto"/>
                <w:right w:val="none" w:sz="0" w:space="0" w:color="auto"/>
              </w:divBdr>
            </w:div>
            <w:div w:id="1120416947">
              <w:marLeft w:val="0"/>
              <w:marRight w:val="0"/>
              <w:marTop w:val="0"/>
              <w:marBottom w:val="0"/>
              <w:divBdr>
                <w:top w:val="none" w:sz="0" w:space="0" w:color="auto"/>
                <w:left w:val="none" w:sz="0" w:space="0" w:color="auto"/>
                <w:bottom w:val="none" w:sz="0" w:space="0" w:color="auto"/>
                <w:right w:val="none" w:sz="0" w:space="0" w:color="auto"/>
              </w:divBdr>
            </w:div>
            <w:div w:id="1235093081">
              <w:marLeft w:val="0"/>
              <w:marRight w:val="0"/>
              <w:marTop w:val="0"/>
              <w:marBottom w:val="0"/>
              <w:divBdr>
                <w:top w:val="none" w:sz="0" w:space="0" w:color="auto"/>
                <w:left w:val="none" w:sz="0" w:space="0" w:color="auto"/>
                <w:bottom w:val="none" w:sz="0" w:space="0" w:color="auto"/>
                <w:right w:val="none" w:sz="0" w:space="0" w:color="auto"/>
              </w:divBdr>
            </w:div>
            <w:div w:id="2068260848">
              <w:marLeft w:val="0"/>
              <w:marRight w:val="0"/>
              <w:marTop w:val="0"/>
              <w:marBottom w:val="0"/>
              <w:divBdr>
                <w:top w:val="none" w:sz="0" w:space="0" w:color="auto"/>
                <w:left w:val="none" w:sz="0" w:space="0" w:color="auto"/>
                <w:bottom w:val="none" w:sz="0" w:space="0" w:color="auto"/>
                <w:right w:val="none" w:sz="0" w:space="0" w:color="auto"/>
              </w:divBdr>
            </w:div>
            <w:div w:id="785318343">
              <w:marLeft w:val="0"/>
              <w:marRight w:val="0"/>
              <w:marTop w:val="0"/>
              <w:marBottom w:val="0"/>
              <w:divBdr>
                <w:top w:val="none" w:sz="0" w:space="0" w:color="auto"/>
                <w:left w:val="none" w:sz="0" w:space="0" w:color="auto"/>
                <w:bottom w:val="none" w:sz="0" w:space="0" w:color="auto"/>
                <w:right w:val="none" w:sz="0" w:space="0" w:color="auto"/>
              </w:divBdr>
            </w:div>
            <w:div w:id="91339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08559">
      <w:bodyDiv w:val="1"/>
      <w:marLeft w:val="0"/>
      <w:marRight w:val="0"/>
      <w:marTop w:val="0"/>
      <w:marBottom w:val="0"/>
      <w:divBdr>
        <w:top w:val="none" w:sz="0" w:space="0" w:color="auto"/>
        <w:left w:val="none" w:sz="0" w:space="0" w:color="auto"/>
        <w:bottom w:val="none" w:sz="0" w:space="0" w:color="auto"/>
        <w:right w:val="none" w:sz="0" w:space="0" w:color="auto"/>
      </w:divBdr>
      <w:divsChild>
        <w:div w:id="1710716595">
          <w:marLeft w:val="446"/>
          <w:marRight w:val="0"/>
          <w:marTop w:val="0"/>
          <w:marBottom w:val="160"/>
          <w:divBdr>
            <w:top w:val="none" w:sz="0" w:space="0" w:color="auto"/>
            <w:left w:val="none" w:sz="0" w:space="0" w:color="auto"/>
            <w:bottom w:val="none" w:sz="0" w:space="0" w:color="auto"/>
            <w:right w:val="none" w:sz="0" w:space="0" w:color="auto"/>
          </w:divBdr>
        </w:div>
      </w:divsChild>
    </w:div>
    <w:div w:id="185298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astEcommerce.co"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docs.djangoproject.com/en/4.0/"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00"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djangoproject.com/en/4.0/ref/models/relations/" TargetMode="Externa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asillia.i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en.wikipedia.org/wiki/Django_(web_framework)"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localhost:8000" TargetMode="External"/><Relationship Id="rId38"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yam\OneDrive\Documents\Custom%20Office%20Templates\College_Seminar_Report_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36816AAF6946D48ADA57C73F5A7CB3"/>
        <w:category>
          <w:name w:val="General"/>
          <w:gallery w:val="placeholder"/>
        </w:category>
        <w:types>
          <w:type w:val="bbPlcHdr"/>
        </w:types>
        <w:behaviors>
          <w:behavior w:val="content"/>
        </w:behaviors>
        <w:guid w:val="{F1EBBD7A-3AE4-4F92-B0E8-7576F0DE35F3}"/>
      </w:docPartPr>
      <w:docPartBody>
        <w:p w:rsidR="00B927F9" w:rsidRDefault="00AC1280">
          <w:pPr>
            <w:pStyle w:val="4736816AAF6946D48ADA57C73F5A7CB3"/>
          </w:pPr>
          <w:r w:rsidRPr="00E8505D">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280"/>
    <w:rsid w:val="000B5E7B"/>
    <w:rsid w:val="001330DD"/>
    <w:rsid w:val="001A34DA"/>
    <w:rsid w:val="001B10D7"/>
    <w:rsid w:val="002D3BC1"/>
    <w:rsid w:val="004619FA"/>
    <w:rsid w:val="004A0272"/>
    <w:rsid w:val="00520D7A"/>
    <w:rsid w:val="005316AF"/>
    <w:rsid w:val="007D2907"/>
    <w:rsid w:val="00890078"/>
    <w:rsid w:val="008A6C5B"/>
    <w:rsid w:val="00A44DD7"/>
    <w:rsid w:val="00AC1280"/>
    <w:rsid w:val="00B927F9"/>
    <w:rsid w:val="00C15FFC"/>
    <w:rsid w:val="00CF2CE3"/>
    <w:rsid w:val="00D11075"/>
    <w:rsid w:val="00DA0E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736816AAF6946D48ADA57C73F5A7CB3">
    <w:name w:val="4736816AAF6946D48ADA57C73F5A7C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College_Seminar_Report_template</Template>
  <TotalTime>429</TotalTime>
  <Pages>35</Pages>
  <Words>4326</Words>
  <Characters>24660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Web Development Internship Report</vt:lpstr>
    </vt:vector>
  </TitlesOfParts>
  <Company/>
  <LinksUpToDate>false</LinksUpToDate>
  <CharactersWithSpaces>28929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 Internship Report</dc:title>
  <dc:subject>sub code</dc:subject>
  <dc:creator>Shyamili SN</dc:creator>
  <cp:keywords/>
  <dc:description/>
  <cp:lastModifiedBy>Shyamili SN</cp:lastModifiedBy>
  <cp:revision>57</cp:revision>
  <cp:lastPrinted>2022-05-09T05:24:00Z</cp:lastPrinted>
  <dcterms:created xsi:type="dcterms:W3CDTF">2022-05-08T16:52:00Z</dcterms:created>
  <dcterms:modified xsi:type="dcterms:W3CDTF">2022-05-13T03:17:00Z</dcterms:modified>
</cp:coreProperties>
</file>